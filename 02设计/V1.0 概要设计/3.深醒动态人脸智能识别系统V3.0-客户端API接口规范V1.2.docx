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7B02" w:rsidRPr="00F572AB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Pr="003C74F4" w:rsidRDefault="00437B02" w:rsidP="00437B02">
      <w:pPr>
        <w:spacing w:line="288" w:lineRule="auto"/>
        <w:jc w:val="center"/>
        <w:rPr>
          <w:b/>
          <w:sz w:val="52"/>
          <w:szCs w:val="52"/>
        </w:rPr>
      </w:pPr>
      <w:r w:rsidRPr="003C74F4">
        <w:rPr>
          <w:rFonts w:hint="eastAsia"/>
          <w:b/>
          <w:sz w:val="52"/>
          <w:szCs w:val="52"/>
        </w:rPr>
        <w:t>动态人脸识别系统接口</w:t>
      </w:r>
      <w:r w:rsidRPr="003C74F4">
        <w:rPr>
          <w:b/>
          <w:sz w:val="52"/>
          <w:szCs w:val="52"/>
        </w:rPr>
        <w:t>规范</w:t>
      </w:r>
    </w:p>
    <w:p w:rsidR="00437B02" w:rsidRPr="003C74F4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center"/>
        <w:rPr>
          <w:sz w:val="84"/>
          <w:szCs w:val="84"/>
        </w:rPr>
      </w:pPr>
    </w:p>
    <w:p w:rsidR="00437B02" w:rsidRDefault="00437B02" w:rsidP="00437B02">
      <w:pPr>
        <w:jc w:val="left"/>
        <w:rPr>
          <w:sz w:val="84"/>
          <w:szCs w:val="84"/>
        </w:rPr>
      </w:pPr>
    </w:p>
    <w:bookmarkStart w:id="0" w:name="_Toc480892394" w:displacedByCustomXml="next"/>
    <w:sdt>
      <w:sdtPr>
        <w:rPr>
          <w:b w:val="0"/>
          <w:bCs/>
          <w:sz w:val="21"/>
          <w:szCs w:val="22"/>
          <w:lang w:val="zh-CN"/>
        </w:rPr>
        <w:id w:val="185908427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bookmarkEnd w:id="0" w:displacedByCustomXml="prev"/>
        <w:p w:rsidR="00437B02" w:rsidRPr="00750F75" w:rsidRDefault="00205019" w:rsidP="00437B02">
          <w:pPr>
            <w:pStyle w:val="1"/>
            <w:spacing w:before="156" w:after="156"/>
            <w:rPr>
              <w:noProof/>
            </w:rPr>
          </w:pPr>
          <w:r w:rsidRPr="00205019">
            <w:rPr>
              <w:kern w:val="0"/>
              <w:sz w:val="22"/>
            </w:rPr>
            <w:fldChar w:fldCharType="begin"/>
          </w:r>
          <w:r w:rsidR="00437B02" w:rsidRPr="00750F75">
            <w:instrText xml:space="preserve"> TOC \o "1-3" \h \z \u </w:instrText>
          </w:r>
          <w:r w:rsidRPr="00205019">
            <w:rPr>
              <w:kern w:val="0"/>
              <w:sz w:val="22"/>
            </w:rPr>
            <w:fldChar w:fldCharType="separate"/>
          </w:r>
          <w:r w:rsidR="00437B02">
            <w:rPr>
              <w:rFonts w:hint="eastAsia"/>
              <w:kern w:val="0"/>
              <w:sz w:val="22"/>
            </w:rPr>
            <w:t>目录</w:t>
          </w:r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395" w:history="1"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bCs w:val="0"/>
                <w:noProof/>
                <w:lang w:val="zh-CN"/>
              </w:rPr>
              <w:t>一．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bCs w:val="0"/>
                <w:noProof/>
                <w:lang w:val="zh-CN"/>
              </w:rPr>
              <w:t>通道管理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_Toc480892395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396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1.1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查询通道（根据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RegionID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/QueryChannelsByRegionID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_Toc480892396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397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1.2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查询所有通道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/ListAllChannel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_Toc480892397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7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398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1.3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查询通道（根据通道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uuid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/QueryChannel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_Toc480892398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399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1.4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添加通道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/AddChannel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_Toc480892399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9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0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1.5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修改通道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/ModChannel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_Toc480892400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1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1.6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删除通道（根据通道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uuid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/DelChannel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_Toc480892401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2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1.7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删除通道（根据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RegionID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/DelChannelByRegionID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_Toc480892402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3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1.8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打开通道（根据通道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uuid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/OpenChannel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_Toc480892403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4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1.9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关闭通道（根据通道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uuid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/CloseChannel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_Toc480892404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480892405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1.10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打开所有通道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  <w:lang w:val="zh-CN"/>
              </w:rPr>
              <w:t>/OpenAllChannel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0892406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1.11   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  <w:lang w:val="zh-CN"/>
              </w:rPr>
              <w:t>关闭所有通道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/CloseAllChannel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07" w:history="1">
            <w:r w:rsidR="00437B02" w:rsidRPr="00750F75">
              <w:rPr>
                <w:rStyle w:val="a7"/>
                <w:rFonts w:hint="eastAsia"/>
                <w:noProof/>
              </w:rPr>
              <w:t>二．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模板库管理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08" w:history="1">
            <w:r w:rsidR="00437B02" w:rsidRPr="00750F75">
              <w:rPr>
                <w:rStyle w:val="a7"/>
                <w:noProof/>
              </w:rPr>
              <w:t xml:space="preserve">2.1 </w:t>
            </w:r>
            <w:r w:rsidR="00437B02" w:rsidRPr="00750F75">
              <w:rPr>
                <w:rStyle w:val="a7"/>
                <w:rFonts w:hint="eastAsia"/>
                <w:noProof/>
              </w:rPr>
              <w:t>模板库查询（查询所有）</w:t>
            </w:r>
            <w:r w:rsidR="00437B02" w:rsidRPr="00750F75">
              <w:rPr>
                <w:rStyle w:val="a7"/>
                <w:noProof/>
              </w:rPr>
              <w:t>/ListAllTDB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09" w:history="1">
            <w:r w:rsidR="00437B02" w:rsidRPr="00750F75">
              <w:rPr>
                <w:rStyle w:val="a7"/>
                <w:noProof/>
              </w:rPr>
              <w:t xml:space="preserve">2.2 </w:t>
            </w:r>
            <w:r w:rsidR="00437B02" w:rsidRPr="00750F75">
              <w:rPr>
                <w:rStyle w:val="a7"/>
                <w:rFonts w:hint="eastAsia"/>
                <w:noProof/>
                <w:lang w:val="zh-CN"/>
              </w:rPr>
              <w:t>模板库查询</w:t>
            </w:r>
            <w:r w:rsidR="00437B02" w:rsidRPr="00750F75">
              <w:rPr>
                <w:rStyle w:val="a7"/>
                <w:rFonts w:hint="eastAsia"/>
                <w:noProof/>
              </w:rPr>
              <w:t>（</w:t>
            </w:r>
            <w:r w:rsidR="00437B02" w:rsidRPr="00750F75">
              <w:rPr>
                <w:rStyle w:val="a7"/>
                <w:rFonts w:hint="eastAsia"/>
                <w:noProof/>
                <w:lang w:val="zh-CN"/>
              </w:rPr>
              <w:t>根据</w:t>
            </w:r>
            <w:r w:rsidR="00437B02" w:rsidRPr="00750F75">
              <w:rPr>
                <w:rStyle w:val="a7"/>
                <w:noProof/>
              </w:rPr>
              <w:t>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/QueryTDBByID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_Toc480892409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16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0" w:history="1">
            <w:r w:rsidR="00437B02" w:rsidRPr="00750F75">
              <w:rPr>
                <w:rStyle w:val="a7"/>
                <w:noProof/>
              </w:rPr>
              <w:t xml:space="preserve">2.3 </w:t>
            </w:r>
            <w:r w:rsidR="00437B02" w:rsidRPr="00750F75">
              <w:rPr>
                <w:rStyle w:val="a7"/>
                <w:rFonts w:hint="eastAsia"/>
                <w:noProof/>
                <w:lang w:val="zh-CN"/>
              </w:rPr>
              <w:t>添加模板库</w:t>
            </w:r>
            <w:r w:rsidR="00437B02" w:rsidRPr="00750F75">
              <w:rPr>
                <w:rStyle w:val="a7"/>
                <w:noProof/>
              </w:rPr>
              <w:t>/AddTDB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_Toc480892410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16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1" w:history="1">
            <w:r w:rsidR="00437B02" w:rsidRPr="00750F75">
              <w:rPr>
                <w:rStyle w:val="a7"/>
                <w:noProof/>
              </w:rPr>
              <w:t xml:space="preserve">2.4 </w:t>
            </w:r>
            <w:r w:rsidR="00437B02" w:rsidRPr="00750F75">
              <w:rPr>
                <w:rStyle w:val="a7"/>
                <w:rFonts w:hint="eastAsia"/>
                <w:noProof/>
                <w:lang w:val="zh-CN"/>
              </w:rPr>
              <w:t>修改模板库</w:t>
            </w:r>
            <w:r w:rsidR="00437B02" w:rsidRPr="00750F75">
              <w:rPr>
                <w:rStyle w:val="a7"/>
                <w:noProof/>
              </w:rPr>
              <w:t>/ModTDB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_Toc480892411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17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2" w:history="1">
            <w:r w:rsidR="00437B02" w:rsidRPr="00750F75">
              <w:rPr>
                <w:rStyle w:val="a7"/>
                <w:noProof/>
              </w:rPr>
              <w:t xml:space="preserve">2.5 </w:t>
            </w:r>
            <w:r w:rsidR="00437B02" w:rsidRPr="00750F75">
              <w:rPr>
                <w:rStyle w:val="a7"/>
                <w:rFonts w:hint="eastAsia"/>
                <w:noProof/>
              </w:rPr>
              <w:t>删除模板库</w:t>
            </w:r>
            <w:r w:rsidR="00437B02" w:rsidRPr="00750F75">
              <w:rPr>
                <w:rStyle w:val="a7"/>
                <w:noProof/>
              </w:rPr>
              <w:t>/DelTDB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_Toc480892412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13" w:history="1">
            <w:r w:rsidR="00437B02" w:rsidRPr="00750F75">
              <w:rPr>
                <w:rStyle w:val="a7"/>
                <w:rFonts w:hint="eastAsia"/>
                <w:noProof/>
              </w:rPr>
              <w:t>三．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模板管理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_Toc480892413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4" w:history="1">
            <w:r w:rsidR="00437B02" w:rsidRPr="00750F75">
              <w:rPr>
                <w:rStyle w:val="a7"/>
                <w:noProof/>
              </w:rPr>
              <w:t>3.1</w:t>
            </w:r>
            <w:r w:rsidR="00437B02" w:rsidRPr="00750F75">
              <w:rPr>
                <w:rStyle w:val="a7"/>
                <w:rFonts w:hint="eastAsia"/>
                <w:noProof/>
              </w:rPr>
              <w:t>查询所有模板（</w:t>
            </w:r>
            <w:r w:rsidR="00437B02" w:rsidRPr="00750F75">
              <w:rPr>
                <w:rStyle w:val="a7"/>
                <w:noProof/>
              </w:rPr>
              <w:t>ftdb_id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/ListAllFaceT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_Toc480892414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5" w:history="1">
            <w:r w:rsidR="00437B02" w:rsidRPr="00750F75">
              <w:rPr>
                <w:rStyle w:val="a7"/>
                <w:noProof/>
              </w:rPr>
              <w:t>3.2</w:t>
            </w:r>
            <w:r w:rsidR="00437B02" w:rsidRPr="00750F75">
              <w:rPr>
                <w:rStyle w:val="a7"/>
                <w:rFonts w:hint="eastAsia"/>
                <w:noProof/>
              </w:rPr>
              <w:t>查询模板（根据</w:t>
            </w:r>
            <w:r w:rsidR="00437B02" w:rsidRPr="00750F75">
              <w:rPr>
                <w:rStyle w:val="a7"/>
                <w:noProof/>
              </w:rPr>
              <w:t>uuid</w:t>
            </w:r>
            <w:r w:rsidR="00437B02" w:rsidRPr="00750F75">
              <w:rPr>
                <w:rStyle w:val="a7"/>
                <w:rFonts w:hint="eastAsia"/>
                <w:noProof/>
              </w:rPr>
              <w:t>和</w:t>
            </w:r>
            <w:r w:rsidR="00437B02" w:rsidRPr="00750F75">
              <w:rPr>
                <w:rStyle w:val="a7"/>
                <w:noProof/>
              </w:rPr>
              <w:t>ftdb_id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/QueryFaceTByID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19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6" w:history="1">
            <w:r w:rsidR="00437B02" w:rsidRPr="00750F75">
              <w:rPr>
                <w:rStyle w:val="a7"/>
                <w:noProof/>
              </w:rPr>
              <w:t xml:space="preserve">3.3 </w:t>
            </w:r>
            <w:r w:rsidR="00437B02" w:rsidRPr="00750F75">
              <w:rPr>
                <w:rStyle w:val="a7"/>
                <w:rFonts w:hint="eastAsia"/>
                <w:noProof/>
              </w:rPr>
              <w:t>查询模板（根据</w:t>
            </w:r>
            <w:r w:rsidR="00437B02" w:rsidRPr="00750F75">
              <w:rPr>
                <w:rStyle w:val="a7"/>
                <w:noProof/>
              </w:rPr>
              <w:t>ftdb_id</w:t>
            </w:r>
            <w:r w:rsidR="00437B02" w:rsidRPr="00750F75">
              <w:rPr>
                <w:rStyle w:val="a7"/>
                <w:rFonts w:hint="eastAsia"/>
                <w:noProof/>
              </w:rPr>
              <w:t>和</w:t>
            </w:r>
            <w:r w:rsidR="00437B02" w:rsidRPr="00750F75">
              <w:rPr>
                <w:rStyle w:val="a7"/>
                <w:noProof/>
              </w:rPr>
              <w:t>obj_id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/QueryFaceTByObjID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20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7" w:history="1">
            <w:r w:rsidR="00437B02" w:rsidRPr="00750F75">
              <w:rPr>
                <w:rStyle w:val="a7"/>
                <w:noProof/>
              </w:rPr>
              <w:t xml:space="preserve">3.4 </w:t>
            </w:r>
            <w:r w:rsidR="00437B02" w:rsidRPr="00750F75">
              <w:rPr>
                <w:rStyle w:val="a7"/>
                <w:rFonts w:hint="eastAsia"/>
                <w:noProof/>
              </w:rPr>
              <w:t>添加模板</w:t>
            </w:r>
            <w:r w:rsidR="00437B02" w:rsidRPr="00750F75">
              <w:rPr>
                <w:rStyle w:val="a7"/>
                <w:noProof/>
              </w:rPr>
              <w:t>/AddFaceT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8" w:history="1">
            <w:r w:rsidR="00437B02" w:rsidRPr="00750F75">
              <w:rPr>
                <w:rStyle w:val="a7"/>
                <w:noProof/>
              </w:rPr>
              <w:t xml:space="preserve">3.5 </w:t>
            </w:r>
            <w:r w:rsidR="00437B02" w:rsidRPr="00750F75">
              <w:rPr>
                <w:rStyle w:val="a7"/>
                <w:rFonts w:hint="eastAsia"/>
                <w:noProof/>
              </w:rPr>
              <w:t>修改模板</w:t>
            </w:r>
            <w:r w:rsidR="00437B02" w:rsidRPr="00750F75">
              <w:rPr>
                <w:rStyle w:val="a7"/>
                <w:noProof/>
              </w:rPr>
              <w:t>/ModFaceT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19" w:history="1">
            <w:r w:rsidR="00437B02" w:rsidRPr="00750F75">
              <w:rPr>
                <w:rStyle w:val="a7"/>
                <w:noProof/>
              </w:rPr>
              <w:t xml:space="preserve">3.6 </w:t>
            </w:r>
            <w:r w:rsidR="00437B02" w:rsidRPr="00750F75">
              <w:rPr>
                <w:rStyle w:val="a7"/>
                <w:rFonts w:hint="eastAsia"/>
                <w:noProof/>
              </w:rPr>
              <w:t>删除模板（根据</w:t>
            </w:r>
            <w:r w:rsidR="00437B02" w:rsidRPr="00750F75">
              <w:rPr>
                <w:rStyle w:val="a7"/>
                <w:noProof/>
              </w:rPr>
              <w:t>ftdb_id</w:t>
            </w:r>
            <w:r w:rsidR="00437B02" w:rsidRPr="00750F75">
              <w:rPr>
                <w:rStyle w:val="a7"/>
                <w:rFonts w:hint="eastAsia"/>
                <w:noProof/>
              </w:rPr>
              <w:t>和</w:t>
            </w:r>
            <w:r w:rsidR="00437B02" w:rsidRPr="00750F75">
              <w:rPr>
                <w:rStyle w:val="a7"/>
                <w:noProof/>
              </w:rPr>
              <w:t>uuid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/DelFaceTByID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_Toc480892419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0" w:history="1">
            <w:r w:rsidR="00437B02" w:rsidRPr="00750F75">
              <w:rPr>
                <w:rStyle w:val="a7"/>
                <w:noProof/>
              </w:rPr>
              <w:t xml:space="preserve">3.7 </w:t>
            </w:r>
            <w:r w:rsidR="00437B02" w:rsidRPr="00750F75">
              <w:rPr>
                <w:rStyle w:val="a7"/>
                <w:rFonts w:hint="eastAsia"/>
                <w:noProof/>
              </w:rPr>
              <w:t>删除模板（根据</w:t>
            </w:r>
            <w:r w:rsidR="00437B02" w:rsidRPr="00750F75">
              <w:rPr>
                <w:rStyle w:val="a7"/>
                <w:noProof/>
              </w:rPr>
              <w:t>ftdb_id</w:t>
            </w:r>
            <w:r w:rsidR="00437B02" w:rsidRPr="00750F75">
              <w:rPr>
                <w:rStyle w:val="a7"/>
                <w:rFonts w:hint="eastAsia"/>
                <w:noProof/>
              </w:rPr>
              <w:t>和</w:t>
            </w:r>
            <w:r w:rsidR="00437B02" w:rsidRPr="00750F75">
              <w:rPr>
                <w:rStyle w:val="a7"/>
                <w:noProof/>
              </w:rPr>
              <w:t>obj_id</w:t>
            </w:r>
            <w:r w:rsidR="00437B02" w:rsidRPr="00750F75">
              <w:rPr>
                <w:rStyle w:val="a7"/>
                <w:rFonts w:hint="eastAsia"/>
                <w:noProof/>
              </w:rPr>
              <w:t>）</w:t>
            </w:r>
            <w:r w:rsidR="00437B02" w:rsidRPr="00750F75">
              <w:rPr>
                <w:rStyle w:val="a7"/>
                <w:noProof/>
              </w:rPr>
              <w:t>/DelFaceTByObjID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_Toc480892420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21" w:history="1">
            <w:r w:rsidR="00437B02" w:rsidRPr="00750F75">
              <w:rPr>
                <w:rStyle w:val="a7"/>
                <w:rFonts w:hint="eastAsia"/>
                <w:noProof/>
              </w:rPr>
              <w:t>四．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人脸对象管理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_Toc480892421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2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4.1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人脸对象查询（所有）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/ListAllFaceObj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_Toc480892422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3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4.2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人脸对象查询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/QueryFaceObj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_Toc480892423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4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4.3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人脸对象查询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(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ftdb_id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和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uuid)/QueryFaceObjByID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_Toc480892424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27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5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4.4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添加人脸对象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/AddFaceObj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6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4.5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修改人脸对象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/ModFaceObj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28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7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4.6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删除人脸对象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/DelFaceObj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29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28" w:history="1">
            <w:r w:rsidR="00437B02" w:rsidRPr="00750F75">
              <w:rPr>
                <w:rStyle w:val="a7"/>
                <w:rFonts w:hint="eastAsia"/>
                <w:noProof/>
              </w:rPr>
              <w:t>五．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区域管理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30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29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5.1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区域查询（所有）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ListAllRegion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_Toc480892429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30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0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5.2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区域查询（根据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QueryRegionByID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_Toc480892430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1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5.3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区域查询（根据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parent_id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QueryRegionByPID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_Toc480892431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2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5.4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添加区域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AddRegion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_Toc480892432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3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5.5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修改区域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ModRegion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_Toc480892433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4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5.6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删除区域（根据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DelRegionByID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_Toc480892434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5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5.7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删除区域（根据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parent_id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DelRegionByPID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6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5.8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获取区域完整路径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 GetRegionFullPath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37" w:history="1">
            <w:r w:rsidR="00437B02" w:rsidRPr="00750F75">
              <w:rPr>
                <w:rStyle w:val="a7"/>
                <w:rFonts w:hint="eastAsia"/>
                <w:noProof/>
              </w:rPr>
              <w:t>六．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抓拍记录管理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8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6.1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抓拍记录查询（不返回图片信息）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/QueryCapLog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35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39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6.2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抓拍记录查询（返回图片信息）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/QueryFaceCap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_Toc480892439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36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40" w:history="1">
            <w:r w:rsidR="00437B02" w:rsidRPr="00750F75">
              <w:rPr>
                <w:rStyle w:val="a7"/>
                <w:rFonts w:hint="eastAsia"/>
                <w:noProof/>
              </w:rPr>
              <w:t>七．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比对记录管理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_Toc480892440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37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1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7.1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比对记录查询（不返回图片信息）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/QueryCmpLog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_Toc480892441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37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2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7.2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比对记录查询（返回图片信息）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/QueryCmpLogWithImg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_Toc480892442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39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80892443" w:history="1">
            <w:r w:rsidR="00437B02" w:rsidRPr="00750F75">
              <w:rPr>
                <w:rStyle w:val="a7"/>
                <w:rFonts w:hint="eastAsia"/>
                <w:noProof/>
              </w:rPr>
              <w:t>八．</w:t>
            </w:r>
            <w:r w:rsidR="00437B02" w:rsidRPr="00750F75">
              <w:rPr>
                <w:noProof/>
                <w:sz w:val="21"/>
              </w:rPr>
              <w:tab/>
            </w:r>
            <w:r w:rsidR="00437B02" w:rsidRPr="00750F75">
              <w:rPr>
                <w:rStyle w:val="a7"/>
                <w:rFonts w:hint="eastAsia"/>
                <w:noProof/>
              </w:rPr>
              <w:t>标签管理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_Toc480892443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4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8.1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添加标签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/AddTag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_Toc480892444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5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8.2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查询所有标签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/ListAllTags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_Toc480892445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41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6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8.3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给人脸对象添加标签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/AddTagToFaceObj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_Toc480892446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7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8.4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删除人脸对象的标签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/DelTagFromFaceObj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_Toc480892447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42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20"/>
            <w:tabs>
              <w:tab w:val="right" w:leader="dot" w:pos="8296"/>
            </w:tabs>
            <w:rPr>
              <w:noProof/>
              <w:sz w:val="21"/>
            </w:rPr>
          </w:pPr>
          <w:hyperlink w:anchor="_Toc480892448" w:history="1"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 xml:space="preserve">8.5 </w:t>
            </w:r>
            <w:r w:rsidR="00437B02" w:rsidRPr="00750F75">
              <w:rPr>
                <w:rStyle w:val="a7"/>
                <w:rFonts w:asciiTheme="majorHAnsi" w:eastAsiaTheme="majorEastAsia" w:hAnsiTheme="majorHAnsi" w:cstheme="majorBidi" w:hint="eastAsia"/>
                <w:noProof/>
              </w:rPr>
              <w:t>查询相似标签</w:t>
            </w:r>
            <w:r w:rsidR="00437B02" w:rsidRPr="00750F75">
              <w:rPr>
                <w:rStyle w:val="a7"/>
                <w:rFonts w:asciiTheme="majorHAnsi" w:eastAsiaTheme="majorEastAsia" w:hAnsiTheme="majorHAnsi" w:cstheme="majorBidi"/>
                <w:noProof/>
              </w:rPr>
              <w:t>/SuggestTags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_Toc480892448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43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750F75" w:rsidRDefault="00205019" w:rsidP="00437B02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0892449" w:history="1">
            <w:r w:rsidR="00437B02" w:rsidRPr="00750F75">
              <w:rPr>
                <w:rStyle w:val="a7"/>
                <w:rFonts w:hint="eastAsia"/>
                <w:noProof/>
              </w:rPr>
              <w:t>附录</w:t>
            </w:r>
            <w:r w:rsidR="00437B02" w:rsidRPr="00750F75">
              <w:rPr>
                <w:rStyle w:val="a7"/>
                <w:noProof/>
              </w:rPr>
              <w:t>1</w:t>
            </w:r>
            <w:r w:rsidR="00437B02" w:rsidRPr="00750F75">
              <w:rPr>
                <w:rStyle w:val="a7"/>
                <w:rFonts w:hint="eastAsia"/>
                <w:noProof/>
              </w:rPr>
              <w:t>：错误码对照表（逐步完善）</w:t>
            </w:r>
            <w:r w:rsidR="00437B02" w:rsidRPr="00750F75">
              <w:rPr>
                <w:noProof/>
                <w:webHidden/>
              </w:rPr>
              <w:tab/>
            </w:r>
            <w:r w:rsidRPr="00750F75">
              <w:rPr>
                <w:noProof/>
                <w:webHidden/>
              </w:rPr>
              <w:fldChar w:fldCharType="begin"/>
            </w:r>
            <w:r w:rsidR="00437B02" w:rsidRPr="00750F75">
              <w:rPr>
                <w:noProof/>
                <w:webHidden/>
              </w:rPr>
              <w:instrText xml:space="preserve"> PAGEREF _Toc480892449 \h </w:instrText>
            </w:r>
            <w:r w:rsidRPr="00750F75">
              <w:rPr>
                <w:noProof/>
                <w:webHidden/>
              </w:rPr>
            </w:r>
            <w:r w:rsidRPr="00750F75">
              <w:rPr>
                <w:noProof/>
                <w:webHidden/>
              </w:rPr>
              <w:fldChar w:fldCharType="separate"/>
            </w:r>
            <w:r w:rsidR="00437B02" w:rsidRPr="00750F75">
              <w:rPr>
                <w:noProof/>
                <w:webHidden/>
              </w:rPr>
              <w:t>44</w:t>
            </w:r>
            <w:r w:rsidRPr="00750F75">
              <w:rPr>
                <w:noProof/>
                <w:webHidden/>
              </w:rPr>
              <w:fldChar w:fldCharType="end"/>
            </w:r>
          </w:hyperlink>
        </w:p>
        <w:p w:rsidR="00437B02" w:rsidRPr="003C74F4" w:rsidRDefault="00205019" w:rsidP="00437B02">
          <w:pPr>
            <w:rPr>
              <w:b/>
              <w:bCs/>
              <w:lang w:val="zh-CN"/>
            </w:rPr>
          </w:pPr>
          <w:r w:rsidRPr="00750F75">
            <w:rPr>
              <w:bCs/>
              <w:lang w:val="zh-CN"/>
            </w:rPr>
            <w:fldChar w:fldCharType="end"/>
          </w:r>
        </w:p>
      </w:sdtContent>
    </w:sdt>
    <w:p w:rsidR="00437B02" w:rsidRDefault="00437B02" w:rsidP="00437B02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84"/>
          <w:szCs w:val="84"/>
        </w:rPr>
      </w:pPr>
      <w:r>
        <w:rPr>
          <w:sz w:val="84"/>
          <w:szCs w:val="84"/>
        </w:rPr>
        <w:br w:type="page"/>
      </w:r>
    </w:p>
    <w:p w:rsidR="00437B02" w:rsidRPr="003C74F4" w:rsidRDefault="00437B02" w:rsidP="00437B02">
      <w:pPr>
        <w:ind w:firstLineChars="200" w:firstLine="560"/>
        <w:jc w:val="left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lastRenderedPageBreak/>
        <w:t>动态人脸识别</w:t>
      </w:r>
      <w:r w:rsidRPr="003C74F4">
        <w:rPr>
          <w:sz w:val="28"/>
          <w:szCs w:val="28"/>
        </w:rPr>
        <w:t>系统</w:t>
      </w:r>
      <w:r w:rsidRPr="003C74F4">
        <w:rPr>
          <w:rFonts w:hint="eastAsia"/>
          <w:sz w:val="28"/>
          <w:szCs w:val="28"/>
        </w:rPr>
        <w:t>（</w:t>
      </w:r>
      <w:r w:rsidRPr="003C74F4">
        <w:rPr>
          <w:sz w:val="28"/>
          <w:szCs w:val="28"/>
        </w:rPr>
        <w:t>简称</w:t>
      </w:r>
      <w:r w:rsidRPr="003C74F4">
        <w:rPr>
          <w:rFonts w:hint="eastAsia"/>
          <w:sz w:val="28"/>
          <w:szCs w:val="28"/>
        </w:rPr>
        <w:t>：</w:t>
      </w:r>
      <w:r w:rsidRPr="003C74F4">
        <w:rPr>
          <w:sz w:val="28"/>
          <w:szCs w:val="28"/>
        </w:rPr>
        <w:t>本系统</w:t>
      </w:r>
      <w:r w:rsidRPr="003C74F4">
        <w:rPr>
          <w:rFonts w:hint="eastAsia"/>
          <w:sz w:val="28"/>
          <w:szCs w:val="28"/>
        </w:rPr>
        <w:t>）</w:t>
      </w:r>
      <w:r w:rsidRPr="003C74F4">
        <w:rPr>
          <w:sz w:val="28"/>
          <w:szCs w:val="28"/>
        </w:rPr>
        <w:t>涉及到多个平台客户端，包括：</w:t>
      </w:r>
      <w:r w:rsidRPr="003C74F4">
        <w:rPr>
          <w:sz w:val="28"/>
          <w:szCs w:val="28"/>
        </w:rPr>
        <w:t>PC</w:t>
      </w:r>
      <w:r w:rsidRPr="003C74F4">
        <w:rPr>
          <w:rFonts w:hint="eastAsia"/>
          <w:sz w:val="28"/>
          <w:szCs w:val="28"/>
        </w:rPr>
        <w:t>桌面应用</w:t>
      </w:r>
      <w:r w:rsidRPr="003C74F4">
        <w:rPr>
          <w:sz w:val="28"/>
          <w:szCs w:val="28"/>
        </w:rPr>
        <w:t>端、</w:t>
      </w:r>
      <w:r w:rsidRPr="003C74F4">
        <w:rPr>
          <w:rFonts w:hint="eastAsia"/>
          <w:sz w:val="28"/>
          <w:szCs w:val="28"/>
        </w:rPr>
        <w:t>andriod</w:t>
      </w:r>
      <w:r w:rsidRPr="003C74F4">
        <w:rPr>
          <w:rFonts w:hint="eastAsia"/>
          <w:sz w:val="28"/>
          <w:szCs w:val="28"/>
        </w:rPr>
        <w:t>端</w:t>
      </w:r>
      <w:r w:rsidRPr="003C74F4">
        <w:rPr>
          <w:sz w:val="28"/>
          <w:szCs w:val="28"/>
        </w:rPr>
        <w:t>等，</w:t>
      </w:r>
      <w:r w:rsidRPr="003C74F4">
        <w:rPr>
          <w:rFonts w:hint="eastAsia"/>
          <w:sz w:val="28"/>
          <w:szCs w:val="28"/>
        </w:rPr>
        <w:t>各</w:t>
      </w:r>
      <w:r w:rsidRPr="003C74F4">
        <w:rPr>
          <w:sz w:val="28"/>
          <w:szCs w:val="28"/>
        </w:rPr>
        <w:t>平台</w:t>
      </w:r>
      <w:r w:rsidRPr="003C74F4">
        <w:rPr>
          <w:rFonts w:hint="eastAsia"/>
          <w:sz w:val="28"/>
          <w:szCs w:val="28"/>
        </w:rPr>
        <w:t>客户</w:t>
      </w:r>
      <w:r w:rsidRPr="003C74F4">
        <w:rPr>
          <w:sz w:val="28"/>
          <w:szCs w:val="28"/>
        </w:rPr>
        <w:t>端</w:t>
      </w:r>
      <w:r w:rsidRPr="003C74F4">
        <w:rPr>
          <w:rFonts w:hint="eastAsia"/>
          <w:sz w:val="28"/>
          <w:szCs w:val="28"/>
        </w:rPr>
        <w:t>与后</w:t>
      </w:r>
      <w:r w:rsidRPr="003C74F4">
        <w:rPr>
          <w:sz w:val="28"/>
          <w:szCs w:val="28"/>
        </w:rPr>
        <w:t>台服务器之间</w:t>
      </w:r>
      <w:r w:rsidRPr="003C74F4">
        <w:rPr>
          <w:rFonts w:hint="eastAsia"/>
          <w:sz w:val="28"/>
          <w:szCs w:val="28"/>
        </w:rPr>
        <w:t>进行</w:t>
      </w:r>
      <w:r w:rsidRPr="003C74F4">
        <w:rPr>
          <w:sz w:val="28"/>
          <w:szCs w:val="28"/>
        </w:rPr>
        <w:t>数据</w:t>
      </w:r>
      <w:r w:rsidRPr="003C74F4">
        <w:rPr>
          <w:rFonts w:hint="eastAsia"/>
          <w:sz w:val="28"/>
          <w:szCs w:val="28"/>
        </w:rPr>
        <w:t>交互时</w:t>
      </w:r>
      <w:r w:rsidRPr="003C74F4">
        <w:rPr>
          <w:sz w:val="28"/>
          <w:szCs w:val="28"/>
        </w:rPr>
        <w:t>，需要使用</w:t>
      </w:r>
      <w:r w:rsidRPr="003C74F4">
        <w:rPr>
          <w:rFonts w:hint="eastAsia"/>
          <w:sz w:val="28"/>
          <w:szCs w:val="28"/>
        </w:rPr>
        <w:t>业务逻辑</w:t>
      </w:r>
      <w:r w:rsidRPr="003C74F4">
        <w:rPr>
          <w:sz w:val="28"/>
          <w:szCs w:val="28"/>
        </w:rPr>
        <w:t>服务器提供的</w:t>
      </w:r>
      <w:r w:rsidRPr="003C74F4">
        <w:rPr>
          <w:sz w:val="28"/>
          <w:szCs w:val="28"/>
        </w:rPr>
        <w:t>API</w:t>
      </w:r>
      <w:r w:rsidRPr="003C74F4">
        <w:rPr>
          <w:sz w:val="28"/>
          <w:szCs w:val="28"/>
        </w:rPr>
        <w:t>接口。</w:t>
      </w:r>
      <w:r w:rsidRPr="003C74F4">
        <w:rPr>
          <w:rFonts w:hint="eastAsia"/>
          <w:sz w:val="28"/>
          <w:szCs w:val="28"/>
        </w:rPr>
        <w:t>本</w:t>
      </w:r>
      <w:r w:rsidRPr="003C74F4">
        <w:rPr>
          <w:sz w:val="28"/>
          <w:szCs w:val="28"/>
        </w:rPr>
        <w:t>规范是针对本系统中所用到的所有</w:t>
      </w:r>
      <w:r w:rsidRPr="003C74F4">
        <w:rPr>
          <w:sz w:val="28"/>
          <w:szCs w:val="28"/>
        </w:rPr>
        <w:t>API</w:t>
      </w:r>
      <w:r w:rsidRPr="003C74F4">
        <w:rPr>
          <w:sz w:val="28"/>
          <w:szCs w:val="28"/>
        </w:rPr>
        <w:t>进行规范说明。</w:t>
      </w:r>
    </w:p>
    <w:p w:rsidR="00437B02" w:rsidRPr="003C74F4" w:rsidRDefault="00437B02" w:rsidP="00437B02">
      <w:pPr>
        <w:ind w:firstLineChars="200" w:firstLine="560"/>
        <w:jc w:val="left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因</w:t>
      </w:r>
      <w:r w:rsidRPr="003C74F4">
        <w:rPr>
          <w:sz w:val="28"/>
          <w:szCs w:val="28"/>
        </w:rPr>
        <w:t>为时间</w:t>
      </w:r>
      <w:r w:rsidRPr="003C74F4">
        <w:rPr>
          <w:rFonts w:hint="eastAsia"/>
          <w:sz w:val="28"/>
          <w:szCs w:val="28"/>
        </w:rPr>
        <w:t>关系</w:t>
      </w:r>
      <w:r w:rsidRPr="003C74F4">
        <w:rPr>
          <w:sz w:val="28"/>
          <w:szCs w:val="28"/>
        </w:rPr>
        <w:t>，加上</w:t>
      </w:r>
      <w:r w:rsidRPr="003C74F4">
        <w:rPr>
          <w:rFonts w:hint="eastAsia"/>
          <w:sz w:val="28"/>
          <w:szCs w:val="28"/>
        </w:rPr>
        <w:t>本系统</w:t>
      </w:r>
      <w:r w:rsidRPr="003C74F4">
        <w:rPr>
          <w:sz w:val="28"/>
          <w:szCs w:val="28"/>
        </w:rPr>
        <w:t>涉及的</w:t>
      </w:r>
      <w:r w:rsidRPr="003C74F4">
        <w:rPr>
          <w:sz w:val="28"/>
          <w:szCs w:val="28"/>
        </w:rPr>
        <w:t>API</w:t>
      </w:r>
      <w:r w:rsidRPr="003C74F4">
        <w:rPr>
          <w:sz w:val="28"/>
          <w:szCs w:val="28"/>
        </w:rPr>
        <w:t>接口并不多，</w:t>
      </w:r>
      <w:r w:rsidRPr="003C74F4">
        <w:rPr>
          <w:rFonts w:hint="eastAsia"/>
          <w:sz w:val="28"/>
          <w:szCs w:val="28"/>
        </w:rPr>
        <w:t>所</w:t>
      </w:r>
      <w:r w:rsidRPr="003C74F4">
        <w:rPr>
          <w:sz w:val="28"/>
          <w:szCs w:val="28"/>
        </w:rPr>
        <w:t>以交互过程</w:t>
      </w:r>
      <w:r w:rsidRPr="003C74F4">
        <w:rPr>
          <w:rFonts w:hint="eastAsia"/>
          <w:sz w:val="28"/>
          <w:szCs w:val="28"/>
        </w:rPr>
        <w:t>仅基于</w:t>
      </w:r>
      <w:r w:rsidRPr="003C74F4">
        <w:rPr>
          <w:rFonts w:hint="eastAsia"/>
          <w:sz w:val="28"/>
          <w:szCs w:val="28"/>
        </w:rPr>
        <w:t>http</w:t>
      </w:r>
      <w:r w:rsidRPr="003C74F4">
        <w:rPr>
          <w:sz w:val="28"/>
          <w:szCs w:val="28"/>
        </w:rPr>
        <w:t>协议</w:t>
      </w:r>
      <w:r w:rsidRPr="003C74F4">
        <w:rPr>
          <w:rFonts w:hint="eastAsia"/>
          <w:sz w:val="28"/>
          <w:szCs w:val="28"/>
        </w:rPr>
        <w:t>的</w:t>
      </w:r>
      <w:r w:rsidRPr="003C74F4">
        <w:rPr>
          <w:rFonts w:hint="eastAsia"/>
          <w:sz w:val="28"/>
          <w:szCs w:val="28"/>
        </w:rPr>
        <w:t>POST</w:t>
      </w:r>
      <w:r w:rsidRPr="003C74F4">
        <w:rPr>
          <w:rFonts w:hint="eastAsia"/>
          <w:sz w:val="28"/>
          <w:szCs w:val="28"/>
        </w:rPr>
        <w:t>和</w:t>
      </w:r>
      <w:r w:rsidRPr="003C74F4">
        <w:rPr>
          <w:sz w:val="28"/>
          <w:szCs w:val="28"/>
        </w:rPr>
        <w:t>GET</w:t>
      </w:r>
      <w:r w:rsidRPr="003C74F4">
        <w:rPr>
          <w:rFonts w:hint="eastAsia"/>
          <w:sz w:val="28"/>
          <w:szCs w:val="28"/>
        </w:rPr>
        <w:t>，而且前期暂不</w:t>
      </w:r>
      <w:r w:rsidRPr="003C74F4">
        <w:rPr>
          <w:sz w:val="28"/>
          <w:szCs w:val="28"/>
        </w:rPr>
        <w:t>考虑</w:t>
      </w:r>
      <w:r w:rsidRPr="003C74F4">
        <w:rPr>
          <w:sz w:val="28"/>
          <w:szCs w:val="28"/>
        </w:rPr>
        <w:t>API</w:t>
      </w:r>
      <w:r w:rsidRPr="003C74F4">
        <w:rPr>
          <w:sz w:val="28"/>
          <w:szCs w:val="28"/>
        </w:rPr>
        <w:t>的安全问题</w:t>
      </w:r>
      <w:r w:rsidRPr="003C74F4">
        <w:rPr>
          <w:rFonts w:hint="eastAsia"/>
          <w:sz w:val="28"/>
          <w:szCs w:val="28"/>
        </w:rPr>
        <w:t>。</w:t>
      </w:r>
      <w:r w:rsidRPr="003C74F4">
        <w:rPr>
          <w:sz w:val="28"/>
          <w:szCs w:val="28"/>
        </w:rPr>
        <w:t>后</w:t>
      </w:r>
      <w:r w:rsidRPr="003C74F4">
        <w:rPr>
          <w:rFonts w:hint="eastAsia"/>
          <w:sz w:val="28"/>
          <w:szCs w:val="28"/>
        </w:rPr>
        <w:t>期</w:t>
      </w:r>
      <w:r w:rsidRPr="003C74F4">
        <w:rPr>
          <w:sz w:val="28"/>
          <w:szCs w:val="28"/>
        </w:rPr>
        <w:t>根据业务</w:t>
      </w:r>
      <w:r w:rsidRPr="003C74F4">
        <w:rPr>
          <w:rFonts w:hint="eastAsia"/>
          <w:sz w:val="28"/>
          <w:szCs w:val="28"/>
        </w:rPr>
        <w:t>需求</w:t>
      </w:r>
      <w:r w:rsidRPr="003C74F4">
        <w:rPr>
          <w:sz w:val="28"/>
          <w:szCs w:val="28"/>
        </w:rPr>
        <w:t>再实现</w:t>
      </w:r>
      <w:r w:rsidRPr="003C74F4">
        <w:rPr>
          <w:rFonts w:hint="eastAsia"/>
          <w:sz w:val="28"/>
          <w:szCs w:val="28"/>
        </w:rPr>
        <w:t>token+</w:t>
      </w:r>
      <w:r w:rsidRPr="003C74F4">
        <w:rPr>
          <w:rFonts w:hint="eastAsia"/>
          <w:sz w:val="28"/>
          <w:szCs w:val="28"/>
        </w:rPr>
        <w:t>签名</w:t>
      </w:r>
      <w:r w:rsidRPr="003C74F4">
        <w:rPr>
          <w:sz w:val="28"/>
          <w:szCs w:val="28"/>
        </w:rPr>
        <w:t>等认证</w:t>
      </w:r>
      <w:r w:rsidRPr="003C74F4">
        <w:rPr>
          <w:rFonts w:hint="eastAsia"/>
          <w:sz w:val="28"/>
          <w:szCs w:val="28"/>
        </w:rPr>
        <w:t>（如</w:t>
      </w:r>
      <w:r w:rsidRPr="003C74F4">
        <w:rPr>
          <w:sz w:val="28"/>
          <w:szCs w:val="28"/>
        </w:rPr>
        <w:t>JWT</w:t>
      </w:r>
      <w:r w:rsidRPr="003C74F4">
        <w:rPr>
          <w:sz w:val="28"/>
          <w:szCs w:val="28"/>
        </w:rPr>
        <w:t>）。</w:t>
      </w:r>
    </w:p>
    <w:p w:rsidR="00437B02" w:rsidRPr="003C74F4" w:rsidRDefault="00437B02" w:rsidP="00437B02">
      <w:pPr>
        <w:ind w:firstLineChars="200" w:firstLine="560"/>
        <w:jc w:val="left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所有</w:t>
      </w:r>
      <w:r w:rsidRPr="003C74F4">
        <w:rPr>
          <w:sz w:val="28"/>
          <w:szCs w:val="28"/>
        </w:rPr>
        <w:t>请求方</w:t>
      </w:r>
      <w:r w:rsidRPr="003C74F4">
        <w:rPr>
          <w:rFonts w:hint="eastAsia"/>
          <w:sz w:val="28"/>
          <w:szCs w:val="28"/>
        </w:rPr>
        <w:t>(</w:t>
      </w:r>
      <w:r w:rsidRPr="003C74F4">
        <w:rPr>
          <w:rFonts w:hint="eastAsia"/>
          <w:sz w:val="28"/>
          <w:szCs w:val="28"/>
        </w:rPr>
        <w:t>即</w:t>
      </w:r>
      <w:r w:rsidRPr="003C74F4">
        <w:rPr>
          <w:sz w:val="28"/>
          <w:szCs w:val="28"/>
        </w:rPr>
        <w:t>客户端</w:t>
      </w:r>
      <w:r w:rsidRPr="003C74F4">
        <w:rPr>
          <w:rFonts w:hint="eastAsia"/>
          <w:sz w:val="28"/>
          <w:szCs w:val="28"/>
        </w:rPr>
        <w:t>)</w:t>
      </w:r>
      <w:r w:rsidRPr="003C74F4">
        <w:rPr>
          <w:sz w:val="28"/>
          <w:szCs w:val="28"/>
        </w:rPr>
        <w:t>提交请求数据，应答方</w:t>
      </w:r>
      <w:r w:rsidRPr="003C74F4">
        <w:rPr>
          <w:rFonts w:hint="eastAsia"/>
          <w:sz w:val="28"/>
          <w:szCs w:val="28"/>
        </w:rPr>
        <w:t>(</w:t>
      </w:r>
      <w:r w:rsidRPr="003C74F4">
        <w:rPr>
          <w:rFonts w:hint="eastAsia"/>
          <w:sz w:val="28"/>
          <w:szCs w:val="28"/>
        </w:rPr>
        <w:t>即服务</w:t>
      </w:r>
      <w:r w:rsidRPr="003C74F4">
        <w:rPr>
          <w:sz w:val="28"/>
          <w:szCs w:val="28"/>
        </w:rPr>
        <w:t>器</w:t>
      </w:r>
      <w:r w:rsidRPr="003C74F4">
        <w:rPr>
          <w:rFonts w:hint="eastAsia"/>
          <w:sz w:val="28"/>
          <w:szCs w:val="28"/>
        </w:rPr>
        <w:t>)</w:t>
      </w:r>
      <w:r w:rsidRPr="003C74F4">
        <w:rPr>
          <w:rFonts w:hint="eastAsia"/>
          <w:sz w:val="28"/>
          <w:szCs w:val="28"/>
        </w:rPr>
        <w:t>处理</w:t>
      </w:r>
      <w:r w:rsidRPr="003C74F4">
        <w:rPr>
          <w:sz w:val="28"/>
          <w:szCs w:val="28"/>
        </w:rPr>
        <w:t>后</w:t>
      </w:r>
      <w:r w:rsidRPr="003C74F4">
        <w:rPr>
          <w:rFonts w:hint="eastAsia"/>
          <w:sz w:val="28"/>
          <w:szCs w:val="28"/>
        </w:rPr>
        <w:t>统一</w:t>
      </w:r>
      <w:r w:rsidRPr="003C74F4">
        <w:rPr>
          <w:sz w:val="28"/>
          <w:szCs w:val="28"/>
        </w:rPr>
        <w:t>返回</w:t>
      </w:r>
      <w:r w:rsidRPr="003C74F4">
        <w:rPr>
          <w:rFonts w:hint="eastAsia"/>
          <w:sz w:val="28"/>
          <w:szCs w:val="28"/>
        </w:rPr>
        <w:t>json</w:t>
      </w:r>
      <w:r w:rsidRPr="003C74F4">
        <w:rPr>
          <w:rFonts w:hint="eastAsia"/>
          <w:sz w:val="28"/>
          <w:szCs w:val="28"/>
        </w:rPr>
        <w:t>数据，即</w:t>
      </w:r>
      <w:r w:rsidRPr="003C74F4">
        <w:rPr>
          <w:sz w:val="28"/>
          <w:szCs w:val="28"/>
        </w:rPr>
        <w:t>：</w:t>
      </w:r>
      <w:r w:rsidRPr="003C74F4">
        <w:rPr>
          <w:sz w:val="28"/>
          <w:szCs w:val="28"/>
        </w:rPr>
        <w:t>Content-Type =application/json</w:t>
      </w:r>
    </w:p>
    <w:p w:rsidR="00437B02" w:rsidRPr="003C74F4" w:rsidRDefault="00437B02" w:rsidP="00437B02">
      <w:pPr>
        <w:ind w:firstLineChars="200" w:firstLine="560"/>
        <w:jc w:val="left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以</w:t>
      </w:r>
      <w:r w:rsidRPr="003C74F4">
        <w:rPr>
          <w:sz w:val="28"/>
          <w:szCs w:val="28"/>
        </w:rPr>
        <w:t>下所有请求地址</w:t>
      </w:r>
      <w:r w:rsidRPr="003C74F4">
        <w:rPr>
          <w:rFonts w:hint="eastAsia"/>
          <w:sz w:val="28"/>
          <w:szCs w:val="28"/>
        </w:rPr>
        <w:t>http://</w:t>
      </w:r>
      <w:r>
        <w:rPr>
          <w:rFonts w:hint="eastAsia"/>
          <w:sz w:val="28"/>
          <w:szCs w:val="28"/>
        </w:rPr>
        <w:t>192.168.1.129</w:t>
      </w:r>
      <w:r w:rsidRPr="003C74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8400</w:t>
      </w:r>
      <w:r w:rsidRPr="003C74F4">
        <w:rPr>
          <w:rFonts w:hint="eastAsia"/>
          <w:sz w:val="28"/>
          <w:szCs w:val="28"/>
        </w:rPr>
        <w:t>在</w:t>
      </w:r>
      <w:r w:rsidRPr="003C74F4">
        <w:rPr>
          <w:sz w:val="28"/>
          <w:szCs w:val="28"/>
        </w:rPr>
        <w:t>实际</w:t>
      </w:r>
      <w:r w:rsidRPr="003C74F4">
        <w:rPr>
          <w:rFonts w:hint="eastAsia"/>
          <w:sz w:val="28"/>
          <w:szCs w:val="28"/>
        </w:rPr>
        <w:t>应用</w:t>
      </w:r>
      <w:r w:rsidRPr="003C74F4">
        <w:rPr>
          <w:sz w:val="28"/>
          <w:szCs w:val="28"/>
        </w:rPr>
        <w:t>中需要</w:t>
      </w:r>
      <w:r w:rsidRPr="003C74F4">
        <w:rPr>
          <w:rFonts w:hint="eastAsia"/>
          <w:sz w:val="28"/>
          <w:szCs w:val="28"/>
        </w:rPr>
        <w:t>更换</w:t>
      </w:r>
      <w:r w:rsidRPr="003C74F4">
        <w:rPr>
          <w:sz w:val="28"/>
          <w:szCs w:val="28"/>
        </w:rPr>
        <w:t>为真实域名和端口</w:t>
      </w:r>
    </w:p>
    <w:p w:rsidR="00437B02" w:rsidRPr="003C74F4" w:rsidRDefault="00437B02" w:rsidP="00437B02">
      <w:pPr>
        <w:ind w:firstLineChars="200" w:firstLine="560"/>
        <w:rPr>
          <w:color w:val="FF0000"/>
          <w:sz w:val="28"/>
          <w:szCs w:val="28"/>
        </w:rPr>
      </w:pPr>
      <w:r w:rsidRPr="003C74F4">
        <w:rPr>
          <w:rFonts w:hint="eastAsia"/>
          <w:color w:val="FF0000"/>
          <w:sz w:val="28"/>
          <w:szCs w:val="28"/>
        </w:rPr>
        <w:t>以</w:t>
      </w:r>
      <w:r w:rsidRPr="003C74F4">
        <w:rPr>
          <w:color w:val="FF0000"/>
          <w:sz w:val="28"/>
          <w:szCs w:val="28"/>
        </w:rPr>
        <w:t>下所有</w:t>
      </w:r>
      <w:r w:rsidRPr="003C74F4">
        <w:rPr>
          <w:rFonts w:hint="eastAsia"/>
          <w:color w:val="FF0000"/>
          <w:sz w:val="28"/>
          <w:szCs w:val="28"/>
        </w:rPr>
        <w:t>API</w:t>
      </w:r>
      <w:r w:rsidRPr="003C74F4">
        <w:rPr>
          <w:color w:val="FF0000"/>
          <w:sz w:val="28"/>
          <w:szCs w:val="28"/>
        </w:rPr>
        <w:t>接口在</w:t>
      </w:r>
      <w:r w:rsidRPr="003C74F4">
        <w:rPr>
          <w:rFonts w:hint="eastAsia"/>
          <w:color w:val="FF0000"/>
          <w:sz w:val="28"/>
          <w:szCs w:val="28"/>
        </w:rPr>
        <w:t>处理</w:t>
      </w:r>
      <w:r w:rsidRPr="003C74F4">
        <w:rPr>
          <w:color w:val="FF0000"/>
          <w:sz w:val="28"/>
          <w:szCs w:val="28"/>
        </w:rPr>
        <w:t>过程中，如果遇到出错异常，需要返回出错状态时，统一使用如下错误处理：</w:t>
      </w:r>
    </w:p>
    <w:p w:rsidR="00437B02" w:rsidRPr="003C74F4" w:rsidRDefault="00437B02" w:rsidP="00437B02">
      <w:pPr>
        <w:ind w:firstLineChars="200" w:firstLine="560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返回的</w:t>
      </w:r>
      <w:r w:rsidRPr="003C74F4">
        <w:rPr>
          <w:rFonts w:hint="eastAsia"/>
          <w:sz w:val="28"/>
          <w:szCs w:val="28"/>
        </w:rPr>
        <w:t>json</w:t>
      </w:r>
      <w:r w:rsidRPr="003C74F4">
        <w:rPr>
          <w:rFonts w:hint="eastAsia"/>
          <w:sz w:val="28"/>
          <w:szCs w:val="28"/>
        </w:rPr>
        <w:t>：</w:t>
      </w:r>
      <w:r w:rsidRPr="003C74F4">
        <w:rPr>
          <w:rFonts w:hint="eastAsia"/>
          <w:sz w:val="28"/>
          <w:szCs w:val="28"/>
        </w:rPr>
        <w:t>{</w:t>
      </w:r>
      <w:r w:rsidRPr="003C74F4">
        <w:rPr>
          <w:sz w:val="28"/>
          <w:szCs w:val="28"/>
        </w:rPr>
        <w:t xml:space="preserve">“error” :0 </w:t>
      </w:r>
      <w:r w:rsidRPr="003C74F4">
        <w:rPr>
          <w:rFonts w:hint="eastAsia"/>
          <w:sz w:val="28"/>
          <w:szCs w:val="28"/>
        </w:rPr>
        <w:t>或错误</w:t>
      </w:r>
      <w:r w:rsidRPr="003C74F4">
        <w:rPr>
          <w:sz w:val="28"/>
          <w:szCs w:val="28"/>
        </w:rPr>
        <w:t>码</w:t>
      </w:r>
      <w:r w:rsidRPr="003C74F4">
        <w:rPr>
          <w:rFonts w:hint="eastAsia"/>
          <w:sz w:val="28"/>
          <w:szCs w:val="28"/>
        </w:rPr>
        <w:t>,</w:t>
      </w:r>
      <w:r w:rsidRPr="003C74F4">
        <w:rPr>
          <w:sz w:val="28"/>
          <w:szCs w:val="28"/>
        </w:rPr>
        <w:t>”</w:t>
      </w:r>
      <w:r w:rsidRPr="003C74F4">
        <w:rPr>
          <w:rFonts w:hint="eastAsia"/>
          <w:sz w:val="28"/>
          <w:szCs w:val="28"/>
        </w:rPr>
        <w:t>message</w:t>
      </w:r>
      <w:r w:rsidRPr="003C74F4">
        <w:rPr>
          <w:sz w:val="28"/>
          <w:szCs w:val="28"/>
        </w:rPr>
        <w:t>”</w:t>
      </w:r>
      <w:r w:rsidRPr="003C74F4">
        <w:rPr>
          <w:rFonts w:hint="eastAsia"/>
          <w:sz w:val="28"/>
          <w:szCs w:val="28"/>
        </w:rPr>
        <w:t>:</w:t>
      </w:r>
      <w:r w:rsidRPr="003C74F4">
        <w:rPr>
          <w:sz w:val="28"/>
          <w:szCs w:val="28"/>
        </w:rPr>
        <w:t>”</w:t>
      </w:r>
      <w:r w:rsidRPr="003C74F4">
        <w:rPr>
          <w:rFonts w:hint="eastAsia"/>
          <w:sz w:val="28"/>
          <w:szCs w:val="28"/>
        </w:rPr>
        <w:t>错误信息</w:t>
      </w:r>
      <w:r w:rsidRPr="003C74F4">
        <w:rPr>
          <w:sz w:val="28"/>
          <w:szCs w:val="28"/>
        </w:rPr>
        <w:t>”</w:t>
      </w:r>
      <w:r w:rsidRPr="003C74F4">
        <w:rPr>
          <w:rFonts w:hint="eastAsia"/>
          <w:sz w:val="28"/>
          <w:szCs w:val="28"/>
        </w:rPr>
        <w:t>}</w:t>
      </w:r>
    </w:p>
    <w:p w:rsidR="00437B02" w:rsidRPr="003C74F4" w:rsidRDefault="00437B02" w:rsidP="00437B02">
      <w:pPr>
        <w:ind w:firstLineChars="200" w:firstLine="560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为</w:t>
      </w:r>
      <w:r w:rsidRPr="003C74F4">
        <w:rPr>
          <w:rFonts w:hint="eastAsia"/>
          <w:sz w:val="28"/>
          <w:szCs w:val="28"/>
        </w:rPr>
        <w:t>0</w:t>
      </w:r>
      <w:r w:rsidRPr="003C74F4">
        <w:rPr>
          <w:rFonts w:hint="eastAsia"/>
          <w:sz w:val="28"/>
          <w:szCs w:val="28"/>
        </w:rPr>
        <w:t>时</w:t>
      </w:r>
      <w:r w:rsidRPr="003C74F4">
        <w:rPr>
          <w:sz w:val="28"/>
          <w:szCs w:val="28"/>
        </w:rPr>
        <w:t>表示正常返回</w:t>
      </w:r>
    </w:p>
    <w:p w:rsidR="00437B02" w:rsidRPr="003C74F4" w:rsidRDefault="00437B02" w:rsidP="00437B02">
      <w:pPr>
        <w:ind w:firstLineChars="200" w:firstLine="560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否则</w:t>
      </w:r>
      <w:r w:rsidRPr="003C74F4">
        <w:rPr>
          <w:sz w:val="28"/>
          <w:szCs w:val="28"/>
        </w:rPr>
        <w:t>表示出错，</w:t>
      </w:r>
      <w:r w:rsidRPr="003C74F4">
        <w:rPr>
          <w:rFonts w:hint="eastAsia"/>
          <w:sz w:val="28"/>
          <w:szCs w:val="28"/>
        </w:rPr>
        <w:t>根据错误码</w:t>
      </w:r>
      <w:r w:rsidRPr="003C74F4">
        <w:rPr>
          <w:sz w:val="28"/>
          <w:szCs w:val="28"/>
        </w:rPr>
        <w:t>在</w:t>
      </w:r>
      <w:hyperlink w:anchor="_附录：错误码对照表" w:history="1">
        <w:r w:rsidRPr="003C74F4">
          <w:rPr>
            <w:rStyle w:val="a7"/>
            <w:rFonts w:hint="eastAsia"/>
            <w:color w:val="365F91" w:themeColor="accent1" w:themeShade="BF"/>
            <w:sz w:val="28"/>
            <w:szCs w:val="28"/>
          </w:rPr>
          <w:t>附录</w:t>
        </w:r>
        <w:r w:rsidRPr="003C74F4">
          <w:rPr>
            <w:rStyle w:val="a7"/>
            <w:rFonts w:hint="eastAsia"/>
            <w:color w:val="365F91" w:themeColor="accent1" w:themeShade="BF"/>
            <w:sz w:val="28"/>
            <w:szCs w:val="28"/>
          </w:rPr>
          <w:t>1</w:t>
        </w:r>
        <w:r w:rsidRPr="003C74F4">
          <w:rPr>
            <w:rStyle w:val="a7"/>
            <w:rFonts w:hint="eastAsia"/>
            <w:color w:val="365F91" w:themeColor="accent1" w:themeShade="BF"/>
            <w:sz w:val="28"/>
            <w:szCs w:val="28"/>
          </w:rPr>
          <w:t>：错误</w:t>
        </w:r>
        <w:r w:rsidRPr="003C74F4">
          <w:rPr>
            <w:rStyle w:val="a7"/>
            <w:color w:val="365F91" w:themeColor="accent1" w:themeShade="BF"/>
            <w:sz w:val="28"/>
            <w:szCs w:val="28"/>
          </w:rPr>
          <w:t>码对照表</w:t>
        </w:r>
      </w:hyperlink>
      <w:r w:rsidRPr="003C74F4">
        <w:rPr>
          <w:sz w:val="28"/>
          <w:szCs w:val="28"/>
        </w:rPr>
        <w:t>中</w:t>
      </w:r>
      <w:r w:rsidRPr="003C74F4">
        <w:rPr>
          <w:rFonts w:hint="eastAsia"/>
          <w:sz w:val="28"/>
          <w:szCs w:val="28"/>
        </w:rPr>
        <w:t>找</w:t>
      </w:r>
      <w:r w:rsidRPr="003C74F4">
        <w:rPr>
          <w:sz w:val="28"/>
          <w:szCs w:val="28"/>
        </w:rPr>
        <w:t>到对应</w:t>
      </w:r>
      <w:r w:rsidRPr="003C74F4">
        <w:rPr>
          <w:rFonts w:hint="eastAsia"/>
          <w:sz w:val="28"/>
          <w:szCs w:val="28"/>
        </w:rPr>
        <w:t>的</w:t>
      </w:r>
      <w:r w:rsidRPr="003C74F4">
        <w:rPr>
          <w:sz w:val="28"/>
          <w:szCs w:val="28"/>
        </w:rPr>
        <w:t>错误详情</w:t>
      </w:r>
    </w:p>
    <w:p w:rsidR="00437B02" w:rsidRPr="003C74F4" w:rsidRDefault="00437B02" w:rsidP="00437B02">
      <w:pPr>
        <w:ind w:firstLineChars="200" w:firstLine="560"/>
        <w:jc w:val="left"/>
        <w:rPr>
          <w:sz w:val="28"/>
          <w:szCs w:val="28"/>
        </w:rPr>
      </w:pPr>
      <w:r w:rsidRPr="003C74F4">
        <w:rPr>
          <w:rFonts w:hint="eastAsia"/>
          <w:sz w:val="28"/>
          <w:szCs w:val="28"/>
        </w:rPr>
        <w:t>如</w:t>
      </w:r>
      <w:r w:rsidRPr="003C74F4">
        <w:rPr>
          <w:sz w:val="28"/>
          <w:szCs w:val="28"/>
        </w:rPr>
        <w:t>：</w:t>
      </w:r>
      <w:r w:rsidRPr="003C74F4">
        <w:rPr>
          <w:rFonts w:hint="eastAsia"/>
          <w:sz w:val="28"/>
          <w:szCs w:val="28"/>
        </w:rPr>
        <w:t>{</w:t>
      </w:r>
      <w:r w:rsidRPr="003C74F4">
        <w:rPr>
          <w:sz w:val="28"/>
          <w:szCs w:val="28"/>
        </w:rPr>
        <w:t>“error” : 1001</w:t>
      </w:r>
      <w:r w:rsidRPr="003C74F4">
        <w:rPr>
          <w:rFonts w:hint="eastAsia"/>
          <w:sz w:val="28"/>
          <w:szCs w:val="28"/>
        </w:rPr>
        <w:t>}</w:t>
      </w:r>
    </w:p>
    <w:p w:rsidR="00437B02" w:rsidRPr="003C74F4" w:rsidRDefault="00437B02" w:rsidP="00437B02">
      <w:pPr>
        <w:pStyle w:val="TOC"/>
        <w:spacing w:before="156" w:after="156" w:line="240" w:lineRule="auto"/>
        <w:ind w:firstLineChars="200" w:firstLine="562"/>
      </w:pPr>
    </w:p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Default="00437B02" w:rsidP="00437B02"/>
    <w:p w:rsidR="00437B02" w:rsidRPr="003C74F4" w:rsidRDefault="00437B02" w:rsidP="00437B02"/>
    <w:p w:rsidR="00437B02" w:rsidRPr="00437B02" w:rsidRDefault="00437B02" w:rsidP="00437B02">
      <w:pPr>
        <w:pStyle w:val="1"/>
        <w:numPr>
          <w:ilvl w:val="0"/>
          <w:numId w:val="34"/>
        </w:numPr>
        <w:spacing w:before="156" w:after="156"/>
        <w:rPr>
          <w:kern w:val="0"/>
          <w:lang w:val="zh-CN"/>
        </w:rPr>
      </w:pPr>
      <w:bookmarkStart w:id="1" w:name="_Toc480892395"/>
      <w:bookmarkStart w:id="2" w:name="OLE_LINK9"/>
      <w:bookmarkStart w:id="3" w:name="OLE_LINK10"/>
      <w:r w:rsidRPr="00437B02">
        <w:rPr>
          <w:rFonts w:hint="eastAsia"/>
          <w:kern w:val="0"/>
          <w:lang w:val="zh-CN"/>
        </w:rPr>
        <w:t>通道管理</w:t>
      </w:r>
      <w:bookmarkEnd w:id="1"/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4" w:name="_Toc480892396"/>
      <w:r w:rsidRPr="00437B02">
        <w:rPr>
          <w:rFonts w:hint="eastAsia"/>
          <w:szCs w:val="24"/>
        </w:rPr>
        <w:t>查询通道（根据</w:t>
      </w:r>
      <w:r w:rsidRPr="00437B02">
        <w:rPr>
          <w:rFonts w:hint="eastAsia"/>
          <w:szCs w:val="24"/>
        </w:rPr>
        <w:t>RegionID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/QueryChannelsByRegionID</w:t>
      </w:r>
      <w:bookmarkEnd w:id="4"/>
    </w:p>
    <w:p w:rsidR="00437B02" w:rsidRPr="00D857DD" w:rsidRDefault="00437B02" w:rsidP="00437B02">
      <w:pPr>
        <w:pStyle w:val="af5"/>
        <w:ind w:leftChars="221" w:left="464" w:firstLineChars="147" w:firstLine="353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</w:p>
    <w:p w:rsidR="00437B02" w:rsidRPr="00D857DD" w:rsidRDefault="00437B02" w:rsidP="00437B02">
      <w:pPr>
        <w:pStyle w:val="af5"/>
        <w:ind w:leftChars="389" w:left="937" w:hangingChars="50" w:hanging="12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不进行递归查询，只能查询到该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region_id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下的通道，无法返回其子节点下的通道</w:t>
      </w:r>
    </w:p>
    <w:p w:rsidR="00437B02" w:rsidRPr="000B01DE" w:rsidRDefault="00437B02" w:rsidP="00437B02">
      <w:pPr>
        <w:pStyle w:val="af5"/>
        <w:ind w:leftChars="221" w:left="464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C74F4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0B01D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0B01DE" w:rsidRDefault="00437B02" w:rsidP="00437B02">
      <w:pPr>
        <w:pStyle w:val="af5"/>
        <w:ind w:leftChars="221" w:left="464" w:firstLineChars="147" w:firstLine="353"/>
        <w:jc w:val="left"/>
      </w:pPr>
      <w:r w:rsidRPr="003C74F4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0B01D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Channel/QueryChannelsByRegionID</w:t>
      </w:r>
    </w:p>
    <w:p w:rsidR="00437B02" w:rsidRPr="000B01DE" w:rsidRDefault="00437B02" w:rsidP="00437B02">
      <w:pPr>
        <w:ind w:firstLineChars="199" w:firstLine="478"/>
        <w:jc w:val="left"/>
        <w:rPr>
          <w:sz w:val="24"/>
          <w:szCs w:val="24"/>
        </w:rPr>
      </w:pPr>
      <w:r w:rsidRPr="003C74F4">
        <w:rPr>
          <w:rFonts w:hint="eastAsia"/>
          <w:sz w:val="24"/>
          <w:szCs w:val="24"/>
        </w:rPr>
        <w:t>请求数据</w:t>
      </w:r>
      <w:r w:rsidRPr="000B01DE">
        <w:rPr>
          <w:rFonts w:hint="eastAsia"/>
          <w:sz w:val="24"/>
          <w:szCs w:val="24"/>
        </w:rPr>
        <w:t>：</w:t>
      </w:r>
    </w:p>
    <w:tbl>
      <w:tblPr>
        <w:tblStyle w:val="ae"/>
        <w:tblW w:w="0" w:type="auto"/>
        <w:tblInd w:w="921" w:type="dxa"/>
        <w:tblLook w:val="04A0"/>
      </w:tblPr>
      <w:tblGrid>
        <w:gridCol w:w="1314"/>
        <w:gridCol w:w="1559"/>
        <w:gridCol w:w="4111"/>
      </w:tblGrid>
      <w:tr w:rsidR="00437B02" w:rsidRPr="000B01DE" w:rsidTr="00437B02">
        <w:tc>
          <w:tcPr>
            <w:tcW w:w="1314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559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111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37B02" w:rsidRPr="000B01DE" w:rsidTr="00437B02">
        <w:tc>
          <w:tcPr>
            <w:tcW w:w="1314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regionID</w:t>
            </w:r>
          </w:p>
        </w:tc>
        <w:tc>
          <w:tcPr>
            <w:tcW w:w="1559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区域</w:t>
            </w:r>
            <w:r w:rsidRPr="000B01DE">
              <w:rPr>
                <w:rFonts w:hint="eastAsia"/>
                <w:sz w:val="24"/>
                <w:szCs w:val="24"/>
              </w:rPr>
              <w:t>id</w:t>
            </w:r>
            <w:r w:rsidRPr="000B01DE">
              <w:rPr>
                <w:rFonts w:hint="eastAsia"/>
                <w:sz w:val="24"/>
                <w:szCs w:val="24"/>
              </w:rPr>
              <w:t>，</w:t>
            </w:r>
            <w:r w:rsidRPr="000B01DE">
              <w:rPr>
                <w:rFonts w:hint="eastAsia"/>
                <w:sz w:val="24"/>
                <w:szCs w:val="24"/>
              </w:rPr>
              <w:t>channel</w:t>
            </w:r>
            <w:r w:rsidRPr="000B01DE">
              <w:rPr>
                <w:rFonts w:hint="eastAsia"/>
                <w:sz w:val="24"/>
                <w:szCs w:val="24"/>
              </w:rPr>
              <w:t>表中</w:t>
            </w:r>
            <w:r w:rsidRPr="000B01DE">
              <w:rPr>
                <w:rFonts w:hint="eastAsia"/>
                <w:sz w:val="24"/>
                <w:szCs w:val="24"/>
              </w:rPr>
              <w:t>region_id</w:t>
            </w:r>
            <w:commentRangeStart w:id="5"/>
            <w:r w:rsidRPr="000B01DE">
              <w:rPr>
                <w:rFonts w:hint="eastAsia"/>
                <w:sz w:val="24"/>
                <w:szCs w:val="24"/>
              </w:rPr>
              <w:t>字段</w:t>
            </w:r>
            <w:commentRangeEnd w:id="5"/>
            <w:r>
              <w:rPr>
                <w:rStyle w:val="aa"/>
              </w:rPr>
              <w:commentReference w:id="5"/>
            </w:r>
          </w:p>
        </w:tc>
      </w:tr>
      <w:tr w:rsidR="00437B02" w:rsidRPr="000B01DE" w:rsidTr="00437B02">
        <w:tc>
          <w:tcPr>
            <w:tcW w:w="1314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startNum</w:t>
            </w:r>
          </w:p>
        </w:tc>
        <w:tc>
          <w:tcPr>
            <w:tcW w:w="1559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起始行</w:t>
            </w:r>
          </w:p>
        </w:tc>
      </w:tr>
      <w:tr w:rsidR="00437B02" w:rsidRPr="000B01DE" w:rsidTr="00437B02">
        <w:tc>
          <w:tcPr>
            <w:tcW w:w="1314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559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读取行数</w:t>
            </w:r>
          </w:p>
        </w:tc>
      </w:tr>
    </w:tbl>
    <w:p w:rsidR="00437B02" w:rsidRPr="000B01DE" w:rsidRDefault="00437B02" w:rsidP="00437B02">
      <w:pPr>
        <w:jc w:val="left"/>
        <w:rPr>
          <w:sz w:val="24"/>
          <w:szCs w:val="24"/>
        </w:rPr>
      </w:pPr>
      <w:r w:rsidRPr="003C74F4">
        <w:rPr>
          <w:rFonts w:hint="eastAsia"/>
          <w:sz w:val="24"/>
          <w:szCs w:val="24"/>
        </w:rPr>
        <w:t>返回值</w:t>
      </w:r>
      <w:r w:rsidRPr="000B01DE">
        <w:rPr>
          <w:rFonts w:hint="eastAsia"/>
          <w:sz w:val="24"/>
          <w:szCs w:val="24"/>
        </w:rPr>
        <w:t>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0B01DE">
        <w:rPr>
          <w:rFonts w:hint="eastAsia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0B01DE" w:rsidRDefault="00437B02" w:rsidP="00437B02">
      <w:pPr>
        <w:ind w:left="1200" w:hangingChars="500" w:hanging="120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正常时：</w:t>
      </w:r>
    </w:p>
    <w:p w:rsidR="00437B02" w:rsidRPr="000B01DE" w:rsidRDefault="00437B02" w:rsidP="00437B02">
      <w:pPr>
        <w:ind w:left="1440" w:hangingChars="600" w:hanging="1440"/>
      </w:pPr>
      <w:r w:rsidRPr="000B01DE">
        <w:rPr>
          <w:rFonts w:hint="eastAsia"/>
          <w:sz w:val="24"/>
          <w:szCs w:val="24"/>
        </w:rPr>
        <w:t xml:space="preserve">          {</w:t>
      </w: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data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[</w:t>
      </w:r>
      <w:r w:rsidRPr="000B01DE">
        <w:t>{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“uuid”:“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”channel_name”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视频源名称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channel_description”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视频源描述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channel_type”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视频源类型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channel_addr”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视频源地址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channel_port”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视频源端口号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视频源帐号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channel_psw”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视频源密码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channel_no”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视频源通道号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channel_guid”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GUID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min_face_width”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最小有效人脸宽度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lastRenderedPageBreak/>
        <w:t>” min_img_quality”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最小图像质量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min_cap_distance”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最小采集帧间隔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max_save_distance”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最大人脸存储间隔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max_yaw”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最大人脸俯仰角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max_roll”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最大人脸翻滚角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max_pitch”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最大人脸偏航角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sdk_ver”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人脸识别</w:t>
      </w:r>
      <w:r w:rsidRPr="000B01DE">
        <w:t>sdk</w:t>
      </w:r>
      <w:r w:rsidRPr="000B01DE">
        <w:rPr>
          <w:rFonts w:hint="eastAsia"/>
        </w:rPr>
        <w:t>版本号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channel_longitude”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视频源经度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channel_latitude”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视频源纬度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channel_area”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视频源位置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channel_direct”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视频源方向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channel_threshold”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视频源阈值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cap_stat”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视频源状态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is_del”</w:t>
      </w:r>
      <w:r w:rsidRPr="000B01DE">
        <w:rPr>
          <w:rFonts w:hint="eastAsia"/>
        </w:rPr>
        <w:t>:</w:t>
      </w:r>
      <w:r w:rsidRPr="000B01DE">
        <w:t>”</w:t>
      </w:r>
      <w:r w:rsidRPr="000B01DE">
        <w:t>标记删除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last_timestamp”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最后操作时间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region_id”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区域</w:t>
      </w:r>
      <w:r w:rsidRPr="000B01DE">
        <w:rPr>
          <w:rFonts w:hint="eastAsia"/>
        </w:rPr>
        <w:t>ID</w:t>
      </w:r>
      <w:r w:rsidRPr="000B01DE">
        <w:t>”</w:t>
      </w:r>
    </w:p>
    <w:p w:rsidR="00437B02" w:rsidRPr="000B01DE" w:rsidRDefault="00437B02" w:rsidP="00437B02">
      <w:pPr>
        <w:ind w:leftChars="600" w:left="1260" w:firstLineChars="450" w:firstLine="945"/>
      </w:pPr>
      <w:r w:rsidRPr="000B01DE">
        <w:t>},</w:t>
      </w:r>
    </w:p>
    <w:p w:rsidR="00437B02" w:rsidRPr="000B01DE" w:rsidRDefault="00437B02" w:rsidP="00437B02">
      <w:pPr>
        <w:ind w:leftChars="600" w:left="1260" w:firstLineChars="450" w:firstLine="945"/>
      </w:pPr>
      <w:r w:rsidRPr="000B01DE">
        <w:t>{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“uuid”:“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”channel_name”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视频源名称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channel_description”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视频源描述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channel_type”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视频源类型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channel_addr”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视频源地址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channel_port”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视频源端口号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视频源帐号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channel_psw”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视频源密码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channel_no”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视频源通道号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channel_guid”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GUID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min_face_width”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最小有效人脸宽度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min_img_quality”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最小图像质量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min_cap_distance”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最小采集帧间隔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max_save_distance”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最大人脸存储间隔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max_yaw”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最大人脸俯仰角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max_roll”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最大人脸翻滚角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max_pitch”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最大人脸偏航角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sdk_ver”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人脸识别</w:t>
      </w:r>
      <w:r w:rsidRPr="000B01DE">
        <w:t>sdk</w:t>
      </w:r>
      <w:r w:rsidRPr="000B01DE">
        <w:rPr>
          <w:rFonts w:hint="eastAsia"/>
        </w:rPr>
        <w:t>版本号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channel_longitude”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视频源经度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channel_latitude”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视频源纬度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channel_area”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视频源位置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channel_direct”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视频源方向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channel_threshold”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视频源阈值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cap_stat”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视频源状态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is_del”</w:t>
      </w:r>
      <w:r w:rsidRPr="000B01DE">
        <w:rPr>
          <w:rFonts w:hint="eastAsia"/>
        </w:rPr>
        <w:t>:</w:t>
      </w:r>
      <w:r w:rsidRPr="000B01DE">
        <w:t>”</w:t>
      </w:r>
      <w:r w:rsidRPr="000B01DE">
        <w:t>标记删除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last_timestamp”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最后操作时间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lastRenderedPageBreak/>
        <w:t>” region_id”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区域</w:t>
      </w:r>
      <w:r w:rsidRPr="000B01DE">
        <w:rPr>
          <w:rFonts w:hint="eastAsia"/>
        </w:rPr>
        <w:t>ID</w:t>
      </w:r>
      <w:r w:rsidRPr="000B01DE">
        <w:t>”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},</w:t>
      </w:r>
    </w:p>
    <w:p w:rsidR="00437B02" w:rsidRPr="000B01DE" w:rsidRDefault="00437B02" w:rsidP="00437B02">
      <w:pPr>
        <w:ind w:firstLineChars="1050" w:firstLine="2205"/>
      </w:pPr>
      <w:r w:rsidRPr="000B01DE">
        <w:t>……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],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error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0,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message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 xml:space="preserve">: </w:t>
      </w:r>
      <w:r w:rsidRPr="000B01DE">
        <w:rPr>
          <w:sz w:val="24"/>
          <w:szCs w:val="24"/>
        </w:rPr>
        <w:t>“”</w:t>
      </w:r>
      <w:r w:rsidRPr="000B01DE">
        <w:rPr>
          <w:rFonts w:hint="eastAsia"/>
          <w:sz w:val="24"/>
          <w:szCs w:val="24"/>
        </w:rPr>
        <w:t>,</w:t>
      </w:r>
    </w:p>
    <w:p w:rsidR="00437B02" w:rsidRPr="000B01DE" w:rsidRDefault="00437B02" w:rsidP="00437B02">
      <w:pPr>
        <w:ind w:firstLineChars="500" w:firstLine="120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}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6" w:name="_Toc480892397"/>
      <w:r w:rsidRPr="00437B02">
        <w:rPr>
          <w:rFonts w:hint="eastAsia"/>
          <w:szCs w:val="24"/>
        </w:rPr>
        <w:t>查询所有通道</w:t>
      </w:r>
      <w:r w:rsidRPr="00437B02">
        <w:rPr>
          <w:rFonts w:hint="eastAsia"/>
          <w:szCs w:val="24"/>
        </w:rPr>
        <w:t>/</w:t>
      </w:r>
      <w:commentRangeStart w:id="7"/>
      <w:r w:rsidRPr="00437B02">
        <w:rPr>
          <w:rFonts w:hint="eastAsia"/>
          <w:szCs w:val="24"/>
        </w:rPr>
        <w:t>ListAllChannel</w:t>
      </w:r>
      <w:bookmarkEnd w:id="6"/>
      <w:commentRangeEnd w:id="7"/>
      <w:r w:rsidRPr="00437B02">
        <w:rPr>
          <w:rStyle w:val="aa"/>
          <w:sz w:val="30"/>
        </w:rPr>
        <w:commentReference w:id="7"/>
      </w: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</w:p>
    <w:p w:rsidR="00437B02" w:rsidRPr="00CE5783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CE57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#regionID = 0</w:t>
      </w:r>
      <w:r w:rsidRPr="00CE57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查询所有通道</w:t>
      </w:r>
    </w:p>
    <w:p w:rsidR="00437B02" w:rsidRPr="002620EB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2620E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2620E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2620EB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2620E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</w:t>
      </w:r>
      <w:r w:rsidRPr="002620EB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 xml:space="preserve"> ListAllChannel</w:t>
      </w:r>
    </w:p>
    <w:p w:rsidR="00437B02" w:rsidRPr="002620EB" w:rsidRDefault="00437B02" w:rsidP="00437B02">
      <w:pPr>
        <w:ind w:firstLineChars="350" w:firstLine="840"/>
        <w:jc w:val="left"/>
        <w:rPr>
          <w:sz w:val="24"/>
          <w:szCs w:val="24"/>
        </w:rPr>
      </w:pPr>
      <w:r w:rsidRPr="002620EB">
        <w:rPr>
          <w:rFonts w:hint="eastAsia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1275"/>
        <w:gridCol w:w="1134"/>
        <w:gridCol w:w="4111"/>
      </w:tblGrid>
      <w:tr w:rsidR="00437B02" w:rsidTr="00437B02">
        <w:tc>
          <w:tcPr>
            <w:tcW w:w="1275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1134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111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1275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regionID</w:t>
            </w:r>
          </w:p>
        </w:tc>
        <w:tc>
          <w:tcPr>
            <w:tcW w:w="1134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0B01DE" w:rsidRDefault="00437B02" w:rsidP="00437B02">
            <w:pPr>
              <w:jc w:val="left"/>
              <w:rPr>
                <w:sz w:val="24"/>
                <w:szCs w:val="24"/>
              </w:rPr>
            </w:pPr>
            <w:r w:rsidRPr="000B01DE">
              <w:rPr>
                <w:rFonts w:hint="eastAsia"/>
                <w:sz w:val="24"/>
                <w:szCs w:val="24"/>
              </w:rPr>
              <w:t>区域</w:t>
            </w:r>
            <w:r w:rsidRPr="000B01DE"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D857DD">
              <w:rPr>
                <w:rFonts w:hint="eastAsia"/>
                <w:color w:val="FF0000"/>
                <w:sz w:val="24"/>
                <w:szCs w:val="24"/>
              </w:rPr>
              <w:t>等于</w:t>
            </w:r>
            <w:r w:rsidRPr="00D857DD">
              <w:rPr>
                <w:rFonts w:hint="eastAsia"/>
                <w:color w:val="FF0000"/>
                <w:sz w:val="24"/>
                <w:szCs w:val="24"/>
              </w:rPr>
              <w:t>0</w:t>
            </w:r>
            <w:r w:rsidRPr="00D857DD">
              <w:rPr>
                <w:rFonts w:hint="eastAsia"/>
                <w:color w:val="FF0000"/>
                <w:sz w:val="24"/>
                <w:szCs w:val="24"/>
              </w:rPr>
              <w:t>时表示查询所有通道</w:t>
            </w:r>
          </w:p>
        </w:tc>
      </w:tr>
      <w:tr w:rsidR="00437B02" w:rsidTr="00437B02">
        <w:tc>
          <w:tcPr>
            <w:tcW w:w="1275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startNum</w:t>
            </w:r>
          </w:p>
        </w:tc>
        <w:tc>
          <w:tcPr>
            <w:tcW w:w="1134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起始行</w:t>
            </w:r>
          </w:p>
        </w:tc>
      </w:tr>
      <w:tr w:rsidR="00437B02" w:rsidTr="00437B02">
        <w:tc>
          <w:tcPr>
            <w:tcW w:w="1275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134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int32</w:t>
            </w:r>
          </w:p>
        </w:tc>
        <w:tc>
          <w:tcPr>
            <w:tcW w:w="4111" w:type="dxa"/>
          </w:tcPr>
          <w:p w:rsidR="00437B02" w:rsidRPr="002620EB" w:rsidRDefault="00437B02" w:rsidP="00437B02">
            <w:pPr>
              <w:jc w:val="left"/>
              <w:rPr>
                <w:sz w:val="24"/>
                <w:szCs w:val="24"/>
              </w:rPr>
            </w:pPr>
            <w:r w:rsidRPr="002620EB">
              <w:rPr>
                <w:rFonts w:hint="eastAsia"/>
                <w:sz w:val="24"/>
                <w:szCs w:val="24"/>
              </w:rPr>
              <w:t>读取行数</w:t>
            </w:r>
          </w:p>
        </w:tc>
      </w:tr>
    </w:tbl>
    <w:p w:rsidR="00437B02" w:rsidRPr="002620EB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1000" w:firstLine="24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1000" w:firstLine="24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900" w:firstLine="21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leftChars="570" w:left="1197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</w:p>
    <w:p w:rsidR="00437B02" w:rsidRPr="000B01DE" w:rsidRDefault="00437B02" w:rsidP="00437B02">
      <w:pPr>
        <w:ind w:left="1440" w:hangingChars="600" w:hanging="1440"/>
      </w:pPr>
      <w:r w:rsidRPr="000B01DE">
        <w:rPr>
          <w:rFonts w:hint="eastAsia"/>
          <w:sz w:val="24"/>
          <w:szCs w:val="24"/>
        </w:rPr>
        <w:t>{</w:t>
      </w: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data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[</w:t>
      </w:r>
      <w:r w:rsidRPr="000B01DE">
        <w:t>{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“uuid”:“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”channel_name”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视频源名称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channel_description”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视频源描述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channel_type”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视频源类型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channel_addr”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视频源地址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channel_port”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视频源端口号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视频源帐号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channel_psw”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视频源密码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channel_no”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视频源通道号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channel_guid”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GUID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min_face_width”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最小有效人脸宽度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min_img_quality”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最小图像质量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min_cap_distance”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最小采集帧间隔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max_save_distance”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最大人脸存储间隔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max_yaw”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最大人脸俯仰角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lastRenderedPageBreak/>
        <w:t>” max_roll”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最大人脸翻滚角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max_pitch”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最大人脸偏航角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sdk_ver”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人脸识别</w:t>
      </w:r>
      <w:r w:rsidRPr="000B01DE">
        <w:t>sdk</w:t>
      </w:r>
      <w:r w:rsidRPr="000B01DE">
        <w:rPr>
          <w:rFonts w:hint="eastAsia"/>
        </w:rPr>
        <w:t>版本号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channel_longitude”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视频源经度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channel_latitude”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视频源纬度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channel_area”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视频源位置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channel_direct”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视频源方向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channel_threshold”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视频源阈值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cap_stat”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视频源状态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is_del”</w:t>
      </w:r>
      <w:r w:rsidRPr="000B01DE">
        <w:rPr>
          <w:rFonts w:hint="eastAsia"/>
        </w:rPr>
        <w:t>:</w:t>
      </w:r>
      <w:r w:rsidRPr="000B01DE">
        <w:t>”</w:t>
      </w:r>
      <w:r w:rsidRPr="000B01DE">
        <w:t>标记删除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last_timestamp”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最后操作时间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region_id”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区域</w:t>
      </w:r>
      <w:r w:rsidRPr="000B01DE">
        <w:rPr>
          <w:rFonts w:hint="eastAsia"/>
        </w:rPr>
        <w:t>ID</w:t>
      </w:r>
      <w:r w:rsidRPr="000B01DE">
        <w:t>”</w:t>
      </w:r>
    </w:p>
    <w:p w:rsidR="00437B02" w:rsidRPr="000B01DE" w:rsidRDefault="00437B02" w:rsidP="00437B02">
      <w:pPr>
        <w:ind w:leftChars="600" w:left="1260" w:firstLineChars="450" w:firstLine="945"/>
      </w:pPr>
      <w:r w:rsidRPr="000B01DE">
        <w:t>},</w:t>
      </w:r>
    </w:p>
    <w:p w:rsidR="00437B02" w:rsidRPr="000B01DE" w:rsidRDefault="00437B02" w:rsidP="00437B02">
      <w:pPr>
        <w:ind w:leftChars="600" w:left="1260" w:firstLineChars="450" w:firstLine="945"/>
      </w:pPr>
      <w:r w:rsidRPr="000B01DE">
        <w:t>{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“uuid”:“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”channel_name”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视频源名称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channel_description”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视频源描述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channel_type”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视频源类型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channel_addr”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视频源地址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channel_port”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视频源端口号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视频源帐号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channel_psw”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视频源密码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channel_no”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视频源通道号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channel_guid”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GUID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min_face_width”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最小有效人脸宽度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min_img_quality”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最小图像质量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min_cap_distance”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最小采集帧间隔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max_save_distance”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最大人脸存储间隔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max_yaw”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最大人脸俯仰角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max_roll”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最大人脸翻滚角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max_pitch”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最大人脸偏航角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sdk_ver”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人脸识别</w:t>
      </w:r>
      <w:r w:rsidRPr="000B01DE">
        <w:t>sdk</w:t>
      </w:r>
      <w:r w:rsidRPr="000B01DE">
        <w:rPr>
          <w:rFonts w:hint="eastAsia"/>
        </w:rPr>
        <w:t>版本号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channel_longitude”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视频源经度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channel_latitude”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视频源纬度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channel_area”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视频源位置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channel_direct”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视频源方向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channel_threshold”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视频源阈值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cap_stat”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视频源状态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is_del”</w:t>
      </w:r>
      <w:r w:rsidRPr="000B01DE">
        <w:rPr>
          <w:rFonts w:hint="eastAsia"/>
        </w:rPr>
        <w:t>:</w:t>
      </w:r>
      <w:r w:rsidRPr="000B01DE">
        <w:t>”</w:t>
      </w:r>
      <w:r w:rsidRPr="000B01DE">
        <w:t>标记删除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last_timestamp”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最后操作时间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region_id”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区域</w:t>
      </w:r>
      <w:r w:rsidRPr="000B01DE">
        <w:rPr>
          <w:rFonts w:hint="eastAsia"/>
        </w:rPr>
        <w:t>ID</w:t>
      </w:r>
      <w:r w:rsidRPr="000B01DE">
        <w:t>”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},</w:t>
      </w:r>
    </w:p>
    <w:p w:rsidR="00437B02" w:rsidRPr="000B01DE" w:rsidRDefault="00437B02" w:rsidP="00437B02">
      <w:pPr>
        <w:ind w:firstLineChars="1050" w:firstLine="2205"/>
      </w:pPr>
      <w:r w:rsidRPr="000B01DE">
        <w:t>……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],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lastRenderedPageBreak/>
        <w:t>“</w:t>
      </w:r>
      <w:r w:rsidRPr="000B01DE">
        <w:rPr>
          <w:rFonts w:hint="eastAsia"/>
          <w:sz w:val="24"/>
          <w:szCs w:val="24"/>
        </w:rPr>
        <w:t>error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0,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message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 xml:space="preserve">: </w:t>
      </w:r>
      <w:r w:rsidRPr="000B01DE">
        <w:rPr>
          <w:sz w:val="24"/>
          <w:szCs w:val="24"/>
        </w:rPr>
        <w:t>“”</w:t>
      </w:r>
      <w:r w:rsidRPr="000B01DE">
        <w:rPr>
          <w:rFonts w:hint="eastAsia"/>
          <w:sz w:val="24"/>
          <w:szCs w:val="24"/>
        </w:rPr>
        <w:t>,</w:t>
      </w:r>
    </w:p>
    <w:p w:rsidR="00437B02" w:rsidRPr="000B01DE" w:rsidRDefault="00437B02" w:rsidP="00437B02">
      <w:pPr>
        <w:ind w:firstLineChars="500" w:firstLine="120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}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8" w:name="_Toc480892398"/>
      <w:r w:rsidRPr="00437B02">
        <w:rPr>
          <w:rFonts w:hint="eastAsia"/>
          <w:szCs w:val="24"/>
        </w:rPr>
        <w:t>查询通道（根据通道</w:t>
      </w:r>
      <w:r w:rsidRPr="00437B02">
        <w:rPr>
          <w:rFonts w:hint="eastAsia"/>
          <w:szCs w:val="24"/>
        </w:rPr>
        <w:t>uuid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/QueryChannel</w:t>
      </w:r>
      <w:bookmarkEnd w:id="8"/>
    </w:p>
    <w:p w:rsidR="00437B02" w:rsidRPr="002D258F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</w:p>
    <w:p w:rsidR="00437B02" w:rsidRPr="006849F1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849F1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0B01D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</w:t>
      </w:r>
      <w:r w:rsidRPr="006849F1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QueryChannel</w:t>
      </w:r>
    </w:p>
    <w:p w:rsidR="00437B02" w:rsidRPr="006849F1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tbl>
      <w:tblPr>
        <w:tblStyle w:val="ae"/>
        <w:tblW w:w="0" w:type="auto"/>
        <w:tblInd w:w="1242" w:type="dxa"/>
        <w:tblLook w:val="04A0"/>
      </w:tblPr>
      <w:tblGrid>
        <w:gridCol w:w="2152"/>
        <w:gridCol w:w="2101"/>
        <w:gridCol w:w="2126"/>
      </w:tblGrid>
      <w:tr w:rsidR="00437B02" w:rsidTr="00437B02">
        <w:tc>
          <w:tcPr>
            <w:tcW w:w="2152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参数</w:t>
            </w:r>
          </w:p>
        </w:tc>
        <w:tc>
          <w:tcPr>
            <w:tcW w:w="210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2126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描述</w:t>
            </w:r>
          </w:p>
        </w:tc>
      </w:tr>
      <w:tr w:rsidR="00437B02" w:rsidTr="00437B02">
        <w:tc>
          <w:tcPr>
            <w:tcW w:w="2152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uuid</w:t>
            </w:r>
          </w:p>
        </w:tc>
        <w:tc>
          <w:tcPr>
            <w:tcW w:w="210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string</w:t>
            </w:r>
          </w:p>
        </w:tc>
        <w:tc>
          <w:tcPr>
            <w:tcW w:w="2126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  <w:lang w:val="zh-CN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视频源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  <w:lang w:val="zh-CN"/>
              </w:rPr>
              <w:t>ID</w:t>
            </w:r>
          </w:p>
        </w:tc>
      </w:tr>
    </w:tbl>
    <w:p w:rsidR="00437B02" w:rsidRPr="006849F1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6849F1" w:rsidRDefault="00437B02" w:rsidP="00437B02">
      <w:pPr>
        <w:ind w:firstLineChars="325" w:firstLine="7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Chars="221" w:left="464" w:firstLineChars="250" w:firstLine="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firstLineChars="400" w:firstLine="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</w:p>
    <w:p w:rsidR="00437B02" w:rsidRPr="000B01DE" w:rsidRDefault="00437B02" w:rsidP="00437B02">
      <w:pPr>
        <w:ind w:left="1440" w:hangingChars="600" w:hanging="1440"/>
      </w:pPr>
      <w:r w:rsidRPr="000B01DE">
        <w:rPr>
          <w:rFonts w:hint="eastAsia"/>
          <w:sz w:val="24"/>
          <w:szCs w:val="24"/>
        </w:rPr>
        <w:t>{</w:t>
      </w: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data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[</w:t>
      </w:r>
      <w:r w:rsidRPr="000B01DE">
        <w:t>{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“uuid”:“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”channel_name”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视频源名称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channel_description”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视频源描述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channel_type”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视频源类型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channel_addr”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视频源地址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channel_port”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视频源端口号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视频源帐号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channel_psw”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视频源密码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channel_no”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视频源通道号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channel_guid”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</w:t>
      </w:r>
      <w:r w:rsidRPr="000B01DE">
        <w:rPr>
          <w:rFonts w:hint="eastAsia"/>
        </w:rPr>
        <w:t>GUID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min_face_width”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最小有效人脸宽度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min_img_quality”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最小图像质量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min_cap_distance”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最小采集帧间隔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max_save_distance”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最大人脸存储间隔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max_yaw”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最大人脸俯仰角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max_roll”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最大人脸翻滚角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max_pitch”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最大人脸偏航角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sdk_ver”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人脸识别</w:t>
      </w:r>
      <w:r w:rsidRPr="000B01DE">
        <w:t>sdk</w:t>
      </w:r>
      <w:r w:rsidRPr="000B01DE">
        <w:rPr>
          <w:rFonts w:hint="eastAsia"/>
        </w:rPr>
        <w:t>版本号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channel_longitude”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视频源经度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channel_latitude”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视频源纬度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channel_area”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视频源位置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channel_direct”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视频源方向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lastRenderedPageBreak/>
        <w:t>” channel_threshold”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视频源阈值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cap_stat”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视频源状态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is_del”</w:t>
      </w:r>
      <w:r w:rsidRPr="000B01DE">
        <w:rPr>
          <w:rFonts w:hint="eastAsia"/>
        </w:rPr>
        <w:t>:</w:t>
      </w:r>
      <w:r w:rsidRPr="000B01DE">
        <w:t>”</w:t>
      </w:r>
      <w:r w:rsidRPr="000B01DE">
        <w:t>标记删除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last_timestamp”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最后操作时间</w:t>
      </w:r>
      <w:r w:rsidRPr="000B01DE">
        <w:t>”</w:t>
      </w:r>
      <w:r w:rsidRPr="000B01DE">
        <w:rPr>
          <w:rFonts w:hint="eastAsia"/>
        </w:rPr>
        <w:t>,</w:t>
      </w:r>
    </w:p>
    <w:p w:rsidR="00437B02" w:rsidRPr="000B01DE" w:rsidRDefault="00437B02" w:rsidP="00437B02">
      <w:pPr>
        <w:ind w:leftChars="600" w:left="1260" w:firstLineChars="500" w:firstLine="1050"/>
      </w:pPr>
      <w:r w:rsidRPr="000B01DE">
        <w:t>” region_id”</w:t>
      </w:r>
      <w:r w:rsidRPr="000B01DE">
        <w:rPr>
          <w:rFonts w:hint="eastAsia"/>
        </w:rPr>
        <w:t>:</w:t>
      </w:r>
      <w:r w:rsidRPr="000B01DE">
        <w:t>”</w:t>
      </w:r>
      <w:r w:rsidRPr="000B01DE">
        <w:rPr>
          <w:rFonts w:hint="eastAsia"/>
        </w:rPr>
        <w:t>区域</w:t>
      </w:r>
      <w:r w:rsidRPr="000B01DE">
        <w:rPr>
          <w:rFonts w:hint="eastAsia"/>
        </w:rPr>
        <w:t>ID</w:t>
      </w:r>
      <w:r w:rsidRPr="000B01DE">
        <w:t>”</w:t>
      </w:r>
    </w:p>
    <w:p w:rsidR="00437B02" w:rsidRPr="000B01DE" w:rsidRDefault="00437B02" w:rsidP="00437B02">
      <w:pPr>
        <w:ind w:leftChars="600" w:left="1260" w:firstLineChars="450" w:firstLine="945"/>
      </w:pPr>
      <w:r w:rsidRPr="000B01DE">
        <w:t>},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],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error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>: 0,</w:t>
      </w:r>
    </w:p>
    <w:p w:rsidR="00437B02" w:rsidRPr="000B01DE" w:rsidRDefault="00437B02" w:rsidP="00437B02">
      <w:pPr>
        <w:ind w:leftChars="570" w:left="1197" w:firstLineChars="350" w:firstLine="840"/>
        <w:jc w:val="left"/>
        <w:rPr>
          <w:sz w:val="24"/>
          <w:szCs w:val="24"/>
        </w:rPr>
      </w:pPr>
      <w:r w:rsidRPr="000B01DE">
        <w:rPr>
          <w:sz w:val="24"/>
          <w:szCs w:val="24"/>
        </w:rPr>
        <w:t>“</w:t>
      </w:r>
      <w:r w:rsidRPr="000B01DE">
        <w:rPr>
          <w:rFonts w:hint="eastAsia"/>
          <w:sz w:val="24"/>
          <w:szCs w:val="24"/>
        </w:rPr>
        <w:t>message</w:t>
      </w:r>
      <w:r w:rsidRPr="000B01DE">
        <w:rPr>
          <w:sz w:val="24"/>
          <w:szCs w:val="24"/>
        </w:rPr>
        <w:t>”</w:t>
      </w:r>
      <w:r w:rsidRPr="000B01DE">
        <w:rPr>
          <w:rFonts w:hint="eastAsia"/>
          <w:sz w:val="24"/>
          <w:szCs w:val="24"/>
        </w:rPr>
        <w:t xml:space="preserve">: </w:t>
      </w:r>
      <w:r w:rsidRPr="000B01DE">
        <w:rPr>
          <w:sz w:val="24"/>
          <w:szCs w:val="24"/>
        </w:rPr>
        <w:t>“”</w:t>
      </w:r>
      <w:r w:rsidRPr="000B01DE">
        <w:rPr>
          <w:rFonts w:hint="eastAsia"/>
          <w:sz w:val="24"/>
          <w:szCs w:val="24"/>
        </w:rPr>
        <w:t>,</w:t>
      </w:r>
    </w:p>
    <w:p w:rsidR="00437B02" w:rsidRPr="000B01DE" w:rsidRDefault="00437B02" w:rsidP="00437B02">
      <w:pPr>
        <w:ind w:firstLineChars="500" w:firstLine="1200"/>
        <w:jc w:val="left"/>
        <w:rPr>
          <w:sz w:val="24"/>
          <w:szCs w:val="24"/>
        </w:rPr>
      </w:pPr>
      <w:r w:rsidRPr="000B01DE">
        <w:rPr>
          <w:rFonts w:hint="eastAsia"/>
          <w:sz w:val="24"/>
          <w:szCs w:val="24"/>
        </w:rPr>
        <w:t>}</w:t>
      </w:r>
    </w:p>
    <w:p w:rsidR="00437B02" w:rsidRPr="000B01DE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其中，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data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元素表示一个通道对象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9" w:name="_Toc480892399"/>
      <w:r w:rsidRPr="00437B02">
        <w:rPr>
          <w:rFonts w:hint="eastAsia"/>
          <w:szCs w:val="24"/>
        </w:rPr>
        <w:t>添加通道</w:t>
      </w:r>
      <w:r w:rsidRPr="00437B02">
        <w:rPr>
          <w:rFonts w:hint="eastAsia"/>
          <w:szCs w:val="24"/>
        </w:rPr>
        <w:t>/AddChannel</w:t>
      </w:r>
      <w:bookmarkEnd w:id="9"/>
    </w:p>
    <w:p w:rsidR="00437B02" w:rsidRPr="0009315B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09315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9315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09315B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</w:t>
      </w:r>
      <w:r w:rsidRPr="0009315B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 xml:space="preserve"> AddChannel</w:t>
      </w: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1276"/>
        <w:gridCol w:w="3827"/>
      </w:tblGrid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通道账号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channel_psw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通道密码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hint="eastAsia"/>
              </w:rPr>
              <w:t>channel_name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通道名称</w:t>
            </w:r>
          </w:p>
        </w:tc>
      </w:tr>
      <w:tr w:rsidR="00437B02" w:rsidTr="00437B02">
        <w:trPr>
          <w:trHeight w:val="414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channel_descriptio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通道描述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channel_addr 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 xml:space="preserve">string 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通道地址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</w:t>
            </w:r>
            <w:r w:rsidRPr="003F3CC4">
              <w:rPr>
                <w:rFonts w:hint="eastAsia"/>
              </w:rPr>
              <w:t>道端口号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通道类型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rPr>
          <w:trHeight w:val="359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channel_no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通道号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channel_guid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GUID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channel_longitude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通道所在经度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channel_latitude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通道所在纬度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channel_direct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视频源方向，</w:t>
            </w:r>
            <w:r w:rsidRPr="003F3CC4">
              <w:rPr>
                <w:rFonts w:hint="eastAsia"/>
              </w:rPr>
              <w:t>1-</w:t>
            </w:r>
            <w:r w:rsidRPr="003F3CC4">
              <w:rPr>
                <w:rFonts w:hint="eastAsia"/>
              </w:rPr>
              <w:t>东，</w:t>
            </w:r>
            <w:r w:rsidRPr="003F3CC4">
              <w:rPr>
                <w:rFonts w:hint="eastAsia"/>
              </w:rPr>
              <w:t>2-</w:t>
            </w:r>
            <w:r w:rsidRPr="003F3CC4">
              <w:rPr>
                <w:rFonts w:hint="eastAsia"/>
              </w:rPr>
              <w:t>南，</w:t>
            </w:r>
            <w:r w:rsidRPr="003F3CC4">
              <w:rPr>
                <w:rFonts w:hint="eastAsia"/>
              </w:rPr>
              <w:t>3-</w:t>
            </w:r>
            <w:r w:rsidRPr="003F3CC4">
              <w:rPr>
                <w:rFonts w:hint="eastAsia"/>
              </w:rPr>
              <w:t>西，</w:t>
            </w:r>
            <w:r w:rsidRPr="003F3CC4">
              <w:rPr>
                <w:rFonts w:hint="eastAsia"/>
              </w:rPr>
              <w:t>4-</w:t>
            </w:r>
            <w:r w:rsidRPr="003F3CC4">
              <w:rPr>
                <w:rFonts w:hint="eastAsia"/>
              </w:rPr>
              <w:t>北，</w:t>
            </w:r>
            <w:r w:rsidRPr="003F3CC4">
              <w:rPr>
                <w:rFonts w:hint="eastAsia"/>
              </w:rPr>
              <w:t>5-</w:t>
            </w:r>
            <w:r w:rsidRPr="003F3CC4">
              <w:rPr>
                <w:rFonts w:hint="eastAsia"/>
              </w:rPr>
              <w:t>东南，</w:t>
            </w:r>
            <w:r w:rsidRPr="003F3CC4">
              <w:rPr>
                <w:rFonts w:hint="eastAsia"/>
              </w:rPr>
              <w:t>6-</w:t>
            </w:r>
            <w:r w:rsidRPr="003F3CC4">
              <w:rPr>
                <w:rFonts w:hint="eastAsia"/>
              </w:rPr>
              <w:t>东北，</w:t>
            </w:r>
            <w:r w:rsidRPr="003F3CC4">
              <w:rPr>
                <w:rFonts w:hint="eastAsia"/>
              </w:rPr>
              <w:t>7-</w:t>
            </w:r>
            <w:r w:rsidRPr="003F3CC4">
              <w:rPr>
                <w:rFonts w:hint="eastAsia"/>
              </w:rPr>
              <w:t>西南，</w:t>
            </w:r>
            <w:r w:rsidRPr="003F3CC4">
              <w:rPr>
                <w:rFonts w:hint="eastAsia"/>
              </w:rPr>
              <w:t>8-</w:t>
            </w:r>
            <w:r w:rsidRPr="003F3CC4">
              <w:rPr>
                <w:rFonts w:hint="eastAsia"/>
              </w:rPr>
              <w:t>西北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channel_area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通道位置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reserved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保留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sdk_ver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人脸识别</w:t>
            </w:r>
            <w:r>
              <w:t>Sdk</w:t>
            </w:r>
            <w:r>
              <w:t>版本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min_face_width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最小有效人脸宽度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min_img_quality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最小有效图像质量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min_cap_distance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最小采集帧间隔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max_save_distance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最大人脸存储间隔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max_yaw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最大人脸俯仰角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max_pitch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最大人脸偏航角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max_roll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最大人脸翻滚角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channel_threshold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视频阈值，用于决定比对结构是否推送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cap_stat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抓拍状态，</w:t>
            </w:r>
            <w:r w:rsidRPr="003F3CC4">
              <w:rPr>
                <w:rFonts w:hint="eastAsia"/>
              </w:rPr>
              <w:t>0-</w:t>
            </w:r>
            <w:r w:rsidRPr="003F3CC4">
              <w:rPr>
                <w:rFonts w:hint="eastAsia"/>
              </w:rPr>
              <w:t>关闭；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打开；</w:t>
            </w:r>
            <w:r w:rsidRPr="003F3CC4">
              <w:rPr>
                <w:rFonts w:hint="eastAsia"/>
              </w:rPr>
              <w:t>2</w:t>
            </w:r>
            <w:r w:rsidRPr="003F3CC4">
              <w:rPr>
                <w:rFonts w:hint="eastAsia"/>
              </w:rPr>
              <w:t>异常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important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重要等级</w:t>
            </w:r>
          </w:p>
        </w:tc>
      </w:tr>
    </w:tbl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Chars="221" w:left="464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 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0" w:name="_Toc480892400"/>
      <w:r w:rsidRPr="00437B02">
        <w:rPr>
          <w:rFonts w:hint="eastAsia"/>
          <w:szCs w:val="24"/>
        </w:rPr>
        <w:t>修改通道</w:t>
      </w:r>
      <w:r w:rsidRPr="00437B02">
        <w:rPr>
          <w:rFonts w:hint="eastAsia"/>
          <w:szCs w:val="24"/>
        </w:rPr>
        <w:t>/ModChannel</w:t>
      </w:r>
      <w:bookmarkEnd w:id="10"/>
    </w:p>
    <w:p w:rsidR="00437B02" w:rsidRPr="009245EA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9245E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#uuid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是主键，</w:t>
      </w:r>
      <w:r w:rsidRPr="009245E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不能修改</w:t>
      </w:r>
    </w:p>
    <w:p w:rsidR="00437B02" w:rsidRPr="00956B14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956B14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956B14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09315B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6849F1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</w:t>
      </w:r>
      <w:r w:rsidRPr="0009315B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ModChannel</w:t>
      </w: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1276"/>
        <w:gridCol w:w="3827"/>
      </w:tblGrid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通道账号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channel_psw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通道密码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hint="eastAsia"/>
              </w:rPr>
              <w:t>channel_name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通道名称</w:t>
            </w:r>
          </w:p>
        </w:tc>
      </w:tr>
      <w:tr w:rsidR="00437B02" w:rsidTr="00437B02">
        <w:trPr>
          <w:trHeight w:val="414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channel_descriptio</w:t>
            </w: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n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通道描述</w:t>
            </w:r>
          </w:p>
        </w:tc>
      </w:tr>
      <w:tr w:rsidR="00437B02" w:rsidTr="00437B02"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 xml:space="preserve">channel_addr 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 xml:space="preserve">string 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通道地址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Pr="003369F8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channel_port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</w:t>
            </w:r>
            <w:r w:rsidRPr="003F3CC4">
              <w:rPr>
                <w:rFonts w:hint="eastAsia"/>
              </w:rPr>
              <w:t>道端口号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通道类型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所属区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rPr>
          <w:trHeight w:val="359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channel_no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通道号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channel_guid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GUID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channel_longitude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通道所在经度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channel_latitude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通道所在纬度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channel_direct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视频源方向，</w:t>
            </w:r>
            <w:r w:rsidRPr="003F3CC4">
              <w:rPr>
                <w:rFonts w:hint="eastAsia"/>
              </w:rPr>
              <w:t>1-</w:t>
            </w:r>
            <w:r w:rsidRPr="003F3CC4">
              <w:rPr>
                <w:rFonts w:hint="eastAsia"/>
              </w:rPr>
              <w:t>东，</w:t>
            </w:r>
            <w:r w:rsidRPr="003F3CC4">
              <w:rPr>
                <w:rFonts w:hint="eastAsia"/>
              </w:rPr>
              <w:t>2-</w:t>
            </w:r>
            <w:r w:rsidRPr="003F3CC4">
              <w:rPr>
                <w:rFonts w:hint="eastAsia"/>
              </w:rPr>
              <w:t>南，</w:t>
            </w:r>
            <w:r w:rsidRPr="003F3CC4">
              <w:rPr>
                <w:rFonts w:hint="eastAsia"/>
              </w:rPr>
              <w:t>3-</w:t>
            </w:r>
            <w:r w:rsidRPr="003F3CC4">
              <w:rPr>
                <w:rFonts w:hint="eastAsia"/>
              </w:rPr>
              <w:t>西，</w:t>
            </w:r>
            <w:r w:rsidRPr="003F3CC4">
              <w:rPr>
                <w:rFonts w:hint="eastAsia"/>
              </w:rPr>
              <w:t>4-</w:t>
            </w:r>
            <w:r w:rsidRPr="003F3CC4">
              <w:rPr>
                <w:rFonts w:hint="eastAsia"/>
              </w:rPr>
              <w:t>北，</w:t>
            </w:r>
            <w:r w:rsidRPr="003F3CC4">
              <w:rPr>
                <w:rFonts w:hint="eastAsia"/>
              </w:rPr>
              <w:t>5-</w:t>
            </w:r>
            <w:r w:rsidRPr="003F3CC4">
              <w:rPr>
                <w:rFonts w:hint="eastAsia"/>
              </w:rPr>
              <w:t>东南，</w:t>
            </w:r>
            <w:r w:rsidRPr="003F3CC4">
              <w:rPr>
                <w:rFonts w:hint="eastAsia"/>
              </w:rPr>
              <w:t>6-</w:t>
            </w:r>
            <w:r w:rsidRPr="003F3CC4">
              <w:rPr>
                <w:rFonts w:hint="eastAsia"/>
              </w:rPr>
              <w:t>东北，</w:t>
            </w:r>
            <w:r w:rsidRPr="003F3CC4">
              <w:rPr>
                <w:rFonts w:hint="eastAsia"/>
              </w:rPr>
              <w:t>7-</w:t>
            </w:r>
            <w:r w:rsidRPr="003F3CC4">
              <w:rPr>
                <w:rFonts w:hint="eastAsia"/>
              </w:rPr>
              <w:t>西南，</w:t>
            </w:r>
            <w:r w:rsidRPr="003F3CC4">
              <w:rPr>
                <w:rFonts w:hint="eastAsia"/>
              </w:rPr>
              <w:t>8-</w:t>
            </w:r>
            <w:r w:rsidRPr="003F3CC4">
              <w:rPr>
                <w:rFonts w:hint="eastAsia"/>
              </w:rPr>
              <w:t>西北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channel_area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通道位置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reserved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保留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sdk_ver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人脸识别</w:t>
            </w:r>
            <w:r>
              <w:t>Sdk</w:t>
            </w:r>
            <w:r>
              <w:t>版本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min_face_width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最小有效人脸宽度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min_img_quality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最小有效图像质量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min_cap_distance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最小采集帧间隔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max_save_distance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最大人脸存储间隔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max_yaw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最大人脸俯仰角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max_pitch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最大人脸偏航角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max_roll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最大人脸翻滚角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channel_threshold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double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视频阈值，用于决定比对结构是否推送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cap_stat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3F3CC4">
              <w:rPr>
                <w:rFonts w:hint="eastAsia"/>
              </w:rPr>
              <w:t>抓拍状态，</w:t>
            </w:r>
            <w:r w:rsidRPr="003F3CC4">
              <w:rPr>
                <w:rFonts w:hint="eastAsia"/>
              </w:rPr>
              <w:t>0-</w:t>
            </w:r>
            <w:r w:rsidRPr="003F3CC4">
              <w:rPr>
                <w:rFonts w:hint="eastAsia"/>
              </w:rPr>
              <w:t>关闭；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打开；</w:t>
            </w:r>
            <w:r w:rsidRPr="003F3CC4">
              <w:rPr>
                <w:rFonts w:hint="eastAsia"/>
              </w:rPr>
              <w:t>2</w:t>
            </w:r>
            <w:r w:rsidRPr="003F3CC4">
              <w:rPr>
                <w:rFonts w:hint="eastAsia"/>
              </w:rPr>
              <w:t>异常</w:t>
            </w:r>
          </w:p>
        </w:tc>
      </w:tr>
      <w:tr w:rsidR="00437B02" w:rsidTr="00437B02">
        <w:trPr>
          <w:trHeight w:val="300"/>
        </w:trPr>
        <w:tc>
          <w:tcPr>
            <w:tcW w:w="212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important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重要等级</w:t>
            </w:r>
          </w:p>
        </w:tc>
      </w:tr>
    </w:tbl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1" w:name="_Toc480892401"/>
      <w:r w:rsidRPr="00437B02">
        <w:rPr>
          <w:rFonts w:hint="eastAsia"/>
          <w:szCs w:val="24"/>
        </w:rPr>
        <w:t>删除通道（根据通道</w:t>
      </w:r>
      <w:r w:rsidRPr="00437B02">
        <w:rPr>
          <w:rFonts w:hint="eastAsia"/>
          <w:szCs w:val="24"/>
        </w:rPr>
        <w:t>uuid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/DelChannel</w:t>
      </w:r>
      <w:bookmarkEnd w:id="11"/>
    </w:p>
    <w:p w:rsidR="00437B02" w:rsidRPr="002D258F" w:rsidRDefault="00437B02" w:rsidP="00437B02">
      <w:pPr>
        <w:ind w:left="825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执行伪删除，将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字段置为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1</w:t>
      </w:r>
    </w:p>
    <w:p w:rsidR="00437B02" w:rsidRPr="0009315B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09315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09315B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09315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>/ Channel/</w:t>
      </w:r>
      <w:r w:rsidRPr="0009315B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DelChannel</w:t>
      </w: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275"/>
        <w:gridCol w:w="3686"/>
      </w:tblGrid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5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27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</w:tbl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Chars="221" w:left="464" w:firstLineChars="150" w:firstLine="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2620EB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2" w:name="_Toc480892402"/>
      <w:r w:rsidRPr="00437B02">
        <w:rPr>
          <w:rFonts w:hint="eastAsia"/>
          <w:szCs w:val="24"/>
        </w:rPr>
        <w:t>删除通道（根据</w:t>
      </w:r>
      <w:r w:rsidRPr="00437B02">
        <w:rPr>
          <w:rFonts w:hint="eastAsia"/>
          <w:szCs w:val="24"/>
        </w:rPr>
        <w:t>RegionID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/DelChannelByRegionID</w:t>
      </w:r>
      <w:bookmarkEnd w:id="12"/>
    </w:p>
    <w:p w:rsidR="00437B02" w:rsidRPr="002D258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执行伪删除，将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字段置为</w:t>
      </w:r>
      <w:r w:rsidRPr="002D258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1</w:t>
      </w:r>
    </w:p>
    <w:p w:rsidR="00437B02" w:rsidRPr="00CE5783" w:rsidRDefault="00437B02" w:rsidP="00437B02">
      <w:pPr>
        <w:pStyle w:val="af5"/>
        <w:ind w:leftChars="221" w:left="464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0B01DE">
        <w:rPr>
          <w:rFonts w:ascii="Helvetica" w:hAnsi="Helvetica"/>
          <w:szCs w:val="21"/>
          <w:shd w:val="clear" w:color="auto" w:fill="FAFAFA"/>
        </w:rPr>
        <w:t>http://</w:t>
      </w:r>
      <w:r w:rsidRPr="000B01DE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0B01DE">
        <w:rPr>
          <w:rFonts w:ascii="Helvetica" w:hAnsi="Helvetica"/>
          <w:szCs w:val="21"/>
          <w:shd w:val="clear" w:color="auto" w:fill="FAFAFA"/>
        </w:rPr>
        <w:t xml:space="preserve">/ </w:t>
      </w:r>
      <w:r w:rsidRPr="00F30B26">
        <w:rPr>
          <w:rFonts w:ascii="Helvetica" w:hAnsi="Helvetica"/>
          <w:szCs w:val="21"/>
          <w:shd w:val="clear" w:color="auto" w:fill="FAFAFA"/>
        </w:rPr>
        <w:t>Channel/DelChannelByRegionID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701"/>
        <w:gridCol w:w="3686"/>
      </w:tblGrid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3314AF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0B01DE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3" w:name="_Toc480892403"/>
      <w:r w:rsidRPr="00437B02">
        <w:rPr>
          <w:rFonts w:hint="eastAsia"/>
          <w:szCs w:val="24"/>
        </w:rPr>
        <w:t>打开通道（根据通道</w:t>
      </w:r>
      <w:r w:rsidRPr="00437B02">
        <w:rPr>
          <w:rFonts w:hint="eastAsia"/>
          <w:szCs w:val="24"/>
        </w:rPr>
        <w:t>uuid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/OpenChannel</w:t>
      </w:r>
      <w:bookmarkEnd w:id="13"/>
    </w:p>
    <w:p w:rsidR="00437B02" w:rsidRPr="002D258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，否则无法打开</w:t>
      </w:r>
    </w:p>
    <w:p w:rsidR="00437B02" w:rsidRPr="00CE5783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F30B26" w:rsidRDefault="00437B02" w:rsidP="00437B02">
      <w:pPr>
        <w:ind w:firstLineChars="200" w:firstLine="48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F30B26">
        <w:rPr>
          <w:rFonts w:ascii="Helvetica" w:hAnsi="Helvetica"/>
          <w:szCs w:val="21"/>
          <w:shd w:val="clear" w:color="auto" w:fill="FAFAFA"/>
        </w:rPr>
        <w:t>http://</w:t>
      </w:r>
      <w:r w:rsidRPr="00F30B26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F30B26">
        <w:rPr>
          <w:rFonts w:ascii="Helvetica" w:hAnsi="Helvetica"/>
          <w:szCs w:val="21"/>
          <w:shd w:val="clear" w:color="auto" w:fill="FAFAFA"/>
        </w:rPr>
        <w:t>/ Channel/</w:t>
      </w:r>
      <w:r w:rsidRPr="00F30B26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 xml:space="preserve"> OpenChannel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3402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bookmarkStart w:id="14" w:name="_Hlk479323581"/>
            <w:r w:rsidRPr="0061398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channelIDs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List&lt;string&gt;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集合</w:t>
            </w:r>
          </w:p>
        </w:tc>
      </w:tr>
      <w:bookmarkEnd w:id="14"/>
    </w:tbl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0B01DE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5" w:name="_Toc480892404"/>
      <w:r w:rsidRPr="00437B02">
        <w:rPr>
          <w:rFonts w:hint="eastAsia"/>
          <w:szCs w:val="24"/>
        </w:rPr>
        <w:t>关闭通道（根据通道</w:t>
      </w:r>
      <w:r w:rsidRPr="00437B02">
        <w:rPr>
          <w:rFonts w:hint="eastAsia"/>
          <w:szCs w:val="24"/>
        </w:rPr>
        <w:t>uuid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/CloseChannel</w:t>
      </w:r>
      <w:bookmarkEnd w:id="15"/>
    </w:p>
    <w:p w:rsidR="00437B02" w:rsidRPr="002D258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，否则无法关闭</w:t>
      </w:r>
    </w:p>
    <w:p w:rsidR="00437B02" w:rsidRPr="00CE5783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F30B26" w:rsidRDefault="00437B02" w:rsidP="00437B02">
      <w:pPr>
        <w:ind w:firstLineChars="200" w:firstLine="48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F30B26">
        <w:rPr>
          <w:rFonts w:ascii="Helvetica" w:hAnsi="Helvetica"/>
          <w:szCs w:val="21"/>
          <w:shd w:val="clear" w:color="auto" w:fill="FAFAFA"/>
        </w:rPr>
        <w:t>http://</w:t>
      </w:r>
      <w:r w:rsidRPr="00F30B26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F30B26">
        <w:rPr>
          <w:rFonts w:ascii="Helvetica" w:hAnsi="Helvetica"/>
          <w:szCs w:val="21"/>
          <w:shd w:val="clear" w:color="auto" w:fill="FAFAFA"/>
        </w:rPr>
        <w:t>/ Channel/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Close</w:t>
      </w:r>
      <w:r w:rsidRPr="00F30B26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Channel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3402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61398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channelIDs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List&lt;string&gt;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集合</w:t>
            </w:r>
          </w:p>
        </w:tc>
      </w:tr>
    </w:tbl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lastRenderedPageBreak/>
        <w:t>}</w:t>
      </w:r>
    </w:p>
    <w:p w:rsidR="00437B02" w:rsidRPr="000B01DE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6" w:name="_Toc480892405"/>
      <w:r w:rsidRPr="00437B02">
        <w:rPr>
          <w:rFonts w:hint="eastAsia"/>
          <w:szCs w:val="24"/>
        </w:rPr>
        <w:t>打开所有通道</w:t>
      </w:r>
      <w:r w:rsidRPr="00437B02">
        <w:rPr>
          <w:rFonts w:hint="eastAsia"/>
          <w:szCs w:val="24"/>
        </w:rPr>
        <w:t>/OpenAllChannel</w:t>
      </w:r>
      <w:bookmarkEnd w:id="16"/>
    </w:p>
    <w:p w:rsidR="00437B02" w:rsidRPr="002D258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，否则无法打开</w:t>
      </w:r>
    </w:p>
    <w:p w:rsidR="00437B02" w:rsidRPr="00CE5783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3314AF" w:rsidRDefault="00437B02" w:rsidP="00437B02">
      <w:pPr>
        <w:ind w:firstLineChars="200" w:firstLine="48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3314A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F30B26">
        <w:rPr>
          <w:rFonts w:ascii="Helvetica" w:hAnsi="Helvetica"/>
          <w:szCs w:val="21"/>
          <w:shd w:val="clear" w:color="auto" w:fill="FAFAFA"/>
        </w:rPr>
        <w:t>http://</w:t>
      </w:r>
      <w:r w:rsidRPr="00F30B26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F30B26">
        <w:rPr>
          <w:rFonts w:ascii="Helvetica" w:hAnsi="Helvetica"/>
          <w:szCs w:val="21"/>
          <w:shd w:val="clear" w:color="auto" w:fill="FAFAFA"/>
        </w:rPr>
        <w:t>/ Channel/</w:t>
      </w:r>
      <w:r w:rsidRPr="003314AF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>OpenAllChannel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请求数据：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2D258F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CC31B2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C31B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CC31B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C31B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2D258F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7" w:name="_Toc480892406"/>
      <w:r w:rsidRPr="00437B02">
        <w:rPr>
          <w:rFonts w:hint="eastAsia"/>
          <w:szCs w:val="24"/>
        </w:rPr>
        <w:t>关闭所有通道</w:t>
      </w:r>
      <w:r w:rsidRPr="00437B02">
        <w:rPr>
          <w:rFonts w:hint="eastAsia"/>
          <w:szCs w:val="24"/>
        </w:rPr>
        <w:t>/CloseAllChannel</w:t>
      </w:r>
      <w:bookmarkEnd w:id="17"/>
    </w:p>
    <w:p w:rsidR="00437B02" w:rsidRPr="002D258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，否则无法关闭</w:t>
      </w:r>
    </w:p>
    <w:p w:rsidR="00437B02" w:rsidRPr="00CC31B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C31B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C31B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3314A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3314A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3314A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 Channel/</w:t>
      </w:r>
      <w:r w:rsidRPr="003314AF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 xml:space="preserve"> CloseAllChannel</w:t>
      </w:r>
    </w:p>
    <w:p w:rsidR="00437B02" w:rsidRPr="00750F75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</w:p>
    <w:p w:rsidR="00437B02" w:rsidRPr="00750F75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返回值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</w:p>
    <w:p w:rsidR="00437B02" w:rsidRPr="00750F75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出错时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CE578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5783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CE5783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437B02" w:rsidRPr="00956B14" w:rsidRDefault="00437B02" w:rsidP="00437B02">
      <w:pPr>
        <w:pStyle w:val="af5"/>
        <w:ind w:leftChars="221" w:left="464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</w:p>
    <w:p w:rsidR="00437B02" w:rsidRPr="00956B14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437B02" w:rsidRPr="000B01DE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3D3340" w:rsidRPr="00437B02" w:rsidRDefault="003D3340" w:rsidP="003D3340">
      <w:pPr>
        <w:pStyle w:val="2"/>
        <w:spacing w:before="156" w:after="156"/>
        <w:rPr>
          <w:szCs w:val="24"/>
        </w:rPr>
      </w:pPr>
      <w:r w:rsidRPr="00437B02">
        <w:rPr>
          <w:rFonts w:hint="eastAsia"/>
          <w:szCs w:val="24"/>
        </w:rPr>
        <w:t>通道</w:t>
      </w:r>
      <w:r w:rsidR="00535D06">
        <w:rPr>
          <w:rFonts w:hint="eastAsia"/>
          <w:szCs w:val="24"/>
        </w:rPr>
        <w:t>是否存在</w:t>
      </w:r>
      <w:r w:rsidRPr="00437B02">
        <w:rPr>
          <w:rFonts w:hint="eastAsia"/>
          <w:szCs w:val="24"/>
        </w:rPr>
        <w:t>/</w:t>
      </w:r>
      <w:r w:rsidR="00535D06" w:rsidRPr="00535D06">
        <w:rPr>
          <w:rFonts w:ascii="Helvetica" w:hAnsi="Helvetica" w:cs="Helvetica"/>
          <w:b w:val="0"/>
          <w:color w:val="505050"/>
          <w:sz w:val="18"/>
          <w:szCs w:val="18"/>
          <w:shd w:val="clear" w:color="auto" w:fill="FAFAFA"/>
        </w:rPr>
        <w:t xml:space="preserve"> </w:t>
      </w:r>
      <w:r w:rsidR="00535D06" w:rsidRPr="00535D06">
        <w:rPr>
          <w:szCs w:val="24"/>
        </w:rPr>
        <w:t>ChannelIsExist</w:t>
      </w:r>
    </w:p>
    <w:p w:rsidR="003D3340" w:rsidRPr="002D258F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  <w:lang w:val="zh-CN"/>
        </w:rPr>
      </w:pP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#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通道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is_del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字段必须为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0</w:t>
      </w:r>
      <w:r w:rsidRPr="00D857D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，代表通道未被删除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  <w:lang w:val="zh-CN"/>
        </w:rPr>
        <w:t>，否则无法关闭</w:t>
      </w:r>
    </w:p>
    <w:p w:rsidR="003D3340" w:rsidRPr="00CC31B2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请求方式</w:t>
      </w:r>
      <w:r w:rsidRPr="00CC31B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CC31B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3D3340" w:rsidRPr="003314AF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3314A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请求地址</w:t>
      </w:r>
      <w:r w:rsidRPr="003314A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 Channel/</w:t>
      </w:r>
      <w:r w:rsidRPr="003314AF">
        <w:rPr>
          <w:rFonts w:asciiTheme="majorHAnsi" w:eastAsiaTheme="majorEastAsia" w:hAnsiTheme="majorHAnsi" w:cstheme="majorBidi" w:hint="eastAsia"/>
          <w:b/>
          <w:bCs/>
          <w:kern w:val="0"/>
          <w:sz w:val="24"/>
          <w:szCs w:val="24"/>
        </w:rPr>
        <w:t xml:space="preserve"> </w:t>
      </w:r>
      <w:r w:rsidR="00535D06" w:rsidRPr="00535D06"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  <w:t>ChannelIsExist</w:t>
      </w:r>
    </w:p>
    <w:p w:rsidR="003D3340" w:rsidRPr="00750F75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请求数据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="00535D06" w:rsidRPr="00535D0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"52_#_51000004_1_101"</w:t>
      </w:r>
    </w:p>
    <w:p w:rsidR="003D3340" w:rsidRPr="00750F75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lastRenderedPageBreak/>
        <w:t>返回值</w:t>
      </w:r>
      <w:r w:rsidRPr="00750F75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 w:rsidR="00535D0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0</w:t>
      </w:r>
      <w:r w:rsidR="00535D0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表示不存在，</w:t>
      </w:r>
      <w:r w:rsidR="00535D0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1</w:t>
      </w:r>
      <w:r w:rsidR="00535D0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表示存在</w:t>
      </w:r>
    </w:p>
    <w:p w:rsidR="003D3340" w:rsidRDefault="003D3340" w:rsidP="003D3340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正常时：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{</w:t>
      </w:r>
    </w:p>
    <w:p w:rsidR="003D3340" w:rsidRPr="00535D06" w:rsidRDefault="003D3340" w:rsidP="00535D06">
      <w:pPr>
        <w:ind w:left="1484" w:firstLineChars="175" w:firstLine="4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535D0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"error": 0,</w:t>
      </w:r>
      <w:r w:rsidR="00535D0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 xml:space="preserve">     </w:t>
      </w:r>
    </w:p>
    <w:p w:rsidR="003D3340" w:rsidRPr="00956B14" w:rsidRDefault="003D3340" w:rsidP="00535D06">
      <w:pPr>
        <w:pStyle w:val="af5"/>
        <w:ind w:left="1529" w:firstLineChars="0" w:firstLine="37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"message": ""</w:t>
      </w:r>
    </w:p>
    <w:p w:rsidR="003D3340" w:rsidRPr="000B01DE" w:rsidRDefault="003D3340" w:rsidP="003D3340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956B14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}</w:t>
      </w:r>
    </w:p>
    <w:p w:rsidR="00437B02" w:rsidRPr="000B01DE" w:rsidRDefault="00437B02" w:rsidP="00437B02">
      <w:pPr>
        <w:pStyle w:val="af5"/>
        <w:ind w:left="825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  <w:lang w:val="zh-CN"/>
        </w:rPr>
      </w:pPr>
    </w:p>
    <w:p w:rsidR="00437B02" w:rsidRPr="003C74F4" w:rsidRDefault="00437B02" w:rsidP="00437B02">
      <w:pPr>
        <w:pStyle w:val="1"/>
        <w:spacing w:before="156" w:after="156"/>
      </w:pPr>
      <w:bookmarkStart w:id="18" w:name="_Toc480892407"/>
      <w:r w:rsidRPr="003C74F4">
        <w:rPr>
          <w:rFonts w:hint="eastAsia"/>
        </w:rPr>
        <w:t>模板库管理</w:t>
      </w:r>
      <w:bookmarkEnd w:id="18"/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19" w:name="_Toc480892408"/>
      <w:r w:rsidRPr="00437B02">
        <w:rPr>
          <w:rFonts w:hint="eastAsia"/>
          <w:szCs w:val="24"/>
        </w:rPr>
        <w:t>模板库查询（查询所有）</w:t>
      </w:r>
      <w:r w:rsidRPr="00437B02">
        <w:rPr>
          <w:rFonts w:hint="eastAsia"/>
          <w:szCs w:val="24"/>
        </w:rPr>
        <w:t>/ListAllTDB</w:t>
      </w:r>
      <w:bookmarkEnd w:id="19"/>
    </w:p>
    <w:p w:rsidR="00437B02" w:rsidRPr="00E34C7B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模板库表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is_delete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0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时，表示未被删除，可以查询到</w:t>
      </w:r>
      <w:r w:rsidRPr="00E34C7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。</w:t>
      </w:r>
    </w:p>
    <w:p w:rsidR="00437B02" w:rsidRPr="007036FC" w:rsidRDefault="00437B02" w:rsidP="00437B02">
      <w:pPr>
        <w:ind w:firstLineChars="349" w:firstLine="838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 xml:space="preserve">is_delete = 1 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时，表示该条信息被删除，不能查询到</w:t>
      </w:r>
    </w:p>
    <w:p w:rsidR="00437B02" w:rsidRPr="00CE16AE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CE16AE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CE16AE">
        <w:rPr>
          <w:rFonts w:ascii="Helvetica" w:hAnsi="Helvetica"/>
          <w:szCs w:val="21"/>
          <w:shd w:val="clear" w:color="auto" w:fill="FAFAFA"/>
        </w:rPr>
        <w:t>FaceTemplateDB/ListAllTDB</w:t>
      </w:r>
    </w:p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firstLineChars="799" w:firstLine="191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"is_used": 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是否使用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模板库名称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"template_db_description":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模板库描述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"template_db_size":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模板库大小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"crea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te_time":“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模板库创建日期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"is_used": 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是否使用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模板库名称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"template_db_description":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模板库描述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"template_db_size":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模板库大小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"crea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te_time":“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模板库创建日期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……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],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Default="00437B02" w:rsidP="00437B02">
      <w:pPr>
        <w:ind w:firstLineChars="749" w:firstLine="179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ind w:firstLineChars="749" w:firstLine="179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rPr>
          <w:sz w:val="24"/>
          <w:szCs w:val="24"/>
        </w:rPr>
      </w:pPr>
      <w:r w:rsidRPr="00E34C7B">
        <w:rPr>
          <w:rFonts w:hint="eastAsia"/>
          <w:sz w:val="24"/>
          <w:szCs w:val="24"/>
        </w:rPr>
        <w:t>其中，</w:t>
      </w:r>
      <w:r w:rsidRPr="00E34C7B">
        <w:rPr>
          <w:rFonts w:hint="eastAsia"/>
          <w:sz w:val="24"/>
          <w:szCs w:val="24"/>
        </w:rPr>
        <w:t>data</w:t>
      </w:r>
      <w:r w:rsidRPr="00E34C7B">
        <w:rPr>
          <w:rFonts w:hint="eastAsia"/>
          <w:sz w:val="24"/>
          <w:szCs w:val="24"/>
        </w:rPr>
        <w:t>为</w:t>
      </w:r>
      <w:r w:rsidRPr="00E34C7B">
        <w:rPr>
          <w:sz w:val="24"/>
          <w:szCs w:val="24"/>
        </w:rPr>
        <w:t>对象数组</w:t>
      </w:r>
      <w:r w:rsidRPr="00E34C7B">
        <w:rPr>
          <w:rFonts w:hint="eastAsia"/>
          <w:sz w:val="24"/>
          <w:szCs w:val="24"/>
        </w:rPr>
        <w:t>，</w:t>
      </w:r>
      <w:r w:rsidRPr="00E34C7B">
        <w:rPr>
          <w:sz w:val="24"/>
          <w:szCs w:val="24"/>
        </w:rPr>
        <w:t>每个元素表示一个</w:t>
      </w:r>
      <w:r w:rsidRPr="00E34C7B">
        <w:rPr>
          <w:rFonts w:hint="eastAsia"/>
          <w:sz w:val="24"/>
          <w:szCs w:val="24"/>
        </w:rPr>
        <w:t>模板库对象</w:t>
      </w:r>
    </w:p>
    <w:p w:rsidR="00437B02" w:rsidRDefault="00437B02" w:rsidP="00437B02">
      <w:pPr>
        <w:rPr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20" w:name="_Toc480892409"/>
      <w:bookmarkStart w:id="21" w:name="OLE_LINK7"/>
      <w:bookmarkStart w:id="22" w:name="OLE_LINK8"/>
      <w:r w:rsidRPr="00437B02">
        <w:rPr>
          <w:rFonts w:hint="eastAsia"/>
          <w:szCs w:val="24"/>
        </w:rPr>
        <w:t>模板库查询（根据</w:t>
      </w:r>
      <w:r w:rsidRPr="00437B02">
        <w:rPr>
          <w:rFonts w:hint="eastAsia"/>
          <w:szCs w:val="24"/>
        </w:rPr>
        <w:t>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/QueryTDBByID</w:t>
      </w:r>
      <w:bookmarkEnd w:id="20"/>
    </w:p>
    <w:p w:rsidR="00437B02" w:rsidRPr="007036FC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模板库表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is_delete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0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时，表示未被删除，可以查询到。</w:t>
      </w:r>
    </w:p>
    <w:p w:rsidR="00437B02" w:rsidRPr="007036FC" w:rsidRDefault="00437B02" w:rsidP="00437B02">
      <w:pPr>
        <w:ind w:firstLineChars="300" w:firstLine="72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 xml:space="preserve">is_delete = 1 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时，表示该条信息被删除，不能查询到</w:t>
      </w:r>
    </w:p>
    <w:p w:rsidR="00437B02" w:rsidRPr="00CE16AE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CE16AE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CE16AE">
        <w:rPr>
          <w:rFonts w:ascii="Helvetica" w:hAnsi="Helvetica"/>
          <w:szCs w:val="21"/>
          <w:shd w:val="clear" w:color="auto" w:fill="FAFAFA"/>
        </w:rPr>
        <w:t>FaceTemplateDB/</w:t>
      </w:r>
      <w:r w:rsidRPr="00591E0D">
        <w:rPr>
          <w:rFonts w:ascii="Helvetica" w:hAnsi="Helvetica" w:hint="eastAsia"/>
          <w:szCs w:val="21"/>
          <w:shd w:val="clear" w:color="auto" w:fill="FAFAFA"/>
        </w:rPr>
        <w:t>QueryTDBByID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559"/>
        <w:gridCol w:w="3402"/>
      </w:tblGrid>
      <w:tr w:rsidR="00437B02" w:rsidTr="00437B02"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left"/>
            </w:pPr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</w:tbl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"is_used": 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是否使用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模板库名称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"template_db_description":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模板库描述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"template_db_size":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模板库大小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"crea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te_time":“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模板库创建日期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</w:p>
    <w:p w:rsidR="00437B02" w:rsidRPr="00F37DAF" w:rsidRDefault="00437B02" w:rsidP="003D3340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F37DAF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Default="00437B02" w:rsidP="00437B02">
      <w:pPr>
        <w:ind w:firstLineChars="749" w:firstLine="179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37DA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bookmarkEnd w:id="21"/>
    <w:bookmarkEnd w:id="22"/>
    <w:p w:rsidR="00437B02" w:rsidRPr="00591E0D" w:rsidRDefault="00437B02" w:rsidP="00437B02">
      <w:pPr>
        <w:ind w:firstLineChars="749" w:firstLine="179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23" w:name="_Toc480892410"/>
      <w:r w:rsidRPr="00437B02">
        <w:rPr>
          <w:rFonts w:hint="eastAsia"/>
          <w:szCs w:val="24"/>
        </w:rPr>
        <w:t>添加模板库</w:t>
      </w:r>
      <w:r w:rsidRPr="00437B02">
        <w:rPr>
          <w:rFonts w:hint="eastAsia"/>
          <w:szCs w:val="24"/>
        </w:rPr>
        <w:t>/AddTDB</w:t>
      </w:r>
      <w:bookmarkEnd w:id="23"/>
    </w:p>
    <w:p w:rsidR="00437B02" w:rsidRPr="007036FC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lastRenderedPageBreak/>
        <w:t>#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模板库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字段为自增</w:t>
      </w:r>
    </w:p>
    <w:p w:rsidR="00437B02" w:rsidRPr="00CE16AE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CE16AE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CE16AE">
        <w:rPr>
          <w:rFonts w:ascii="Helvetica" w:hAnsi="Helvetica"/>
          <w:szCs w:val="21"/>
          <w:shd w:val="clear" w:color="auto" w:fill="FAFAFA"/>
        </w:rPr>
        <w:t>FaceTemplateDB/</w:t>
      </w:r>
      <w:r w:rsidRPr="00591E0D">
        <w:rPr>
          <w:rFonts w:ascii="Helvetica" w:hAnsi="Helvetica" w:hint="eastAsia"/>
          <w:szCs w:val="21"/>
          <w:shd w:val="clear" w:color="auto" w:fill="FAFAFA"/>
        </w:rPr>
        <w:t>AddTDB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992"/>
        <w:gridCol w:w="2977"/>
      </w:tblGrid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描述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模板库</w:t>
            </w:r>
            <w:r w:rsidRPr="007036FC">
              <w:rPr>
                <w:rFonts w:hint="eastAsia"/>
                <w:color w:val="000000" w:themeColor="text1"/>
              </w:rPr>
              <w:t>ID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template_db_name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模版库名称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template_db_type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</w:t>
            </w:r>
            <w:r w:rsidRPr="007036FC">
              <w:rPr>
                <w:color w:val="000000" w:themeColor="text1"/>
              </w:rPr>
              <w:t>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模版库类型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is_used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是否使用</w:t>
            </w:r>
            <w:r w:rsidRPr="007036FC">
              <w:rPr>
                <w:color w:val="000000" w:themeColor="text1"/>
              </w:rPr>
              <w:t xml:space="preserve"> 2</w:t>
            </w:r>
            <w:r w:rsidRPr="007036FC">
              <w:rPr>
                <w:color w:val="000000" w:themeColor="text1"/>
              </w:rPr>
              <w:t>不启用</w:t>
            </w:r>
            <w:r w:rsidRPr="007036FC">
              <w:rPr>
                <w:color w:val="000000" w:themeColor="text1"/>
              </w:rPr>
              <w:t xml:space="preserve"> 1</w:t>
            </w:r>
            <w:r w:rsidRPr="007036FC">
              <w:rPr>
                <w:color w:val="000000" w:themeColor="text1"/>
              </w:rPr>
              <w:t>启用</w:t>
            </w:r>
            <w:r w:rsidRPr="007036FC">
              <w:rPr>
                <w:color w:val="000000" w:themeColor="text1"/>
              </w:rPr>
              <w:t xml:space="preserve"> 0</w:t>
            </w:r>
            <w:r w:rsidRPr="007036FC">
              <w:rPr>
                <w:color w:val="000000" w:themeColor="text1"/>
              </w:rPr>
              <w:t>没意义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7036F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temolate_db_size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模板库的模板数量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12160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template_db_capacity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模板库的</w:t>
            </w:r>
            <w:r>
              <w:rPr>
                <w:rFonts w:hint="eastAsia"/>
                <w:color w:val="000000" w:themeColor="text1"/>
              </w:rPr>
              <w:t>最大容量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template_db_description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模版库描述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创建日期</w:t>
            </w:r>
          </w:p>
        </w:tc>
      </w:tr>
    </w:tbl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F30B26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CE16AE" w:rsidRDefault="00437B02" w:rsidP="00437B02">
      <w:pPr>
        <w:ind w:firstLineChars="849" w:firstLine="203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CE16AE" w:rsidRDefault="00437B02" w:rsidP="00437B02">
      <w:pPr>
        <w:ind w:firstLineChars="196" w:firstLine="472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24" w:name="_Toc480892411"/>
      <w:r w:rsidRPr="00437B02">
        <w:rPr>
          <w:rFonts w:hint="eastAsia"/>
          <w:szCs w:val="24"/>
        </w:rPr>
        <w:t>修改模板库</w:t>
      </w:r>
      <w:r w:rsidRPr="00437B02">
        <w:rPr>
          <w:rFonts w:hint="eastAsia"/>
          <w:szCs w:val="24"/>
        </w:rPr>
        <w:t>/ModTDB</w:t>
      </w:r>
      <w:bookmarkEnd w:id="24"/>
    </w:p>
    <w:p w:rsidR="00437B02" w:rsidRPr="00CE5783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CE57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#id</w:t>
      </w:r>
      <w:r w:rsidRPr="00CE57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为主键，不能修改</w:t>
      </w:r>
    </w:p>
    <w:p w:rsidR="00437B02" w:rsidRPr="00CE16AE" w:rsidRDefault="00437B02" w:rsidP="00437B02">
      <w:pPr>
        <w:ind w:firstLineChars="298" w:firstLine="71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CE16AE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CE16AE">
        <w:rPr>
          <w:rFonts w:ascii="Helvetica" w:hAnsi="Helvetica"/>
          <w:szCs w:val="21"/>
          <w:shd w:val="clear" w:color="auto" w:fill="FAFAFA"/>
        </w:rPr>
        <w:t>FaceTemplateDB/</w:t>
      </w:r>
      <w:r w:rsidRPr="00591E0D">
        <w:rPr>
          <w:rFonts w:ascii="Helvetica" w:hAnsi="Helvetica" w:hint="eastAsia"/>
          <w:szCs w:val="21"/>
          <w:shd w:val="clear" w:color="auto" w:fill="FAFAFA"/>
        </w:rPr>
        <w:t>ModTDB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992"/>
        <w:gridCol w:w="2977"/>
      </w:tblGrid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center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描述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jc w:val="left"/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模板库</w:t>
            </w:r>
            <w:r w:rsidRPr="007036FC">
              <w:rPr>
                <w:rFonts w:hint="eastAsia"/>
                <w:color w:val="000000" w:themeColor="text1"/>
              </w:rPr>
              <w:t>ID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template_db_name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模版库名称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template_db_type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</w:t>
            </w:r>
            <w:r w:rsidRPr="007036FC">
              <w:rPr>
                <w:color w:val="000000" w:themeColor="text1"/>
              </w:rPr>
              <w:t>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模版库类型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lastRenderedPageBreak/>
              <w:t>is_used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是否使用</w:t>
            </w:r>
            <w:r w:rsidRPr="007036FC">
              <w:rPr>
                <w:color w:val="000000" w:themeColor="text1"/>
              </w:rPr>
              <w:t xml:space="preserve"> 2</w:t>
            </w:r>
            <w:r w:rsidRPr="007036FC">
              <w:rPr>
                <w:color w:val="000000" w:themeColor="text1"/>
              </w:rPr>
              <w:t>不启用</w:t>
            </w:r>
            <w:r w:rsidRPr="007036FC">
              <w:rPr>
                <w:color w:val="000000" w:themeColor="text1"/>
              </w:rPr>
              <w:t xml:space="preserve"> 1</w:t>
            </w:r>
            <w:r w:rsidRPr="007036FC">
              <w:rPr>
                <w:color w:val="000000" w:themeColor="text1"/>
              </w:rPr>
              <w:t>启用</w:t>
            </w:r>
            <w:r w:rsidRPr="007036FC">
              <w:rPr>
                <w:color w:val="000000" w:themeColor="text1"/>
              </w:rPr>
              <w:t xml:space="preserve"> 0</w:t>
            </w:r>
            <w:r w:rsidRPr="007036FC">
              <w:rPr>
                <w:color w:val="000000" w:themeColor="text1"/>
              </w:rPr>
              <w:t>没意义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7036FC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temolate_db_size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模板库的模板数量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121603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template_db_capacity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模板库的</w:t>
            </w:r>
            <w:r>
              <w:rPr>
                <w:rFonts w:hint="eastAsia"/>
                <w:color w:val="000000" w:themeColor="text1"/>
              </w:rPr>
              <w:t>最大容量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template_db_description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color w:val="000000" w:themeColor="text1"/>
              </w:rPr>
              <w:t>模版库描述</w:t>
            </w:r>
          </w:p>
        </w:tc>
      </w:tr>
      <w:tr w:rsidR="00437B02" w:rsidRPr="007036FC" w:rsidTr="00437B02">
        <w:tc>
          <w:tcPr>
            <w:tcW w:w="2410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long</w:t>
            </w:r>
          </w:p>
        </w:tc>
        <w:tc>
          <w:tcPr>
            <w:tcW w:w="2977" w:type="dxa"/>
            <w:tcMar>
              <w:top w:w="57" w:type="dxa"/>
              <w:bottom w:w="57" w:type="dxa"/>
            </w:tcMar>
          </w:tcPr>
          <w:p w:rsidR="00437B02" w:rsidRPr="007036FC" w:rsidRDefault="00437B02" w:rsidP="00437B02">
            <w:pPr>
              <w:rPr>
                <w:color w:val="000000" w:themeColor="text1"/>
              </w:rPr>
            </w:pPr>
            <w:r w:rsidRPr="007036FC">
              <w:rPr>
                <w:rFonts w:hint="eastAsia"/>
                <w:color w:val="000000" w:themeColor="text1"/>
              </w:rPr>
              <w:t>创建日期</w:t>
            </w:r>
          </w:p>
        </w:tc>
      </w:tr>
    </w:tbl>
    <w:p w:rsidR="00437B02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DE5E1A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CE16AE" w:rsidRDefault="00437B02" w:rsidP="00437B02">
      <w:pPr>
        <w:ind w:firstLineChars="849" w:firstLine="203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CE16AE" w:rsidRDefault="00437B02" w:rsidP="00437B02">
      <w:pPr>
        <w:ind w:firstLineChars="196" w:firstLine="472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25" w:name="_Toc480892412"/>
      <w:r w:rsidRPr="00437B02">
        <w:rPr>
          <w:rFonts w:hint="eastAsia"/>
          <w:szCs w:val="24"/>
        </w:rPr>
        <w:t>删除模板库</w:t>
      </w:r>
      <w:r w:rsidRPr="00437B02">
        <w:rPr>
          <w:rFonts w:hint="eastAsia"/>
          <w:szCs w:val="24"/>
        </w:rPr>
        <w:t>/DelTDB</w:t>
      </w:r>
      <w:bookmarkEnd w:id="25"/>
    </w:p>
    <w:p w:rsidR="00437B02" w:rsidRPr="007036FC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执行伪删除，置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is_delete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</w:t>
      </w:r>
      <w:r w:rsidRPr="007036FC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1</w:t>
      </w:r>
    </w:p>
    <w:p w:rsidR="00437B02" w:rsidRPr="00CE16AE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CE16AE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 w:rsidRPr="00CE16A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CE16AE">
        <w:rPr>
          <w:rFonts w:ascii="Helvetica" w:hAnsi="Helvetica"/>
          <w:szCs w:val="21"/>
          <w:shd w:val="clear" w:color="auto" w:fill="FAFAFA"/>
        </w:rPr>
        <w:t>FaceTemplateDB/</w:t>
      </w:r>
      <w:r w:rsidRPr="00591E0D">
        <w:rPr>
          <w:rFonts w:ascii="Helvetica" w:hAnsi="Helvetica" w:hint="eastAsia"/>
          <w:szCs w:val="21"/>
          <w:shd w:val="clear" w:color="auto" w:fill="FAFAFA"/>
        </w:rPr>
        <w:t>DelTDB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701"/>
        <w:gridCol w:w="3118"/>
      </w:tblGrid>
      <w:tr w:rsidR="00437B02" w:rsidTr="00437B02"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Int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模版库表主键</w:t>
            </w:r>
          </w:p>
        </w:tc>
      </w:tr>
    </w:tbl>
    <w:p w:rsidR="00437B02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DE5E1A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591E0D" w:rsidRDefault="00437B02" w:rsidP="00437B02">
      <w:pPr>
        <w:ind w:firstLineChars="199" w:firstLine="47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456CF1" w:rsidRDefault="00437B02" w:rsidP="00437B02">
      <w:pPr>
        <w:ind w:firstLineChars="849" w:firstLine="203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1E0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3C74F4" w:rsidRDefault="00437B02" w:rsidP="00437B02">
      <w:pPr>
        <w:pStyle w:val="1"/>
        <w:spacing w:before="156" w:after="156"/>
      </w:pPr>
      <w:bookmarkStart w:id="26" w:name="_Toc480892413"/>
      <w:r w:rsidRPr="003C74F4">
        <w:rPr>
          <w:rFonts w:hint="eastAsia"/>
        </w:rPr>
        <w:t>模板管理</w:t>
      </w:r>
      <w:bookmarkEnd w:id="26"/>
    </w:p>
    <w:p w:rsidR="00437B02" w:rsidRPr="00437B02" w:rsidRDefault="00437B02" w:rsidP="00437B02">
      <w:pPr>
        <w:pStyle w:val="2"/>
        <w:spacing w:before="156" w:after="156"/>
        <w:rPr>
          <w:szCs w:val="24"/>
        </w:rPr>
      </w:pPr>
      <w:bookmarkStart w:id="27" w:name="_Toc480892414"/>
      <w:r w:rsidRPr="00437B02">
        <w:rPr>
          <w:rFonts w:hint="eastAsia"/>
          <w:szCs w:val="24"/>
        </w:rPr>
        <w:lastRenderedPageBreak/>
        <w:t>查询所有模板（根据</w:t>
      </w:r>
      <w:r w:rsidRPr="00437B02">
        <w:rPr>
          <w:rFonts w:hint="eastAsia"/>
          <w:szCs w:val="24"/>
        </w:rPr>
        <w:t>ftdb_id</w:t>
      </w:r>
      <w:r w:rsidRPr="00437B02">
        <w:rPr>
          <w:rFonts w:hint="eastAsia"/>
          <w:szCs w:val="24"/>
        </w:rPr>
        <w:t>）</w:t>
      </w:r>
      <w:r w:rsidRPr="00437B02">
        <w:rPr>
          <w:rFonts w:hint="eastAsia"/>
          <w:szCs w:val="24"/>
        </w:rPr>
        <w:t>/ListAllFaceT</w:t>
      </w:r>
      <w:bookmarkEnd w:id="27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3233D" w:rsidRDefault="00437B02" w:rsidP="00437B02">
      <w:pPr>
        <w:pStyle w:val="af5"/>
        <w:ind w:left="465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FaceTemplate/ListAllFaceT</w:t>
      </w:r>
    </w:p>
    <w:p w:rsidR="00437B02" w:rsidRPr="0043233D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992"/>
        <w:gridCol w:w="3686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43233D">
              <w:rPr>
                <w:rFonts w:ascii="新宋体" w:hAnsi="新宋体" w:cs="新宋体" w:hint="eastAsia"/>
                <w:kern w:val="0"/>
                <w:sz w:val="19"/>
                <w:szCs w:val="19"/>
              </w:rPr>
              <w:t>ftdb_id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43233D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3233D">
              <w:t>startNum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查询起始行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43233D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3233D">
              <w:t>count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查询行数</w:t>
            </w:r>
          </w:p>
        </w:tc>
      </w:tr>
    </w:tbl>
    <w:p w:rsidR="00437B02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750" w:firstLine="18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750" w:firstLine="18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DE5E1A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"ft_fea":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人脸特征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"ft_fea":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人脸特征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5A650C" w:rsidRDefault="00437B02" w:rsidP="00437B02">
      <w:pPr>
        <w:ind w:firstLineChars="845" w:firstLine="202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437B02" w:rsidRDefault="00437B02" w:rsidP="00437B02">
      <w:pPr>
        <w:pStyle w:val="2"/>
        <w:spacing w:before="156" w:after="156"/>
      </w:pPr>
      <w:bookmarkStart w:id="28" w:name="_Toc480892415"/>
      <w:r w:rsidRPr="00437B02">
        <w:rPr>
          <w:rFonts w:hint="eastAsia"/>
        </w:rPr>
        <w:t>查询模板（根据</w:t>
      </w:r>
      <w:r w:rsidRPr="00437B02">
        <w:rPr>
          <w:rFonts w:hint="eastAsia"/>
        </w:rPr>
        <w:t>uuid</w:t>
      </w:r>
      <w:r w:rsidRPr="00437B02">
        <w:rPr>
          <w:rFonts w:hint="eastAsia"/>
        </w:rPr>
        <w:t>和</w:t>
      </w:r>
      <w:r w:rsidRPr="00437B02">
        <w:rPr>
          <w:rFonts w:hint="eastAsia"/>
        </w:rPr>
        <w:t>ftdb_id</w:t>
      </w:r>
      <w:r w:rsidRPr="00437B02">
        <w:rPr>
          <w:rFonts w:hint="eastAsia"/>
        </w:rPr>
        <w:t>）</w:t>
      </w:r>
      <w:r w:rsidRPr="00437B02">
        <w:rPr>
          <w:rFonts w:hint="eastAsia"/>
        </w:rPr>
        <w:t>/QueryFaceTByID</w:t>
      </w:r>
      <w:bookmarkEnd w:id="28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 w:rsidRPr="00366A4D">
        <w:rPr>
          <w:rFonts w:ascii="Helvetica" w:hAnsi="Helvetica" w:hint="eastAsia"/>
          <w:szCs w:val="21"/>
          <w:shd w:val="clear" w:color="auto" w:fill="FAFAFA"/>
        </w:rPr>
        <w:t>QueryFaceTByID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701"/>
        <w:gridCol w:w="3544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366A4D" w:rsidRDefault="00437B02" w:rsidP="00437B02">
            <w:r w:rsidRPr="00366A4D">
              <w:t>ftdb_id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366A4D" w:rsidRDefault="00437B02" w:rsidP="00437B02">
            <w:r w:rsidRPr="00366A4D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uuid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obj_id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所属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FaceObj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的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leftChars="222" w:left="4546" w:hangingChars="1700" w:hanging="4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dkey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t>模板标识键（抓拍工作产生的人脸模板时，设置对应的设备通道标识</w:t>
      </w:r>
      <w:r>
        <w:t xml:space="preserve"> ID</w:t>
      </w:r>
      <w:r>
        <w:t>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ft_index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模板序号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time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模板添加时间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ft_image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人脸照片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imgmd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MD5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leftChars="222" w:left="4546" w:hangingChars="1700" w:hanging="4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fea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hint="eastAsia"/>
        </w:rPr>
        <w:t>人脸特征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x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坐标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y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坐标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face_cx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模板人脸宽度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face_cy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模板人脸高度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ft_quality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ft_remarks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模板备注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262493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ftdb_id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5A650C" w:rsidRDefault="00437B02" w:rsidP="00437B02">
      <w:pPr>
        <w:ind w:firstLineChars="845" w:firstLine="202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5A650C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35694F" w:rsidRDefault="00437B02" w:rsidP="00437B02">
      <w:pPr>
        <w:ind w:firstLineChars="400" w:firstLine="960"/>
        <w:rPr>
          <w:sz w:val="24"/>
          <w:szCs w:val="24"/>
        </w:rPr>
      </w:pPr>
      <w:r w:rsidRPr="0035694F">
        <w:rPr>
          <w:rFonts w:hint="eastAsia"/>
          <w:sz w:val="24"/>
          <w:szCs w:val="24"/>
        </w:rPr>
        <w:t>其中，</w:t>
      </w:r>
      <w:r w:rsidRPr="0035694F">
        <w:rPr>
          <w:rFonts w:hint="eastAsia"/>
          <w:sz w:val="24"/>
          <w:szCs w:val="24"/>
        </w:rPr>
        <w:t>data</w:t>
      </w:r>
      <w:r w:rsidRPr="0035694F">
        <w:rPr>
          <w:sz w:val="24"/>
          <w:szCs w:val="24"/>
        </w:rPr>
        <w:t>元素表示一个</w:t>
      </w:r>
      <w:r>
        <w:rPr>
          <w:rFonts w:hint="eastAsia"/>
          <w:sz w:val="24"/>
          <w:szCs w:val="24"/>
        </w:rPr>
        <w:t>模板</w:t>
      </w:r>
      <w:r w:rsidRPr="0035694F">
        <w:rPr>
          <w:rFonts w:hint="eastAsia"/>
          <w:sz w:val="24"/>
          <w:szCs w:val="24"/>
        </w:rPr>
        <w:t>对象</w:t>
      </w:r>
    </w:p>
    <w:p w:rsidR="00437B02" w:rsidRPr="00437B02" w:rsidRDefault="00437B02" w:rsidP="00437B02">
      <w:pPr>
        <w:pStyle w:val="2"/>
        <w:spacing w:before="156" w:after="156"/>
      </w:pPr>
      <w:bookmarkStart w:id="29" w:name="_Toc480892416"/>
      <w:r w:rsidRPr="00437B02">
        <w:rPr>
          <w:rFonts w:hint="eastAsia"/>
        </w:rPr>
        <w:t>查询模板（根据</w:t>
      </w:r>
      <w:r w:rsidRPr="00437B02">
        <w:rPr>
          <w:rFonts w:hint="eastAsia"/>
        </w:rPr>
        <w:t>ftdb_id</w:t>
      </w:r>
      <w:r w:rsidRPr="00437B02">
        <w:rPr>
          <w:rFonts w:hint="eastAsia"/>
        </w:rPr>
        <w:t>和</w:t>
      </w:r>
      <w:r w:rsidRPr="00437B02">
        <w:rPr>
          <w:rFonts w:hint="eastAsia"/>
        </w:rPr>
        <w:t>obj_id</w:t>
      </w:r>
      <w:r w:rsidRPr="00437B02">
        <w:rPr>
          <w:rFonts w:hint="eastAsia"/>
        </w:rPr>
        <w:t>）</w:t>
      </w:r>
      <w:r w:rsidRPr="00437B02">
        <w:rPr>
          <w:rFonts w:hint="eastAsia"/>
        </w:rPr>
        <w:t>/QueryFaceTByObjID</w:t>
      </w:r>
      <w:bookmarkEnd w:id="29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35694F" w:rsidRDefault="00437B02" w:rsidP="00437B02">
      <w:pPr>
        <w:ind w:firstLineChars="196" w:firstLine="47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 w:rsidRPr="0035694F">
        <w:rPr>
          <w:rFonts w:ascii="Helvetica" w:hAnsi="Helvetica" w:hint="eastAsia"/>
          <w:szCs w:val="21"/>
          <w:shd w:val="clear" w:color="auto" w:fill="FAFAFA"/>
        </w:rPr>
        <w:t>QueryFaceTByObjID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417"/>
        <w:gridCol w:w="3544"/>
      </w:tblGrid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Pr="0035694F" w:rsidRDefault="00437B02" w:rsidP="00437B02">
            <w:r w:rsidRPr="0035694F">
              <w:t>ftdb_id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Pr="0035694F" w:rsidRDefault="00437B02" w:rsidP="00437B02">
            <w:r w:rsidRPr="0035694F">
              <w:rPr>
                <w:rFonts w:ascii="新宋体" w:hAnsi="新宋体" w:cs="新宋体"/>
                <w:kern w:val="0"/>
                <w:sz w:val="19"/>
                <w:szCs w:val="19"/>
              </w:rPr>
              <w:t>obj_id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错误时：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35694F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obj_id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所属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FaceObj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的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leftChars="222" w:left="4546" w:hangingChars="1700" w:hanging="4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dkey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 w:rsidRPr="0035694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模板标识键（抓拍工作产生的人脸模板时，设置对应的设备通道标识</w:t>
      </w:r>
      <w:r w:rsidRPr="0035694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ft_index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模板序号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time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模板添加时间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ft_image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人脸照片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imgmd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MD5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leftChars="222" w:left="4546" w:hangingChars="1700" w:hanging="4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fea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hint="eastAsia"/>
        </w:rPr>
        <w:t>人脸特征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x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坐标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y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坐标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face_cx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模板人脸宽度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face_cy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模板人脸高度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ft_quality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ft_remarks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模板备注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262493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ftdb_id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3233D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5A650C" w:rsidRDefault="00437B02" w:rsidP="00437B02">
      <w:pPr>
        <w:ind w:firstLineChars="845" w:firstLine="202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3233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5A650C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5A650C" w:rsidRDefault="00437B02" w:rsidP="00437B02">
      <w:pPr>
        <w:ind w:firstLineChars="196" w:firstLine="472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</w:pPr>
      <w:bookmarkStart w:id="30" w:name="_Toc480892417"/>
      <w:r w:rsidRPr="00437B02">
        <w:rPr>
          <w:rFonts w:hint="eastAsia"/>
        </w:rPr>
        <w:t>添加模板</w:t>
      </w:r>
      <w:r w:rsidRPr="00437B02">
        <w:rPr>
          <w:rFonts w:hint="eastAsia"/>
        </w:rPr>
        <w:t>/AddFaceT</w:t>
      </w:r>
      <w:bookmarkEnd w:id="30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86200C" w:rsidRDefault="00437B02" w:rsidP="00437B02">
      <w:pPr>
        <w:ind w:firstLineChars="196" w:firstLine="47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 w:rsidRPr="0086200C">
        <w:rPr>
          <w:rFonts w:ascii="Helvetica" w:hAnsi="Helvetica" w:hint="eastAsia"/>
          <w:szCs w:val="21"/>
          <w:shd w:val="clear" w:color="auto" w:fill="FAFAFA"/>
        </w:rPr>
        <w:t>AddFaceT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701"/>
        <w:gridCol w:w="3856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color w:val="D6D5B3"/>
              </w:rPr>
              <w:t>ftdb_id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obj_id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ft_dkey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通道标识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ft_type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模版</w:t>
            </w:r>
            <w:r w:rsidRPr="00F6521E">
              <w:t>类型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19119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ft_index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模版</w:t>
            </w:r>
            <w:r>
              <w:rPr>
                <w:rFonts w:hint="eastAsia"/>
              </w:rPr>
              <w:t>序号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ft_time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模版添加时间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ft_quality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模版质量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19119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19119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19119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模版人脸宽度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19119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模版人脸高度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ft_remarks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模版备注信息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12025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ft_image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[]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人脸照片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03C61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imgmd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F03C61">
              <w:rPr>
                <w:rFonts w:hint="eastAsia"/>
              </w:rPr>
              <w:t>图片</w:t>
            </w:r>
            <w:r w:rsidRPr="00F03C61">
              <w:rPr>
                <w:rFonts w:hint="eastAsia"/>
              </w:rPr>
              <w:t>md5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F03C61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bookmarkStart w:id="31" w:name="_Hlk479873766"/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ft_fea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byte[]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Pr="00F03C61" w:rsidRDefault="00437B02" w:rsidP="00437B02">
            <w:r>
              <w:rPr>
                <w:rFonts w:hint="eastAsia"/>
              </w:rPr>
              <w:t>人脸图片特征</w:t>
            </w:r>
          </w:p>
        </w:tc>
      </w:tr>
      <w:bookmarkEnd w:id="31"/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错误时：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F572AB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F572AB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572AB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572AB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437B02" w:rsidRDefault="00437B02" w:rsidP="00437B02">
      <w:pPr>
        <w:pStyle w:val="2"/>
        <w:spacing w:before="156" w:after="156"/>
      </w:pPr>
      <w:bookmarkStart w:id="32" w:name="_Toc480892418"/>
      <w:r w:rsidRPr="00437B02">
        <w:rPr>
          <w:rFonts w:hint="eastAsia"/>
        </w:rPr>
        <w:t>修改模板</w:t>
      </w:r>
      <w:r w:rsidRPr="00437B02">
        <w:rPr>
          <w:rFonts w:hint="eastAsia"/>
        </w:rPr>
        <w:t>/ModFaceT</w:t>
      </w:r>
      <w:bookmarkEnd w:id="32"/>
    </w:p>
    <w:p w:rsidR="00437B02" w:rsidRDefault="00437B02" w:rsidP="00437B02">
      <w:pPr>
        <w:ind w:firstLineChars="345" w:firstLine="828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86200C" w:rsidRDefault="00437B02" w:rsidP="00437B02">
      <w:pPr>
        <w:ind w:firstLineChars="196" w:firstLine="47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 w:rsidRPr="0086200C">
        <w:rPr>
          <w:rFonts w:ascii="Helvetica" w:hAnsi="Helvetica" w:hint="eastAsia"/>
          <w:szCs w:val="21"/>
          <w:shd w:val="clear" w:color="auto" w:fill="FAFAFA"/>
        </w:rPr>
        <w:t>ModFaceT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701"/>
        <w:gridCol w:w="3856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t>ftdb_id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uuid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obj_id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ft_dkey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通道标识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ft_type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模版</w:t>
            </w:r>
            <w:r w:rsidRPr="00F6521E">
              <w:t>类型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ft_index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模版</w:t>
            </w:r>
            <w:r>
              <w:rPr>
                <w:rFonts w:hint="eastAsia"/>
              </w:rPr>
              <w:t>序号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ft_time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模版添加时间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ft_quality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模版质量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face_x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face_y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face_cx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模版人脸宽度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face_cy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模版人脸高度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ft_remarks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模版备注信息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ft_image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[]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人脸照片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6200C">
              <w:rPr>
                <w:rFonts w:ascii="新宋体" w:hAnsi="新宋体" w:cs="新宋体"/>
                <w:kern w:val="0"/>
                <w:sz w:val="19"/>
                <w:szCs w:val="19"/>
              </w:rPr>
              <w:t>imgmd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F03C61">
              <w:rPr>
                <w:rFonts w:hint="eastAsia"/>
              </w:rPr>
              <w:t>图片</w:t>
            </w:r>
            <w:r w:rsidRPr="00F03C61">
              <w:rPr>
                <w:rFonts w:hint="eastAsia"/>
              </w:rPr>
              <w:t>md5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86200C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6200C">
              <w:rPr>
                <w:rFonts w:ascii="新宋体" w:hAnsi="新宋体" w:cs="新宋体" w:hint="eastAsia"/>
                <w:kern w:val="0"/>
                <w:sz w:val="19"/>
                <w:szCs w:val="19"/>
              </w:rPr>
              <w:t>ft_fea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byte[]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Pr="00F03C61" w:rsidRDefault="00437B02" w:rsidP="00437B02">
            <w:r>
              <w:rPr>
                <w:rFonts w:hint="eastAsia"/>
              </w:rPr>
              <w:t>人脸图片特征</w:t>
            </w:r>
          </w:p>
        </w:tc>
      </w:tr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</w:t>
      </w:r>
      <w:r w:rsidRPr="0086200C">
        <w:rPr>
          <w:rFonts w:ascii="新宋体" w:hAnsi="新宋体" w:cs="新宋体"/>
          <w:kern w:val="0"/>
          <w:sz w:val="19"/>
          <w:szCs w:val="19"/>
        </w:rPr>
        <w:t>obj_id</w:t>
      </w:r>
      <w:r>
        <w:rPr>
          <w:rFonts w:ascii="新宋体" w:hAnsi="新宋体" w:cs="新宋体" w:hint="eastAsia"/>
          <w:kern w:val="0"/>
          <w:sz w:val="19"/>
          <w:szCs w:val="19"/>
        </w:rPr>
        <w:t>，</w:t>
      </w:r>
      <w:r w:rsidRPr="0086200C">
        <w:t>ftdb_id</w:t>
      </w:r>
      <w:r>
        <w:rPr>
          <w:rFonts w:hint="eastAsia"/>
        </w:rPr>
        <w:t>，</w:t>
      </w:r>
      <w:r w:rsidRPr="0086200C">
        <w:rPr>
          <w:rFonts w:ascii="新宋体" w:hAnsi="新宋体" w:cs="新宋体"/>
          <w:kern w:val="0"/>
          <w:sz w:val="19"/>
          <w:szCs w:val="19"/>
        </w:rPr>
        <w:t>uuid</w:t>
      </w:r>
      <w:r>
        <w:rPr>
          <w:rFonts w:ascii="新宋体" w:hAnsi="新宋体" w:cs="新宋体" w:hint="eastAsia"/>
          <w:kern w:val="0"/>
          <w:sz w:val="19"/>
          <w:szCs w:val="19"/>
        </w:rPr>
        <w:t>不可修改，</w:t>
      </w:r>
      <w:r>
        <w:rPr>
          <w:rFonts w:ascii="新宋体" w:hAnsi="新宋体" w:cs="新宋体" w:hint="eastAsia"/>
          <w:kern w:val="0"/>
          <w:sz w:val="19"/>
          <w:szCs w:val="19"/>
        </w:rPr>
        <w:t>obj_id</w:t>
      </w:r>
      <w:r>
        <w:rPr>
          <w:rFonts w:ascii="新宋体" w:hAnsi="新宋体" w:cs="新宋体" w:hint="eastAsia"/>
          <w:kern w:val="0"/>
          <w:sz w:val="19"/>
          <w:szCs w:val="19"/>
        </w:rPr>
        <w:t>修改会返回成功，但不做实际修改。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错误时：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F572AB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F572AB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572AB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F572AB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572AB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572A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86200C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</w:pPr>
      <w:bookmarkStart w:id="33" w:name="_Toc480892419"/>
      <w:r w:rsidRPr="00437B02">
        <w:rPr>
          <w:rFonts w:hint="eastAsia"/>
        </w:rPr>
        <w:t>删除模板（根据</w:t>
      </w:r>
      <w:r w:rsidRPr="00437B02">
        <w:rPr>
          <w:rFonts w:hint="eastAsia"/>
        </w:rPr>
        <w:t>ftdb_id</w:t>
      </w:r>
      <w:r w:rsidRPr="00437B02">
        <w:rPr>
          <w:rFonts w:hint="eastAsia"/>
        </w:rPr>
        <w:t>和</w:t>
      </w:r>
      <w:r w:rsidRPr="00437B02">
        <w:rPr>
          <w:rFonts w:hint="eastAsia"/>
        </w:rPr>
        <w:t>uuid</w:t>
      </w:r>
      <w:r w:rsidRPr="00437B02">
        <w:rPr>
          <w:rFonts w:hint="eastAsia"/>
        </w:rPr>
        <w:t>）</w:t>
      </w:r>
      <w:r w:rsidRPr="00437B02">
        <w:rPr>
          <w:rFonts w:hint="eastAsia"/>
        </w:rPr>
        <w:t>/</w:t>
      </w:r>
      <w:r w:rsidRPr="00437B02">
        <w:t>DelFaceTByID</w:t>
      </w:r>
      <w:bookmarkEnd w:id="33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 w:rsidRPr="005A650C">
        <w:rPr>
          <w:kern w:val="0"/>
          <w:sz w:val="24"/>
          <w:szCs w:val="24"/>
        </w:rPr>
        <w:t>DelFaceTByID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559"/>
        <w:gridCol w:w="3119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39226F" w:rsidRDefault="00437B02" w:rsidP="00437B02">
            <w:r w:rsidRPr="0039226F">
              <w:t>ftdb_id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Pr="0039226F" w:rsidRDefault="00437B02" w:rsidP="00437B02">
            <w:r w:rsidRPr="0039226F">
              <w:rPr>
                <w:rFonts w:ascii="新宋体" w:hAnsi="新宋体" w:cs="新宋体"/>
                <w:kern w:val="0"/>
                <w:sz w:val="19"/>
                <w:szCs w:val="19"/>
              </w:rPr>
              <w:t>uuid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错误时：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lastRenderedPageBreak/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43233D" w:rsidRDefault="00437B02" w:rsidP="00437B02">
      <w:pPr>
        <w:ind w:firstLineChars="196" w:firstLine="472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437B02" w:rsidRDefault="00437B02" w:rsidP="00437B02">
      <w:pPr>
        <w:pStyle w:val="2"/>
        <w:spacing w:before="156" w:after="156"/>
      </w:pPr>
      <w:bookmarkStart w:id="34" w:name="_Toc480892420"/>
      <w:r w:rsidRPr="00437B02">
        <w:rPr>
          <w:rFonts w:hint="eastAsia"/>
        </w:rPr>
        <w:t>删除模板（根据</w:t>
      </w:r>
      <w:r w:rsidRPr="00437B02">
        <w:rPr>
          <w:rFonts w:hint="eastAsia"/>
        </w:rPr>
        <w:t>ftdb_id</w:t>
      </w:r>
      <w:r w:rsidRPr="00437B02">
        <w:rPr>
          <w:rFonts w:hint="eastAsia"/>
        </w:rPr>
        <w:t>和</w:t>
      </w:r>
      <w:r w:rsidRPr="00437B02">
        <w:rPr>
          <w:rFonts w:hint="eastAsia"/>
        </w:rPr>
        <w:t>obj_id</w:t>
      </w:r>
      <w:r w:rsidRPr="00437B02">
        <w:rPr>
          <w:rFonts w:hint="eastAsia"/>
        </w:rPr>
        <w:t>）</w:t>
      </w:r>
      <w:r w:rsidRPr="00437B02">
        <w:rPr>
          <w:rFonts w:hint="eastAsia"/>
        </w:rPr>
        <w:t>/DelFaceTByObjID</w:t>
      </w:r>
      <w:bookmarkEnd w:id="34"/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A650C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3233D">
        <w:rPr>
          <w:rFonts w:ascii="Helvetica" w:hAnsi="Helvetica"/>
          <w:szCs w:val="21"/>
          <w:shd w:val="clear" w:color="auto" w:fill="FAFAFA"/>
        </w:rPr>
        <w:t>FaceTemplate/</w:t>
      </w:r>
      <w:r>
        <w:rPr>
          <w:rFonts w:hint="eastAsia"/>
          <w:kern w:val="0"/>
          <w:sz w:val="24"/>
          <w:szCs w:val="24"/>
        </w:rPr>
        <w:t>DelFaceTByObjID</w:t>
      </w: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417"/>
        <w:gridCol w:w="3402"/>
      </w:tblGrid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Pr="0039226F" w:rsidRDefault="00437B02" w:rsidP="00437B02">
            <w:r w:rsidRPr="0039226F">
              <w:t>ftdb_id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Pr="0039226F" w:rsidRDefault="00437B02" w:rsidP="00437B02">
            <w:r w:rsidRPr="0039226F">
              <w:rPr>
                <w:rFonts w:ascii="新宋体" w:hAnsi="新宋体" w:cs="新宋体"/>
                <w:kern w:val="0"/>
                <w:sz w:val="19"/>
                <w:szCs w:val="19"/>
              </w:rPr>
              <w:t>obj_id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ind w:firstLineChars="196" w:firstLine="47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错误时：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5A650C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43233D" w:rsidRDefault="00437B02" w:rsidP="00437B02">
      <w:pPr>
        <w:ind w:firstLineChars="196" w:firstLine="472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3C74F4" w:rsidRDefault="00437B02" w:rsidP="00437B02">
      <w:pPr>
        <w:pStyle w:val="1"/>
        <w:spacing w:before="156" w:after="156"/>
      </w:pPr>
      <w:bookmarkStart w:id="35" w:name="_Toc480892421"/>
      <w:r w:rsidRPr="003C74F4">
        <w:rPr>
          <w:rFonts w:hint="eastAsia"/>
        </w:rPr>
        <w:t>人脸对象管理</w:t>
      </w:r>
      <w:bookmarkEnd w:id="35"/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36" w:name="_Toc480892422"/>
      <w:r w:rsidRPr="00707052">
        <w:rPr>
          <w:rFonts w:hint="eastAsia"/>
          <w:kern w:val="0"/>
        </w:rPr>
        <w:t>人脸对象查询（所有）</w:t>
      </w:r>
      <w:r w:rsidRPr="00707052">
        <w:rPr>
          <w:rFonts w:hint="eastAsia"/>
          <w:kern w:val="0"/>
        </w:rPr>
        <w:t>/ListAllFaceObj</w:t>
      </w:r>
      <w:bookmarkEnd w:id="36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E6716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FaceObject/ListAllFaceObj</w:t>
      </w:r>
    </w:p>
    <w:p w:rsidR="00437B02" w:rsidRPr="004E6716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418"/>
        <w:gridCol w:w="3402"/>
      </w:tblGrid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Pr="004E6716" w:rsidRDefault="00437B02" w:rsidP="00437B02">
            <w:r w:rsidRPr="004E6716">
              <w:t>ftdb_id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Pr="004E6716" w:rsidRDefault="00437B02" w:rsidP="00437B02">
            <w:bookmarkStart w:id="37" w:name="OLE_LINK27"/>
            <w:bookmarkStart w:id="38" w:name="OLE_LINK33"/>
            <w:r w:rsidRPr="004E6716">
              <w:t>startNum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起始行</w:t>
            </w:r>
          </w:p>
        </w:tc>
      </w:tr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Pr="004E6716" w:rsidRDefault="00437B02" w:rsidP="00437B02">
            <w:r w:rsidRPr="004E6716">
              <w:t>count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读取行数</w:t>
            </w:r>
          </w:p>
        </w:tc>
      </w:tr>
      <w:bookmarkEnd w:id="37"/>
      <w:bookmarkEnd w:id="38"/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2F0527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正确时：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"main_ftID":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人脸首选模板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"sst":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敏感等级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"reserved": “</w:t>
      </w:r>
      <w:r>
        <w:t>额外信息，报警信息是否输出等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"sex": “</w:t>
      </w:r>
      <w:r>
        <w:t>性别（</w:t>
      </w:r>
      <w:r>
        <w:t>0</w:t>
      </w:r>
      <w:r>
        <w:t>，未知；</w:t>
      </w:r>
      <w:r>
        <w:t>1</w:t>
      </w:r>
      <w:r>
        <w:t>，男；</w:t>
      </w:r>
      <w:r>
        <w:t>2</w:t>
      </w:r>
      <w:r>
        <w:t>，女）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"timestamp":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t>人脸对象添加时间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"remarks":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备注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"id_numb":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证件号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Chars="514" w:left="4439" w:hangingChars="1400" w:hanging="3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"id_type": “</w:t>
      </w:r>
      <w:r>
        <w:t>证件类型（</w:t>
      </w:r>
      <w:r>
        <w:t>0</w:t>
      </w:r>
      <w:r>
        <w:t>，未知；</w:t>
      </w:r>
      <w:r>
        <w:t>1</w:t>
      </w:r>
      <w:r>
        <w:t>，身份证；</w:t>
      </w:r>
      <w:r>
        <w:t>2</w:t>
      </w:r>
      <w:r>
        <w:t>，护照；）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"birth_date":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出生日期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"addr":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住址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"ethnic":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民族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"ftdb_id":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7231CF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"main_ftID":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人脸首选模板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"sst":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敏感等级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"reserved": “</w:t>
      </w:r>
      <w:r>
        <w:t>额外信息，报警信息是否输出等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"sex": “</w:t>
      </w:r>
      <w:r>
        <w:t>性别（</w:t>
      </w:r>
      <w:r>
        <w:t>0</w:t>
      </w:r>
      <w:r>
        <w:t>，未知；</w:t>
      </w:r>
      <w:r>
        <w:t>1</w:t>
      </w:r>
      <w:r>
        <w:t>，男；</w:t>
      </w:r>
      <w:r>
        <w:t>2</w:t>
      </w:r>
      <w:r>
        <w:t>，女）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"timestamp":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t>人脸对象添加时间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"remarks":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备注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"id_numb":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证件号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Chars="514" w:left="4439" w:hangingChars="1400" w:hanging="33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"id_type": “</w:t>
      </w:r>
      <w:r>
        <w:t>证件类型（</w:t>
      </w:r>
      <w:r>
        <w:t>0</w:t>
      </w:r>
      <w:r>
        <w:t>，未知；</w:t>
      </w:r>
      <w:r>
        <w:t>1</w:t>
      </w:r>
      <w:r>
        <w:t>，身份证；</w:t>
      </w:r>
      <w:r>
        <w:t>2</w:t>
      </w:r>
      <w:r>
        <w:t>，护照；）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"birth_date":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出生日期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"addr":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住址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"ethnic":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民族</w:t>
      </w: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"ftdb_id":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"error": 0,</w:t>
      </w:r>
    </w:p>
    <w:p w:rsidR="00437B02" w:rsidRPr="004E6716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Default="00437B02" w:rsidP="00437B02">
      <w:pPr>
        <w:pStyle w:val="af5"/>
        <w:ind w:leftChars="286" w:left="601" w:firstLineChars="750" w:firstLine="18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E6716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}</w:t>
      </w:r>
    </w:p>
    <w:p w:rsidR="00437B02" w:rsidRDefault="00437B02" w:rsidP="00437B02">
      <w:pPr>
        <w:ind w:firstLineChars="500" w:firstLine="1200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231C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其中，</w:t>
      </w:r>
      <w:r w:rsidRPr="007231C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data</w:t>
      </w:r>
      <w:r w:rsidRPr="007231C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为</w:t>
      </w:r>
      <w:r w:rsidRPr="007231C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对象数组</w:t>
      </w:r>
      <w:r w:rsidRPr="007231C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  <w:r w:rsidRPr="007231C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每个元素表示一个</w:t>
      </w:r>
      <w:r w:rsidRPr="007231C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人脸对象</w:t>
      </w:r>
    </w:p>
    <w:p w:rsidR="00437B02" w:rsidRPr="007231CF" w:rsidRDefault="00437B02" w:rsidP="00437B02">
      <w:pPr>
        <w:ind w:firstLineChars="500" w:firstLine="1200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39" w:name="_Toc480892423"/>
      <w:r w:rsidRPr="00707052">
        <w:rPr>
          <w:rFonts w:hint="eastAsia"/>
          <w:kern w:val="0"/>
        </w:rPr>
        <w:t>人脸对象查询</w:t>
      </w:r>
      <w:r w:rsidRPr="00707052">
        <w:rPr>
          <w:rFonts w:hint="eastAsia"/>
          <w:kern w:val="0"/>
        </w:rPr>
        <w:t>/QueryFaceObj</w:t>
      </w:r>
      <w:bookmarkEnd w:id="39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E6716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FaceObject/QueryFaceObj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993"/>
        <w:gridCol w:w="3685"/>
      </w:tblGrid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 w:hint="eastAsia"/>
                <w:kern w:val="0"/>
                <w:sz w:val="19"/>
                <w:szCs w:val="19"/>
              </w:rPr>
              <w:t>ftdb_</w:t>
            </w:r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姓名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type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类型（保留）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sst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敏感等级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sex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性别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id_type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证件类型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id_numb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身份证号</w:t>
            </w:r>
            <w:bookmarkStart w:id="40" w:name="OLE_LINK23"/>
            <w:bookmarkStart w:id="41" w:name="OLE_LINK24"/>
            <w:r>
              <w:rPr>
                <w:rFonts w:hint="eastAsia"/>
              </w:rPr>
              <w:t>like %id_numb%</w:t>
            </w:r>
            <w:bookmarkEnd w:id="40"/>
            <w:bookmarkEnd w:id="41"/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start</w:t>
            </w:r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_birth_date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开始出生日期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end_birth_date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结束出生日期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addr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like %addr%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ethnic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民族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起始日期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end_time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截止日期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tag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标签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remarks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备注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_num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起始行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rPr>
                <w:rFonts w:ascii="新宋体" w:hAnsi="新宋体" w:cs="新宋体"/>
                <w:kern w:val="0"/>
                <w:sz w:val="19"/>
                <w:szCs w:val="19"/>
              </w:rPr>
              <w:t>count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读取行数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_o</w:t>
            </w:r>
            <w:r w:rsidRPr="00D237D6">
              <w:t>rder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位不排序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为升序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位降序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 w:rsidRPr="00D237D6">
              <w:t>orderCol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排序字段，可以多列，每列逗号分割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D237D6" w:rsidRDefault="00437B02" w:rsidP="00437B02">
            <w:r>
              <w:rPr>
                <w:rFonts w:hint="eastAsia"/>
              </w:rPr>
              <w:t>main_ftID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人脸首选模板</w:t>
            </w:r>
            <w:r>
              <w:rPr>
                <w:rFonts w:hint="eastAsia"/>
              </w:rPr>
              <w:t>uuid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uuid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437B02" w:rsidRPr="007231CF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lastRenderedPageBreak/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2F0527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正确时：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"data": [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{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"main_ftID":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人脸首选模板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"sst":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敏感等级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"res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erved":“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额外信息，报警信息是否输出等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"sex": “</w:t>
      </w:r>
      <w:r>
        <w:t>性别（</w:t>
      </w:r>
      <w:r>
        <w:t>0</w:t>
      </w:r>
      <w:r>
        <w:t>，未知；</w:t>
      </w:r>
      <w:r>
        <w:t>1</w:t>
      </w:r>
      <w:r>
        <w:t>，男；</w:t>
      </w:r>
      <w:r>
        <w:t>2</w:t>
      </w:r>
      <w:r>
        <w:t>，女）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"timestamp":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t>人脸对象添加时间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"remarks":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备注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"id_numb":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证件号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Chars="514" w:left="4679" w:hangingChars="1500" w:hanging="3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"id_type": “</w:t>
      </w:r>
      <w:r>
        <w:t>证件类型（</w:t>
      </w:r>
      <w:r>
        <w:t>0</w:t>
      </w:r>
      <w:r>
        <w:t>，未知；</w:t>
      </w:r>
      <w:r>
        <w:t>1</w:t>
      </w:r>
      <w:r>
        <w:t>，身份证；</w:t>
      </w:r>
      <w:r>
        <w:t>2</w:t>
      </w:r>
      <w:r>
        <w:t>，护照；）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"birth_date": “</w:t>
      </w:r>
      <w:r>
        <w:t>出生日期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"addr":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住址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"ethnic":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民族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"ftdb_id":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707052" w:rsidRDefault="00437B02" w:rsidP="00437B02">
      <w:pPr>
        <w:pStyle w:val="af5"/>
        <w:ind w:leftChars="286" w:left="601" w:firstLineChars="700" w:firstLine="168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42" w:name="_Toc480892424"/>
      <w:r w:rsidRPr="00707052">
        <w:rPr>
          <w:rFonts w:hint="eastAsia"/>
          <w:kern w:val="0"/>
        </w:rPr>
        <w:t>人脸对象查询</w:t>
      </w:r>
      <w:r w:rsidRPr="00707052">
        <w:rPr>
          <w:rFonts w:hint="eastAsia"/>
          <w:kern w:val="0"/>
        </w:rPr>
        <w:t>(</w:t>
      </w:r>
      <w:r w:rsidRPr="00707052">
        <w:rPr>
          <w:rFonts w:hint="eastAsia"/>
          <w:kern w:val="0"/>
        </w:rPr>
        <w:t>根据</w:t>
      </w:r>
      <w:r w:rsidRPr="00707052">
        <w:rPr>
          <w:rFonts w:hint="eastAsia"/>
          <w:kern w:val="0"/>
        </w:rPr>
        <w:t>ftdb_id</w:t>
      </w:r>
      <w:r w:rsidRPr="00707052">
        <w:rPr>
          <w:rFonts w:hint="eastAsia"/>
          <w:kern w:val="0"/>
        </w:rPr>
        <w:t>和</w:t>
      </w:r>
      <w:r w:rsidRPr="00707052">
        <w:rPr>
          <w:rFonts w:hint="eastAsia"/>
          <w:kern w:val="0"/>
        </w:rPr>
        <w:t>uuid)/QueryFaceObjByID</w:t>
      </w:r>
      <w:bookmarkEnd w:id="42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B275F9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FaceObject/QueryFaceObjByID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276"/>
        <w:gridCol w:w="4281"/>
      </w:tblGrid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Pr="002F0527" w:rsidRDefault="00437B02" w:rsidP="00437B02">
            <w:r w:rsidRPr="002F0527">
              <w:t>ftdb_id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417" w:type="dxa"/>
            <w:tcMar>
              <w:top w:w="57" w:type="dxa"/>
              <w:bottom w:w="57" w:type="dxa"/>
            </w:tcMar>
          </w:tcPr>
          <w:p w:rsidR="00437B02" w:rsidRPr="002F0527" w:rsidRDefault="00437B02" w:rsidP="00437B02">
            <w:r w:rsidRPr="002F0527">
              <w:rPr>
                <w:rFonts w:ascii="新宋体" w:hAnsi="新宋体" w:cs="新宋体"/>
                <w:kern w:val="0"/>
                <w:sz w:val="19"/>
                <w:szCs w:val="19"/>
              </w:rPr>
              <w:t>uuid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428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2F0527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正确时：</w:t>
      </w: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"data": [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"main_ftID":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人脸首选模板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"sst":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敏感等级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Chars="514" w:left="5279" w:hangingChars="1750" w:hanging="42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"res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erved":“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额外信息，报警信息是否输出等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"sex": “</w:t>
      </w:r>
      <w:r>
        <w:t>性别（</w:t>
      </w:r>
      <w:r>
        <w:t>0</w:t>
      </w:r>
      <w:r>
        <w:t>，未知；</w:t>
      </w:r>
      <w:r>
        <w:t>1</w:t>
      </w:r>
      <w:r>
        <w:t>，男；</w:t>
      </w:r>
      <w:r>
        <w:t>2</w:t>
      </w:r>
      <w:r>
        <w:t>，女）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"timestamp":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t>人脸对象添加时间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"remarks":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备注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"id_numb":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证件号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Chars="514" w:left="4679" w:hangingChars="1500" w:hanging="3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"id_type": “</w:t>
      </w:r>
      <w:r>
        <w:t>证件类型（</w:t>
      </w:r>
      <w:r>
        <w:t>0</w:t>
      </w:r>
      <w:r>
        <w:t>，未知；</w:t>
      </w:r>
      <w:r>
        <w:t>1</w:t>
      </w:r>
      <w:r>
        <w:t>，身份证；</w:t>
      </w:r>
      <w:r>
        <w:t>2</w:t>
      </w:r>
      <w:r>
        <w:t>，护照；）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"birth_date": “</w:t>
      </w:r>
      <w:r>
        <w:t>出生日期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"addr":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住址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"ethnic":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民族</w:t>
      </w:r>
      <w:r w:rsidRPr="00B275F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B275F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"ftdb_id":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模板库表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2F0527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707052" w:rsidRDefault="00437B02" w:rsidP="00437B02">
      <w:pPr>
        <w:pStyle w:val="af5"/>
        <w:ind w:leftChars="286" w:left="601" w:firstLineChars="900" w:firstLine="216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2F0527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43" w:name="_Toc480892425"/>
      <w:r w:rsidRPr="00707052">
        <w:rPr>
          <w:rFonts w:hint="eastAsia"/>
          <w:kern w:val="0"/>
        </w:rPr>
        <w:t>添加人脸对象</w:t>
      </w:r>
      <w:r w:rsidRPr="00707052">
        <w:rPr>
          <w:rFonts w:hint="eastAsia"/>
          <w:kern w:val="0"/>
        </w:rPr>
        <w:t>/AddFaceObj</w:t>
      </w:r>
      <w:bookmarkEnd w:id="43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2F0527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FaceObject/AddFaceObj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1276"/>
        <w:gridCol w:w="3856"/>
      </w:tblGrid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ftdb_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main_ftID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人脸首选模版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name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姓名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类型（保留）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sst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敏感等级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sex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性别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人脸对象添加时间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remarks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备注信息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id_numb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身份证号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证件类型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birth_date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Long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出生日期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地址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ethnic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民族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reserved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额外信息，报警信息是否输出等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0B6AED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9245EA" w:rsidRDefault="00437B02" w:rsidP="00437B02">
      <w:pPr>
        <w:pStyle w:val="2"/>
        <w:spacing w:before="156" w:after="156"/>
        <w:rPr>
          <w:kern w:val="0"/>
        </w:rPr>
      </w:pPr>
      <w:bookmarkStart w:id="44" w:name="_Toc480892426"/>
      <w:r w:rsidRPr="00707052">
        <w:rPr>
          <w:rFonts w:hint="eastAsia"/>
          <w:kern w:val="0"/>
        </w:rPr>
        <w:t>修改人脸对象</w:t>
      </w:r>
      <w:r w:rsidRPr="00707052">
        <w:rPr>
          <w:rFonts w:hint="eastAsia"/>
          <w:kern w:val="0"/>
        </w:rPr>
        <w:t>/ModFaceObj</w:t>
      </w:r>
      <w:bookmarkEnd w:id="44"/>
    </w:p>
    <w:p w:rsidR="00437B02" w:rsidRPr="00BC037F" w:rsidRDefault="00437B02" w:rsidP="00437B02">
      <w:pPr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9245E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9245EA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uuid</w:t>
      </w:r>
      <w:r w:rsidRPr="009245EA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是主键，</w:t>
      </w:r>
      <w:r w:rsidRPr="009245EA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timestamp</w:t>
      </w:r>
      <w:r w:rsidRPr="009245EA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是添加时间，不能修改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E6716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FaceObject/ModFaceObj</w:t>
      </w:r>
    </w:p>
    <w:p w:rsidR="00437B02" w:rsidRPr="000B6A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1276"/>
        <w:gridCol w:w="3856"/>
      </w:tblGrid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ftdb_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main_ftID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人脸首选模版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name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姓名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类型（保留）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sst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敏感等级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sex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性别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人脸对象添加时间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remarks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备注信息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id_numb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身份证号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id_type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证件类型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birth_date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Long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出生日期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地址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ethnic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String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民族</w:t>
            </w:r>
          </w:p>
        </w:tc>
      </w:tr>
      <w:tr w:rsidR="00437B02" w:rsidTr="00437B02">
        <w:tc>
          <w:tcPr>
            <w:tcW w:w="184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reserved</w:t>
            </w:r>
          </w:p>
        </w:tc>
        <w:tc>
          <w:tcPr>
            <w:tcW w:w="127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856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t>额外信息，报警信息是否输出等</w:t>
            </w:r>
          </w:p>
        </w:tc>
      </w:tr>
    </w:tbl>
    <w:p w:rsidR="00437B02" w:rsidRPr="000B6A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0B6AED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45" w:name="_Toc480892427"/>
      <w:r w:rsidRPr="00707052">
        <w:rPr>
          <w:rFonts w:hint="eastAsia"/>
          <w:kern w:val="0"/>
        </w:rPr>
        <w:t>删除人脸对象</w:t>
      </w:r>
      <w:r w:rsidRPr="00707052">
        <w:rPr>
          <w:rFonts w:hint="eastAsia"/>
          <w:kern w:val="0"/>
        </w:rPr>
        <w:t>/DelFaceObj</w:t>
      </w:r>
      <w:bookmarkEnd w:id="45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707052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</w:p>
    <w:p w:rsidR="00437B02" w:rsidRPr="000B6AED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 xml:space="preserve">/ </w:t>
      </w:r>
      <w:r w:rsidRPr="004E6716">
        <w:rPr>
          <w:rFonts w:ascii="Helvetica" w:hAnsi="Helvetica"/>
          <w:szCs w:val="21"/>
          <w:shd w:val="clear" w:color="auto" w:fill="FAFAFA"/>
        </w:rPr>
        <w:t>FaceObject/DelFaceObj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559"/>
        <w:gridCol w:w="3402"/>
      </w:tblGrid>
      <w:tr w:rsidR="00437B02" w:rsidTr="00437B02">
        <w:tc>
          <w:tcPr>
            <w:tcW w:w="99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0B6AED" w:rsidRDefault="00437B02" w:rsidP="00437B02">
            <w:r w:rsidRPr="000B6AED">
              <w:t>ftdb_id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992" w:type="dxa"/>
            <w:tcMar>
              <w:top w:w="57" w:type="dxa"/>
              <w:bottom w:w="57" w:type="dxa"/>
            </w:tcMar>
          </w:tcPr>
          <w:p w:rsidR="00437B02" w:rsidRPr="000B6AED" w:rsidRDefault="00437B02" w:rsidP="00437B02">
            <w:r w:rsidRPr="000B6AED">
              <w:rPr>
                <w:rFonts w:ascii="新宋体" w:hAnsi="新宋体" w:cs="新宋体"/>
                <w:kern w:val="0"/>
                <w:sz w:val="19"/>
                <w:szCs w:val="19"/>
              </w:rPr>
              <w:t>uuid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02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0B6AED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3C74F4" w:rsidRDefault="00437B02" w:rsidP="00437B02">
      <w:pPr>
        <w:pStyle w:val="1"/>
        <w:spacing w:before="156" w:after="156"/>
      </w:pPr>
      <w:bookmarkStart w:id="46" w:name="_Toc480892428"/>
      <w:r w:rsidRPr="003C74F4">
        <w:rPr>
          <w:rFonts w:hint="eastAsia"/>
        </w:rPr>
        <w:t>区域管理</w:t>
      </w:r>
      <w:bookmarkEnd w:id="46"/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47" w:name="_Toc480892429"/>
      <w:r w:rsidRPr="004A55ED">
        <w:rPr>
          <w:rFonts w:hint="eastAsia"/>
          <w:kern w:val="0"/>
        </w:rPr>
        <w:t>区域查询（所有）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ListAllRegion</w:t>
      </w:r>
      <w:bookmarkEnd w:id="47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Regions/ListAllRegion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请求数据：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"region_name":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区名称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区描述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"parent_id":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视频源的父亲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ID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，空为一级节点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Chars="514" w:left="5039" w:hangingChars="1650" w:hanging="3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"region_level":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视频源级别，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0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代表根，以此类推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"region_sort":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同级排序号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"region_name": "</w:t>
      </w:r>
      <w:r w:rsidRPr="00DB0980">
        <w:rPr>
          <w:rFonts w:hint="eastAsia"/>
        </w:rPr>
        <w:t>区名称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区描述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"parent_id":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视频源的父亲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ID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，空为一级节点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Chars="514" w:left="5039" w:hangingChars="1650" w:hanging="3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"region_level": “</w:t>
      </w:r>
      <w:r w:rsidRPr="00DB0980">
        <w:rPr>
          <w:sz w:val="24"/>
          <w:szCs w:val="24"/>
        </w:rPr>
        <w:t>视频源级别，</w:t>
      </w:r>
      <w:r w:rsidRPr="00DB0980">
        <w:rPr>
          <w:sz w:val="24"/>
          <w:szCs w:val="24"/>
        </w:rPr>
        <w:t>0</w:t>
      </w:r>
      <w:r w:rsidRPr="00DB0980">
        <w:rPr>
          <w:sz w:val="24"/>
          <w:szCs w:val="24"/>
        </w:rPr>
        <w:t>代表根，以此类推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DB098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"region_sort":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同级排序号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Default="00437B02" w:rsidP="00437B02">
      <w:pPr>
        <w:pStyle w:val="af5"/>
        <w:ind w:leftChars="286" w:left="601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pStyle w:val="af5"/>
        <w:ind w:leftChars="286" w:left="601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1F54B8" w:rsidRDefault="00437B02" w:rsidP="00437B02">
      <w:pPr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其中，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data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为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对象数组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每个元素表示一个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区域对象</w:t>
      </w:r>
    </w:p>
    <w:p w:rsidR="00437B02" w:rsidRPr="001F54B8" w:rsidRDefault="00437B02" w:rsidP="00437B02">
      <w:pPr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BC037F" w:rsidRDefault="00437B02" w:rsidP="00437B02">
      <w:pPr>
        <w:pStyle w:val="2"/>
        <w:spacing w:before="156" w:after="156"/>
        <w:rPr>
          <w:kern w:val="0"/>
        </w:rPr>
      </w:pPr>
      <w:bookmarkStart w:id="48" w:name="_Toc480892430"/>
      <w:r w:rsidRPr="004A55ED">
        <w:rPr>
          <w:rFonts w:hint="eastAsia"/>
          <w:kern w:val="0"/>
        </w:rPr>
        <w:t>区域查询（根据</w:t>
      </w:r>
      <w:r w:rsidRPr="004A55ED">
        <w:rPr>
          <w:rFonts w:hint="eastAsia"/>
          <w:kern w:val="0"/>
        </w:rPr>
        <w:t>id</w:t>
      </w:r>
      <w:r w:rsidRPr="004A55ED">
        <w:rPr>
          <w:rFonts w:hint="eastAsia"/>
          <w:kern w:val="0"/>
        </w:rPr>
        <w:t>）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QueryRegionByID</w:t>
      </w:r>
      <w:bookmarkEnd w:id="48"/>
    </w:p>
    <w:p w:rsidR="00437B02" w:rsidRPr="00BC037F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不进行递归查询，无法返回其子节点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64E7C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664E7C">
        <w:rPr>
          <w:rFonts w:ascii="Helvetica" w:hAnsi="Helvetica"/>
          <w:szCs w:val="21"/>
          <w:shd w:val="clear" w:color="auto" w:fill="FAFAFA"/>
        </w:rPr>
        <w:t>QueryRegionByID</w:t>
      </w:r>
    </w:p>
    <w:p w:rsidR="00437B02" w:rsidRPr="00DB0980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5"/>
        <w:gridCol w:w="1985"/>
        <w:gridCol w:w="3118"/>
      </w:tblGrid>
      <w:tr w:rsidR="00437B02" w:rsidTr="00437B02">
        <w:tc>
          <w:tcPr>
            <w:tcW w:w="1275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27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DB0980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A55ED" w:rsidRDefault="00437B02" w:rsidP="00437B02">
      <w:pPr>
        <w:pStyle w:val="af5"/>
        <w:ind w:leftChars="286" w:left="601" w:firstLineChars="250" w:firstLine="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"region_name":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区名称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区描述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"parent_id":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视频源的父亲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ID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，空为一级节点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Chars="514" w:left="5039" w:hangingChars="1650" w:hanging="3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"region_level":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视频源级别，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0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代表根，以此类推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"region_sort":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同级排序号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Pr="004A55ED" w:rsidRDefault="00437B02" w:rsidP="00437B02">
      <w:pPr>
        <w:pStyle w:val="af5"/>
        <w:ind w:leftChars="286" w:left="601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49" w:name="_Toc480892431"/>
      <w:r w:rsidRPr="004A55ED">
        <w:rPr>
          <w:rFonts w:hint="eastAsia"/>
          <w:kern w:val="0"/>
        </w:rPr>
        <w:t>区域查询（根据</w:t>
      </w:r>
      <w:r w:rsidRPr="004A55ED">
        <w:rPr>
          <w:rFonts w:hint="eastAsia"/>
          <w:kern w:val="0"/>
        </w:rPr>
        <w:t>parent_id</w:t>
      </w:r>
      <w:r w:rsidRPr="004A55ED">
        <w:rPr>
          <w:rFonts w:hint="eastAsia"/>
          <w:kern w:val="0"/>
        </w:rPr>
        <w:t>）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QueryRegionByPID</w:t>
      </w:r>
      <w:bookmarkEnd w:id="49"/>
    </w:p>
    <w:p w:rsidR="00437B02" w:rsidRPr="00BC037F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不进行递归查询，无法返回其子节点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的子节点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DB0980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DB0980">
        <w:rPr>
          <w:rFonts w:ascii="Helvetica" w:hAnsi="Helvetica"/>
          <w:szCs w:val="21"/>
          <w:shd w:val="clear" w:color="auto" w:fill="FAFAFA"/>
        </w:rPr>
        <w:t>QueryRegionByPID</w:t>
      </w:r>
    </w:p>
    <w:p w:rsidR="00437B02" w:rsidRPr="00DB0980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701"/>
        <w:gridCol w:w="3714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714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 w:rsidRPr="00CE5783">
              <w:rPr>
                <w:rFonts w:ascii="新宋体" w:hAnsi="新宋体" w:cs="新宋体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170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71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"region_name":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区名称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区描述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"parent_id":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视频源的父亲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ID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，空为一级节点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Chars="514" w:left="5039" w:hangingChars="1650" w:hanging="3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"region_level":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视频源级别，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0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代表根，以此类推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"region_sort":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同级排序号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{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"region_name": "</w:t>
      </w:r>
      <w:r w:rsidRPr="00DB0980">
        <w:rPr>
          <w:rFonts w:hint="eastAsia"/>
        </w:rPr>
        <w:t>区名称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"region_description":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区描述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"parent_id":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视频源的父亲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ID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，空为一级节点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Chars="514" w:left="5039" w:hangingChars="1650" w:hanging="39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"region_level": “</w:t>
      </w:r>
      <w:r w:rsidRPr="00DB0980">
        <w:rPr>
          <w:sz w:val="24"/>
          <w:szCs w:val="24"/>
        </w:rPr>
        <w:t>视频源级别，</w:t>
      </w:r>
      <w:r w:rsidRPr="00DB0980">
        <w:rPr>
          <w:sz w:val="24"/>
          <w:szCs w:val="24"/>
        </w:rPr>
        <w:t>0</w:t>
      </w:r>
      <w:r w:rsidRPr="00DB0980">
        <w:rPr>
          <w:sz w:val="24"/>
          <w:szCs w:val="24"/>
        </w:rPr>
        <w:t>代表根，以此类推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DB098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"region_sort": “</w:t>
      </w:r>
      <w:r w:rsidRPr="00DB098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同级排序号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4A55ED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Pr="00DB0980" w:rsidRDefault="00437B02" w:rsidP="00437B02">
      <w:pPr>
        <w:pStyle w:val="af5"/>
        <w:ind w:leftChars="286" w:left="601" w:firstLineChars="600" w:firstLine="14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0" w:name="_Toc480892432"/>
      <w:r w:rsidRPr="004A55ED">
        <w:rPr>
          <w:rFonts w:hint="eastAsia"/>
          <w:kern w:val="0"/>
        </w:rPr>
        <w:t>添加区域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AddRegion</w:t>
      </w:r>
      <w:bookmarkEnd w:id="50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DB0980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DB0980">
        <w:rPr>
          <w:rFonts w:ascii="Helvetica" w:hAnsi="Helvetica"/>
          <w:szCs w:val="21"/>
          <w:shd w:val="clear" w:color="auto" w:fill="FAFAFA"/>
        </w:rPr>
        <w:t>AddRegion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559"/>
        <w:gridCol w:w="3431"/>
      </w:tblGrid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region_name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区域名称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region_description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区域描述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region_level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区域级别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region_sort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同级区域</w:t>
            </w:r>
            <w:r w:rsidRPr="00AD3671">
              <w:rPr>
                <w:rFonts w:hint="eastAsia"/>
              </w:rPr>
              <w:t>号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区域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DB0980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}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1" w:name="_Toc480892433"/>
      <w:r w:rsidRPr="004A55ED">
        <w:rPr>
          <w:rFonts w:hint="eastAsia"/>
          <w:kern w:val="0"/>
        </w:rPr>
        <w:t>修改区域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ModRegion</w:t>
      </w:r>
      <w:bookmarkEnd w:id="51"/>
    </w:p>
    <w:p w:rsidR="00437B02" w:rsidRPr="00BC037F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#id</w:t>
      </w:r>
      <w:r w:rsidRPr="00BC037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为主键，不能修改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6267B1">
        <w:rPr>
          <w:rFonts w:ascii="Helvetica" w:hAnsi="Helvetica"/>
          <w:szCs w:val="21"/>
          <w:shd w:val="clear" w:color="auto" w:fill="FAFAFA"/>
        </w:rPr>
        <w:t>ModRegion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4"/>
        <w:gridCol w:w="1559"/>
        <w:gridCol w:w="3431"/>
      </w:tblGrid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region_name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区域名称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region_description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区域描述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string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region_level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int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区域级别</w:t>
            </w:r>
          </w:p>
        </w:tc>
      </w:tr>
      <w:tr w:rsidR="00437B02" w:rsidTr="00437B02">
        <w:tc>
          <w:tcPr>
            <w:tcW w:w="1984" w:type="dxa"/>
            <w:tcMar>
              <w:top w:w="57" w:type="dxa"/>
              <w:bottom w:w="57" w:type="dxa"/>
            </w:tcMar>
          </w:tcPr>
          <w:p w:rsidR="00437B02" w:rsidRPr="000E091A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region_sort</w:t>
            </w:r>
          </w:p>
        </w:tc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long</w:t>
            </w:r>
          </w:p>
        </w:tc>
        <w:tc>
          <w:tcPr>
            <w:tcW w:w="343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同级区域</w:t>
            </w:r>
            <w:r w:rsidRPr="00AD3671">
              <w:rPr>
                <w:rFonts w:hint="eastAsia"/>
              </w:rPr>
              <w:t>号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DB0980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6267B1" w:rsidRDefault="00437B02" w:rsidP="00437B02">
      <w:pPr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2" w:name="_Toc480892434"/>
      <w:r w:rsidRPr="004A55ED">
        <w:rPr>
          <w:rFonts w:hint="eastAsia"/>
          <w:kern w:val="0"/>
        </w:rPr>
        <w:t>删除区域（根据</w:t>
      </w:r>
      <w:r w:rsidRPr="004A55ED">
        <w:rPr>
          <w:rFonts w:hint="eastAsia"/>
          <w:kern w:val="0"/>
        </w:rPr>
        <w:t>id</w:t>
      </w:r>
      <w:r w:rsidRPr="004A55ED">
        <w:rPr>
          <w:rFonts w:hint="eastAsia"/>
          <w:kern w:val="0"/>
        </w:rPr>
        <w:t>）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DelRegionByID</w:t>
      </w:r>
      <w:bookmarkEnd w:id="52"/>
    </w:p>
    <w:p w:rsidR="00437B02" w:rsidRPr="007E3100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进行递归删除，将删除该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及其之下的所有子节点。当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delChannel</w:t>
      </w:r>
    </w:p>
    <w:p w:rsidR="00437B02" w:rsidRPr="007E3100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true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时，将删除该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及其之下的所有子节点下的通道。为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false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时不删除通道，置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region_id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0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6267B1">
        <w:rPr>
          <w:rFonts w:ascii="Helvetica" w:hAnsi="Helvetica"/>
          <w:szCs w:val="21"/>
          <w:shd w:val="clear" w:color="auto" w:fill="FAFAFA"/>
        </w:rPr>
        <w:t>DelRegionByID</w:t>
      </w:r>
    </w:p>
    <w:p w:rsidR="00437B02" w:rsidRPr="007E3100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2551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delChannel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是否删除通道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时删除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DB0980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3" w:name="_Toc480892435"/>
      <w:r w:rsidRPr="004A55ED">
        <w:rPr>
          <w:rFonts w:hint="eastAsia"/>
          <w:kern w:val="0"/>
        </w:rPr>
        <w:t>删除区域（根据</w:t>
      </w:r>
      <w:r w:rsidRPr="004A55ED">
        <w:rPr>
          <w:rFonts w:hint="eastAsia"/>
          <w:kern w:val="0"/>
        </w:rPr>
        <w:t>parent_id</w:t>
      </w:r>
      <w:r w:rsidRPr="004A55ED">
        <w:rPr>
          <w:rFonts w:hint="eastAsia"/>
          <w:kern w:val="0"/>
        </w:rPr>
        <w:t>）</w:t>
      </w:r>
      <w:r w:rsidRPr="004A55ED">
        <w:rPr>
          <w:rFonts w:hint="eastAsia"/>
          <w:kern w:val="0"/>
        </w:rPr>
        <w:t>/</w:t>
      </w:r>
      <w:r w:rsidRPr="004A55ED">
        <w:rPr>
          <w:kern w:val="0"/>
        </w:rPr>
        <w:t xml:space="preserve"> DelRegionByPID</w:t>
      </w:r>
      <w:bookmarkEnd w:id="53"/>
    </w:p>
    <w:p w:rsidR="00437B02" w:rsidRPr="00FC544A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进行递归删除，将删除该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parent_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及其之下的所有子节点。当</w:t>
      </w:r>
      <w:r w:rsidRPr="007E3100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delChannel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true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时，将删除该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parent_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及其之下的所有子节点下的通道。为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false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时不删除通道，置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region_id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字段为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0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6267B1">
        <w:rPr>
          <w:rFonts w:ascii="Helvetica" w:hAnsi="Helvetica"/>
          <w:szCs w:val="21"/>
          <w:shd w:val="clear" w:color="auto" w:fill="FAFAFA"/>
        </w:rPr>
        <w:t>DelRegionByPID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1843"/>
        <w:gridCol w:w="2551"/>
      </w:tblGrid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parent_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区域父</w:t>
            </w:r>
            <w:r>
              <w:rPr>
                <w:rFonts w:hint="eastAsia"/>
              </w:rPr>
              <w:t>ID</w:t>
            </w:r>
          </w:p>
        </w:tc>
      </w:tr>
      <w:tr w:rsidR="00437B02" w:rsidTr="00437B02">
        <w:tc>
          <w:tcPr>
            <w:tcW w:w="1559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delChannel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Default="00437B02" w:rsidP="00437B02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51" w:type="dxa"/>
            <w:tcMar>
              <w:top w:w="57" w:type="dxa"/>
              <w:bottom w:w="57" w:type="dxa"/>
            </w:tcMar>
          </w:tcPr>
          <w:p w:rsidR="00437B02" w:rsidRDefault="00437B02" w:rsidP="00437B02">
            <w:r>
              <w:rPr>
                <w:rFonts w:hint="eastAsia"/>
              </w:rPr>
              <w:t>是否删除通道</w:t>
            </w:r>
            <w:r>
              <w:rPr>
                <w:rFonts w:hint="eastAsia"/>
              </w:rPr>
              <w:t>,true</w:t>
            </w:r>
            <w:r>
              <w:rPr>
                <w:rFonts w:hint="eastAsia"/>
              </w:rPr>
              <w:t>时删除</w:t>
            </w:r>
          </w:p>
        </w:tc>
      </w:tr>
    </w:tbl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267B1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4A55E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4" w:name="_Toc480892436"/>
      <w:r w:rsidRPr="004A55ED">
        <w:rPr>
          <w:rFonts w:hint="eastAsia"/>
          <w:kern w:val="0"/>
        </w:rPr>
        <w:t>获取区域完整路径</w:t>
      </w:r>
      <w:r w:rsidRPr="004A55ED">
        <w:rPr>
          <w:rFonts w:hint="eastAsia"/>
          <w:kern w:val="0"/>
        </w:rPr>
        <w:t xml:space="preserve">/ </w:t>
      </w:r>
      <w:r w:rsidRPr="004A55ED">
        <w:rPr>
          <w:kern w:val="0"/>
        </w:rPr>
        <w:t>GetRegionFullPath</w:t>
      </w:r>
      <w:bookmarkEnd w:id="54"/>
    </w:p>
    <w:p w:rsidR="00437B02" w:rsidRPr="00FC544A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返回路径格式为“根父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id.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父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 xml:space="preserve">id. </w:t>
      </w:r>
      <w:r w:rsidRPr="00FC544A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…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 xml:space="preserve"> . id </w:t>
      </w:r>
      <w:r w:rsidRPr="00FC544A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”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A55ED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4A55ED">
        <w:rPr>
          <w:rFonts w:ascii="Helvetica" w:hAnsi="Helvetica"/>
          <w:szCs w:val="21"/>
          <w:shd w:val="clear" w:color="auto" w:fill="FAFAFA"/>
        </w:rPr>
        <w:t>Regions/</w:t>
      </w:r>
      <w:r w:rsidRPr="006267B1">
        <w:rPr>
          <w:rFonts w:ascii="Helvetica" w:hAnsi="Helvetica"/>
          <w:szCs w:val="21"/>
          <w:shd w:val="clear" w:color="auto" w:fill="FAFAFA"/>
        </w:rPr>
        <w:t>GetRegionFullPath</w:t>
      </w:r>
    </w:p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2138"/>
        <w:gridCol w:w="1831"/>
        <w:gridCol w:w="2409"/>
      </w:tblGrid>
      <w:tr w:rsidR="00437B02" w:rsidTr="00437B02">
        <w:tc>
          <w:tcPr>
            <w:tcW w:w="213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83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213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83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区域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</w:tbl>
    <w:p w:rsidR="00437B02" w:rsidRPr="006267B1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5C3C23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39226F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{</w:t>
      </w:r>
    </w:p>
    <w:p w:rsidR="00437B02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“error” : 0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39226F" w:rsidRDefault="00437B02" w:rsidP="00437B02">
      <w:pPr>
        <w:ind w:firstLineChars="1025" w:firstLine="24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“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message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: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返回路径</w:t>
      </w:r>
      <w:r w:rsidRPr="0039226F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267B1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39226F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}</w:t>
      </w:r>
    </w:p>
    <w:p w:rsidR="00437B02" w:rsidRPr="003C74F4" w:rsidRDefault="00437B02" w:rsidP="00437B02">
      <w:pPr>
        <w:pStyle w:val="1"/>
        <w:spacing w:before="156" w:after="156"/>
      </w:pPr>
      <w:bookmarkStart w:id="55" w:name="_Toc480892437"/>
      <w:r w:rsidRPr="003C74F4">
        <w:rPr>
          <w:rFonts w:hint="eastAsia"/>
        </w:rPr>
        <w:t>抓拍记录管理</w:t>
      </w:r>
      <w:bookmarkEnd w:id="55"/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6" w:name="_Toc480892438"/>
      <w:r w:rsidRPr="006F2FEE">
        <w:rPr>
          <w:rFonts w:hint="eastAsia"/>
          <w:kern w:val="0"/>
        </w:rPr>
        <w:t>抓拍记录查询（</w:t>
      </w:r>
      <w:r>
        <w:rPr>
          <w:rFonts w:hint="eastAsia"/>
          <w:kern w:val="0"/>
        </w:rPr>
        <w:t>不</w:t>
      </w:r>
      <w:r w:rsidRPr="006F2FEE">
        <w:rPr>
          <w:rFonts w:hint="eastAsia"/>
          <w:kern w:val="0"/>
        </w:rPr>
        <w:t>返回图片信息）</w:t>
      </w:r>
      <w:r w:rsidRPr="006F2FEE">
        <w:rPr>
          <w:rFonts w:hint="eastAsia"/>
          <w:kern w:val="0"/>
        </w:rPr>
        <w:t>/</w:t>
      </w:r>
      <w:r w:rsidRPr="006F2FEE">
        <w:rPr>
          <w:kern w:val="0"/>
        </w:rPr>
        <w:t>QueryCapLog</w:t>
      </w:r>
      <w:bookmarkEnd w:id="56"/>
    </w:p>
    <w:p w:rsidR="00437B02" w:rsidRPr="007A41AF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当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不为空时，请求数据表格中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之上的参数都不作为条件，只执行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这一个条件。如果为空，则所有参数都要作为条件进行查询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，此时起始时间不允许为空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。</w:t>
      </w:r>
    </w:p>
    <w:p w:rsidR="00437B02" w:rsidRPr="006F2FEE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F2FE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F2FEE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6F2FEE">
        <w:rPr>
          <w:rFonts w:ascii="Helvetica" w:hAnsi="Helvetica"/>
          <w:szCs w:val="21"/>
          <w:shd w:val="clear" w:color="auto" w:fill="FAFAFA"/>
        </w:rPr>
        <w:t xml:space="preserve"> FaceCapture/QueryCapLog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1559"/>
        <w:gridCol w:w="1417"/>
        <w:gridCol w:w="4445"/>
      </w:tblGrid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fcap_dcid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抓拍通道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start_time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int64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抓拍起始时间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end_time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int64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抓拍结束时间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start_num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起始行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count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读取行数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region_id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通道区域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fcap_type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抓拍类型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fcap_id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抓拍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id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，与以上条件互斥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is_order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Pr="00F775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0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位不排序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 xml:space="preserve"> 1 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为升序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 xml:space="preserve"> 2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位降序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order_col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Pr="00F775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排序字段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id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，可以多列，每列逗号分割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1F54B8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"fcap_dcid":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"fcap_type":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"fcap_quality":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"fcap_sex":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性别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"fcap_dcid":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"fcap_type":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"fcap_quality":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"fcap_sex":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性别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],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F77502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1F54B8" w:rsidRDefault="00437B02" w:rsidP="00437B02">
      <w:pPr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其中，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data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为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对象数组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每个元素表示一个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抓拍对象</w:t>
      </w:r>
    </w:p>
    <w:p w:rsidR="00437B02" w:rsidRPr="001F54B8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57" w:name="_GoBack"/>
      <w:bookmarkStart w:id="58" w:name="_Toc480892439"/>
      <w:bookmarkEnd w:id="57"/>
      <w:r w:rsidRPr="006F2FEE">
        <w:rPr>
          <w:rFonts w:hint="eastAsia"/>
          <w:kern w:val="0"/>
        </w:rPr>
        <w:t>抓拍记录查询（返回图片信息）</w:t>
      </w:r>
      <w:r w:rsidRPr="006F2FEE">
        <w:rPr>
          <w:rFonts w:hint="eastAsia"/>
          <w:kern w:val="0"/>
        </w:rPr>
        <w:t>/</w:t>
      </w:r>
      <w:r w:rsidRPr="006F2FEE">
        <w:rPr>
          <w:kern w:val="0"/>
        </w:rPr>
        <w:t>QueryFaceCap</w:t>
      </w:r>
      <w:bookmarkEnd w:id="58"/>
    </w:p>
    <w:p w:rsidR="00437B02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当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不为空时，请求数据表格中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之上的参数都不作为条件，只执行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fcap_id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这一个条件。如果为空，则所有参数都要作为条件进行查询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，此时起始时间不允许为空</w:t>
      </w: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。</w:t>
      </w:r>
    </w:p>
    <w:p w:rsidR="00437B02" w:rsidRPr="006F2FEE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F2FEE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6F2FEE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3314AF">
        <w:rPr>
          <w:rFonts w:ascii="Helvetica" w:hAnsi="Helvetica"/>
          <w:szCs w:val="21"/>
          <w:shd w:val="clear" w:color="auto" w:fill="FAFAFA"/>
        </w:rPr>
        <w:t>http://</w:t>
      </w:r>
      <w:r w:rsidRPr="003314AF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3314AF">
        <w:rPr>
          <w:rFonts w:ascii="Helvetica" w:hAnsi="Helvetica"/>
          <w:szCs w:val="21"/>
          <w:shd w:val="clear" w:color="auto" w:fill="FAFAFA"/>
        </w:rPr>
        <w:t>/</w:t>
      </w:r>
      <w:r w:rsidRPr="006F2FEE">
        <w:rPr>
          <w:rFonts w:ascii="Helvetica" w:hAnsi="Helvetica"/>
          <w:szCs w:val="21"/>
          <w:shd w:val="clear" w:color="auto" w:fill="FAFAFA"/>
        </w:rPr>
        <w:t>FaceCapture/QueryFaceCap</w:t>
      </w:r>
    </w:p>
    <w:p w:rsidR="00437B02" w:rsidRPr="001F54B8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1559"/>
        <w:gridCol w:w="1417"/>
        <w:gridCol w:w="4445"/>
      </w:tblGrid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fcap_dcid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抓拍通道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start_time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int64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抓拍起始时间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end_time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int64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抓拍结束时间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lastRenderedPageBreak/>
              <w:t>start_num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起始行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count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读取行数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region_id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通道区域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fcap_type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抓拍类型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fcap_id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抓拍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id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，与以上条件互斥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is_order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4445" w:type="dxa"/>
          </w:tcPr>
          <w:p w:rsidR="00437B02" w:rsidRPr="00F775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0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位不排序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 xml:space="preserve"> 1 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为升序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 xml:space="preserve"> 2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位降序</w:t>
            </w:r>
          </w:p>
        </w:tc>
      </w:tr>
      <w:tr w:rsidR="00437B02" w:rsidTr="00437B02">
        <w:tc>
          <w:tcPr>
            <w:tcW w:w="155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order_col</w:t>
            </w:r>
          </w:p>
        </w:tc>
        <w:tc>
          <w:tcPr>
            <w:tcW w:w="1417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4445" w:type="dxa"/>
          </w:tcPr>
          <w:p w:rsidR="00437B02" w:rsidRPr="00F775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排序字段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id</w:t>
            </w:r>
            <w:r w:rsidRPr="00F77502"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  <w:t>，可以多列，每列逗号分割</w:t>
            </w:r>
          </w:p>
        </w:tc>
      </w:tr>
    </w:tbl>
    <w:p w:rsidR="00437B02" w:rsidRPr="001F54B8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1F54B8" w:rsidRDefault="00437B02" w:rsidP="00437B02">
      <w:pPr>
        <w:pStyle w:val="af5"/>
        <w:ind w:leftChars="221" w:left="464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"fcap_dcid":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"fcap_type":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"fcap_quality":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"fcap_sex":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性别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fcap_obj_img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5900CB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fcap_scene_img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场景照片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"fcap_dcid":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"fcap_type":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"fcap_quality":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图像质量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"fcap_sex":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性别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fcap_obj_img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人脸照片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5900CB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fcap_scene_img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场景照片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……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],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F775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1F54B8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F77502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3C74F4" w:rsidRDefault="00437B02" w:rsidP="00437B02">
      <w:pPr>
        <w:pStyle w:val="1"/>
        <w:spacing w:before="156" w:after="156"/>
      </w:pPr>
      <w:bookmarkStart w:id="59" w:name="_Toc480892440"/>
      <w:r w:rsidRPr="003C74F4">
        <w:rPr>
          <w:rFonts w:hint="eastAsia"/>
        </w:rPr>
        <w:t>比对记录管理</w:t>
      </w:r>
      <w:bookmarkEnd w:id="59"/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0" w:name="_Toc480892441"/>
      <w:r w:rsidRPr="005900CB">
        <w:rPr>
          <w:rFonts w:hint="eastAsia"/>
          <w:kern w:val="0"/>
        </w:rPr>
        <w:t>比对记录查询（不返回图片信息）</w:t>
      </w:r>
      <w:r w:rsidRPr="005900CB">
        <w:rPr>
          <w:rFonts w:hint="eastAsia"/>
          <w:kern w:val="0"/>
        </w:rPr>
        <w:t>/</w:t>
      </w:r>
      <w:r w:rsidRPr="005900CB">
        <w:rPr>
          <w:kern w:val="0"/>
        </w:rPr>
        <w:t>QueryCmpLog</w:t>
      </w:r>
      <w:bookmarkEnd w:id="60"/>
    </w:p>
    <w:p w:rsidR="00437B02" w:rsidRPr="00502F83" w:rsidRDefault="00437B02" w:rsidP="00437B02">
      <w:pPr>
        <w:ind w:leftChars="513" w:left="1197" w:hangingChars="50" w:hanging="12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1.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当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为空时，且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不为空，请求数据表格中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 xml:space="preserve"> 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之上的人脸对象参数都不作为条件，只执行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与其他剩余条件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此时起始时间不允许为空。</w:t>
      </w:r>
    </w:p>
    <w:p w:rsidR="00437B02" w:rsidRPr="00502F83" w:rsidRDefault="00437B02" w:rsidP="00437B02">
      <w:pPr>
        <w:ind w:leftChars="570" w:left="1197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2.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如果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不为空，请求数据表格中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之上的参数都不作为条件，只执行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与其他剩余条件。</w:t>
      </w:r>
    </w:p>
    <w:p w:rsidR="00437B02" w:rsidRPr="00502F83" w:rsidRDefault="00437B02" w:rsidP="00437B02">
      <w:pPr>
        <w:ind w:leftChars="570" w:left="1197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3.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如果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和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都为空，则所有参数都要作为条件进行查询，此时起始时间不允许为空。</w:t>
      </w:r>
    </w:p>
    <w:p w:rsidR="00437B02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00C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5900CB" w:rsidRDefault="00437B02" w:rsidP="00437B02">
      <w:pPr>
        <w:ind w:firstLineChars="450" w:firstLine="1080"/>
        <w:jc w:val="left"/>
        <w:rPr>
          <w:rFonts w:ascii="Helvetica" w:hAnsi="Helvetica"/>
          <w:szCs w:val="21"/>
          <w:shd w:val="clear" w:color="auto" w:fill="FAFAFA"/>
        </w:rPr>
      </w:pPr>
      <w:r w:rsidRPr="005900C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 FcmpCaptureAlarm/QueryCmpLog</w:t>
      </w:r>
    </w:p>
    <w:p w:rsidR="00437B02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5900CB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3572"/>
      </w:tblGrid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参数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类型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描述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02F83">
              <w:rPr>
                <w:rFonts w:ascii="Calibri" w:hAnsi="Calibri"/>
                <w:szCs w:val="21"/>
              </w:rPr>
              <w:t>fcmp_cap_channel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抓拍通道</w:t>
            </w:r>
            <w:r w:rsidRPr="005900CB">
              <w:rPr>
                <w:rFonts w:hint="eastAsia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fcap_start_time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抓拍起始时间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fcap_end_time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抓拍结束时间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region_id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通道区域</w:t>
            </w:r>
            <w:r w:rsidRPr="005900CB">
              <w:rPr>
                <w:rFonts w:ascii="Calibri" w:hAnsi="Calibri"/>
                <w:szCs w:val="21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fcmp_fobj_name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人脸对象名称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fcmp_fobj_type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人脸对象类型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nSex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</w:t>
            </w:r>
            <w:r w:rsidRPr="005900CB">
              <w:rPr>
                <w:rFonts w:hint="eastAsia"/>
              </w:rPr>
              <w:t>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人脸对象性别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start_birth_date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long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人脸对象的出生年月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end_birth_date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long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人脸对象的出生年月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sst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人脸对象的敏感等级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tags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tag id</w:t>
            </w:r>
            <w:r w:rsidRPr="005900CB">
              <w:rPr>
                <w:rFonts w:ascii="Calibri" w:hAnsi="Calibri"/>
                <w:szCs w:val="21"/>
              </w:rPr>
              <w:t>，以逗号分隔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bookmarkStart w:id="61" w:name="OLE_LINK130"/>
            <w:bookmarkStart w:id="62" w:name="OLE_LINK131"/>
            <w:r w:rsidRPr="005900CB">
              <w:rPr>
                <w:rFonts w:ascii="Calibri" w:hAnsi="Calibri"/>
                <w:szCs w:val="21"/>
              </w:rPr>
              <w:t>fcmp_fobj_id</w:t>
            </w:r>
            <w:bookmarkEnd w:id="61"/>
            <w:bookmarkEnd w:id="62"/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</w:t>
            </w:r>
            <w:r w:rsidRPr="005900CB">
              <w:rPr>
                <w:rFonts w:ascii="Calibri" w:hAnsi="Calibri"/>
                <w:szCs w:val="21"/>
              </w:rPr>
              <w:t xml:space="preserve">id   </w:t>
            </w:r>
            <w:r w:rsidRPr="005900CB">
              <w:rPr>
                <w:rFonts w:ascii="Calibri" w:hAnsi="Calibri"/>
                <w:szCs w:val="21"/>
              </w:rPr>
              <w:t>与人脸相关条件互斥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ftdb_id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库</w:t>
            </w:r>
            <w:r w:rsidRPr="005900CB">
              <w:rPr>
                <w:rFonts w:ascii="Calibri" w:hAnsi="Calibri"/>
                <w:szCs w:val="21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uid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比对</w:t>
            </w:r>
            <w:r w:rsidRPr="005900CB">
              <w:rPr>
                <w:rFonts w:ascii="Calibri" w:hAnsi="Calibri"/>
                <w:szCs w:val="21"/>
              </w:rPr>
              <w:t>ID</w:t>
            </w:r>
            <w:r>
              <w:rPr>
                <w:rFonts w:ascii="Calibri" w:hAnsi="Calibri" w:hint="eastAsia"/>
                <w:szCs w:val="21"/>
              </w:rPr>
              <w:t>，与以上条件互斥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fcmp_type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比对类型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lastRenderedPageBreak/>
              <w:t>fcmp_min_socre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double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最小分数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fcmp_max_socre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double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最大分数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Calibri" w:hAnsi="Calibri"/>
                <w:szCs w:val="21"/>
              </w:rPr>
              <w:t>start_num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</w:t>
            </w:r>
            <w:r w:rsidRPr="005900CB">
              <w:rPr>
                <w:rFonts w:hint="eastAsia"/>
              </w:rPr>
              <w:t>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起始行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C3737D" w:rsidRDefault="00437B02" w:rsidP="00437B02">
            <w:pPr>
              <w:rPr>
                <w:rFonts w:ascii="Calibri" w:hAnsi="Calibri"/>
                <w:szCs w:val="21"/>
              </w:rPr>
            </w:pPr>
            <w:r w:rsidRPr="00C3737D">
              <w:rPr>
                <w:rFonts w:ascii="Calibri" w:hAnsi="Calibri"/>
                <w:szCs w:val="21"/>
              </w:rPr>
              <w:t>count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读取行数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C3737D" w:rsidRDefault="00437B02" w:rsidP="00437B02">
            <w:pPr>
              <w:rPr>
                <w:rFonts w:ascii="Calibri" w:hAnsi="Calibri"/>
                <w:szCs w:val="21"/>
              </w:rPr>
            </w:pPr>
            <w:r w:rsidRPr="00C3737D">
              <w:rPr>
                <w:rFonts w:ascii="Calibri" w:hAnsi="Calibri"/>
                <w:szCs w:val="21"/>
              </w:rPr>
              <w:t>is_order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 xml:space="preserve"> 0</w:t>
            </w:r>
            <w:r w:rsidRPr="005900CB">
              <w:rPr>
                <w:rFonts w:hint="eastAsia"/>
              </w:rPr>
              <w:t>位不排序</w:t>
            </w:r>
            <w:r w:rsidRPr="005900CB">
              <w:rPr>
                <w:rFonts w:hint="eastAsia"/>
              </w:rPr>
              <w:t xml:space="preserve"> 1 </w:t>
            </w:r>
            <w:r w:rsidRPr="005900CB">
              <w:rPr>
                <w:rFonts w:hint="eastAsia"/>
              </w:rPr>
              <w:t>为升序</w:t>
            </w:r>
            <w:r w:rsidRPr="005900CB">
              <w:rPr>
                <w:rFonts w:hint="eastAsia"/>
              </w:rPr>
              <w:t xml:space="preserve"> 2</w:t>
            </w:r>
            <w:r w:rsidRPr="005900CB">
              <w:rPr>
                <w:rFonts w:hint="eastAsia"/>
              </w:rPr>
              <w:t>位降序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C3737D" w:rsidRDefault="00437B02" w:rsidP="00437B02">
            <w:pPr>
              <w:rPr>
                <w:rFonts w:ascii="Calibri" w:hAnsi="Calibri"/>
                <w:szCs w:val="21"/>
              </w:rPr>
            </w:pPr>
            <w:r w:rsidRPr="00C3737D">
              <w:rPr>
                <w:rFonts w:ascii="Calibri" w:hAnsi="Calibri"/>
                <w:szCs w:val="21"/>
              </w:rPr>
              <w:t>order_col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排序字段，可以多列，每列逗号分割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C3737D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is_repeat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bool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去重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 w:hint="eastAsia"/>
                <w:szCs w:val="21"/>
              </w:rPr>
              <w:t>top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 w:hint="eastAsia"/>
                <w:szCs w:val="21"/>
              </w:rPr>
              <w:t>top</w:t>
            </w:r>
          </w:p>
        </w:tc>
      </w:tr>
    </w:tbl>
    <w:p w:rsidR="00437B02" w:rsidRPr="005900CB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49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6F1DD2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"fcmp_cap_channel":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"face_type":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注册类型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"fcmp_socre":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相似度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"fcmp_cap_channel":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"face_type":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注册类型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"fcmp_socre":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相似度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"error": 0,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Default="00437B02" w:rsidP="00437B02">
      <w:pPr>
        <w:pStyle w:val="af5"/>
        <w:ind w:leftChars="286" w:left="601" w:firstLineChars="655" w:firstLine="1572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ind w:firstLineChars="450" w:firstLine="1080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其中，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data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为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对象数组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每个元素表示一个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比对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</w:p>
    <w:p w:rsidR="00437B02" w:rsidRPr="006F1DD2" w:rsidRDefault="00437B02" w:rsidP="00437B02">
      <w:pPr>
        <w:ind w:firstLineChars="450" w:firstLine="1080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3" w:name="_Toc480892442"/>
      <w:r w:rsidRPr="005900CB">
        <w:rPr>
          <w:rFonts w:hint="eastAsia"/>
          <w:kern w:val="0"/>
        </w:rPr>
        <w:t>比对记录查询（返回图片信息）</w:t>
      </w:r>
      <w:r w:rsidRPr="005900CB">
        <w:rPr>
          <w:rFonts w:hint="eastAsia"/>
          <w:kern w:val="0"/>
        </w:rPr>
        <w:t>/</w:t>
      </w:r>
      <w:r w:rsidRPr="005900CB">
        <w:rPr>
          <w:kern w:val="0"/>
        </w:rPr>
        <w:t>QueryCmpLogWithImg</w:t>
      </w:r>
      <w:bookmarkEnd w:id="63"/>
    </w:p>
    <w:p w:rsidR="00437B02" w:rsidRPr="00502F83" w:rsidRDefault="00437B02" w:rsidP="00437B02">
      <w:pPr>
        <w:ind w:leftChars="513" w:left="1197" w:hangingChars="50" w:hanging="12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7A41AF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1.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当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为空时，且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不为空，请求数据表格中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 xml:space="preserve"> 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之上的人脸对象参数都不作为条件，只执行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与其他剩余条件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此时起始时间不允许为空。</w:t>
      </w:r>
    </w:p>
    <w:p w:rsidR="00437B02" w:rsidRPr="00502F83" w:rsidRDefault="00437B02" w:rsidP="00437B02">
      <w:pPr>
        <w:ind w:leftChars="570" w:left="1197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2.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如果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不为空，请求数据表格中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之上的参数都不作为条件，只执行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与其他剩余条件。</w:t>
      </w:r>
    </w:p>
    <w:p w:rsidR="00437B02" w:rsidRPr="00C3737D" w:rsidRDefault="00437B02" w:rsidP="00437B02">
      <w:pPr>
        <w:ind w:leftChars="570" w:left="1197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3.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如果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uid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和</w:t>
      </w:r>
      <w:r w:rsidRPr="00502F83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fcmp_fobj_id</w:t>
      </w:r>
      <w:r w:rsidRPr="00502F83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都为空，则所有参数都要作为条件进行查询，此时起始时间不允许为空。</w:t>
      </w:r>
    </w:p>
    <w:p w:rsidR="00437B02" w:rsidRDefault="00437B02" w:rsidP="00437B02">
      <w:pPr>
        <w:pStyle w:val="af5"/>
        <w:ind w:left="600" w:firstLineChars="0" w:firstLine="49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</w:p>
    <w:p w:rsidR="00437B02" w:rsidRPr="005900CB" w:rsidRDefault="00437B02" w:rsidP="00437B02">
      <w:pPr>
        <w:ind w:firstLineChars="550" w:firstLine="1155"/>
        <w:jc w:val="left"/>
        <w:rPr>
          <w:rFonts w:ascii="Helvetica" w:hAnsi="Helvetica"/>
          <w:szCs w:val="21"/>
          <w:shd w:val="clear" w:color="auto" w:fill="FAFAFA"/>
        </w:rPr>
      </w:pP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/FcmpCaptureAlarm/QueryCmpLogWithImg</w:t>
      </w:r>
    </w:p>
    <w:p w:rsidR="00437B02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3572"/>
      </w:tblGrid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参数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类型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jc w:val="center"/>
            </w:pPr>
            <w:r w:rsidRPr="005900CB">
              <w:rPr>
                <w:rFonts w:hint="eastAsia"/>
              </w:rPr>
              <w:t>描述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新宋体" w:hAnsi="新宋体" w:cs="新宋体"/>
                <w:kern w:val="0"/>
                <w:sz w:val="19"/>
                <w:szCs w:val="19"/>
              </w:rPr>
              <w:t>fcmp_cap_channel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抓拍通道</w:t>
            </w:r>
            <w:r w:rsidRPr="005900CB">
              <w:rPr>
                <w:rFonts w:hint="eastAsia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fcap_start_time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抓拍起始时间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fcap_end_time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抓拍结束时间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region_id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通道区域</w:t>
            </w:r>
            <w:r w:rsidRPr="005900CB">
              <w:rPr>
                <w:rFonts w:ascii="Calibri" w:hAnsi="Calibri"/>
                <w:szCs w:val="21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fcmp_fobj_name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人脸对象名称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fcmp_fobj_type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人脸对象类型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nSex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</w:t>
            </w:r>
            <w:r w:rsidRPr="005900CB">
              <w:rPr>
                <w:rFonts w:hint="eastAsia"/>
              </w:rPr>
              <w:t>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人脸对象性别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start_birth_date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long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人脸对象的出生年月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end_birth_date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long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人脸对象的出生年月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sst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人脸对象的敏感等级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tags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tag id</w:t>
            </w:r>
            <w:r w:rsidRPr="005900CB">
              <w:rPr>
                <w:rFonts w:ascii="Calibri" w:hAnsi="Calibri"/>
                <w:szCs w:val="21"/>
              </w:rPr>
              <w:t>，以逗号分隔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fcmp_fobj_id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人脸对象</w:t>
            </w:r>
            <w:r w:rsidRPr="005900CB">
              <w:rPr>
                <w:rFonts w:ascii="Calibri" w:hAnsi="Calibri"/>
                <w:szCs w:val="21"/>
              </w:rPr>
              <w:t xml:space="preserve">id   </w:t>
            </w:r>
            <w:r w:rsidRPr="005900CB">
              <w:rPr>
                <w:rFonts w:ascii="Calibri" w:hAnsi="Calibri"/>
                <w:szCs w:val="21"/>
              </w:rPr>
              <w:t>与人脸相关条件互斥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lastRenderedPageBreak/>
              <w:t>ftdb_id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库</w:t>
            </w:r>
            <w:r w:rsidRPr="005900CB">
              <w:rPr>
                <w:rFonts w:ascii="Calibri" w:hAnsi="Calibri"/>
                <w:szCs w:val="21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uid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string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比对</w:t>
            </w:r>
            <w:r w:rsidRPr="005900CB">
              <w:rPr>
                <w:rFonts w:ascii="Calibri" w:hAnsi="Calibri"/>
                <w:szCs w:val="21"/>
              </w:rPr>
              <w:t>ID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fcmp_type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比对类型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fcmp_min_socre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double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最小分数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fcmp_max_socre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Del="00064AD7" w:rsidRDefault="00437B02" w:rsidP="00437B02">
            <w:r w:rsidRPr="005900CB">
              <w:rPr>
                <w:rFonts w:hint="eastAsia"/>
              </w:rPr>
              <w:t>double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/>
                <w:szCs w:val="21"/>
              </w:rPr>
              <w:t>最大分数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Calibri" w:hAnsi="Calibri"/>
                <w:szCs w:val="21"/>
              </w:rPr>
              <w:t>start_num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</w:t>
            </w:r>
            <w:r w:rsidRPr="005900CB">
              <w:rPr>
                <w:rFonts w:hint="eastAsia"/>
              </w:rPr>
              <w:t>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起始行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新宋体" w:hAnsi="新宋体" w:cs="新宋体"/>
                <w:kern w:val="0"/>
                <w:sz w:val="19"/>
                <w:szCs w:val="19"/>
              </w:rPr>
              <w:t>count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读取行数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新宋体" w:hAnsi="新宋体" w:cs="新宋体"/>
                <w:kern w:val="0"/>
                <w:sz w:val="19"/>
                <w:szCs w:val="19"/>
              </w:rPr>
              <w:t>is_order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 xml:space="preserve"> 0</w:t>
            </w:r>
            <w:r w:rsidRPr="005900CB">
              <w:rPr>
                <w:rFonts w:hint="eastAsia"/>
              </w:rPr>
              <w:t>位不排序</w:t>
            </w:r>
            <w:r w:rsidRPr="005900CB">
              <w:rPr>
                <w:rFonts w:hint="eastAsia"/>
              </w:rPr>
              <w:t xml:space="preserve"> 1 </w:t>
            </w:r>
            <w:r w:rsidRPr="005900CB">
              <w:rPr>
                <w:rFonts w:hint="eastAsia"/>
              </w:rPr>
              <w:t>为升序</w:t>
            </w:r>
            <w:r w:rsidRPr="005900CB">
              <w:rPr>
                <w:rFonts w:hint="eastAsia"/>
              </w:rPr>
              <w:t xml:space="preserve"> 2</w:t>
            </w:r>
            <w:r w:rsidRPr="005900CB">
              <w:rPr>
                <w:rFonts w:hint="eastAsia"/>
              </w:rPr>
              <w:t>位降序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新宋体" w:hAnsi="新宋体" w:cs="新宋体"/>
                <w:kern w:val="0"/>
                <w:sz w:val="19"/>
                <w:szCs w:val="19"/>
              </w:rPr>
              <w:t>order_col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排序字段，可以多列，每列逗号分割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5900CB">
              <w:rPr>
                <w:rFonts w:ascii="Calibri" w:hAnsi="Calibri"/>
                <w:szCs w:val="21"/>
              </w:rPr>
              <w:t>is_repeat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bool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ascii="Calibri" w:hAnsi="Calibri"/>
                <w:szCs w:val="21"/>
              </w:rPr>
              <w:t>去重</w:t>
            </w:r>
          </w:p>
        </w:tc>
      </w:tr>
      <w:tr w:rsidR="00437B02" w:rsidRPr="005900CB" w:rsidTr="00437B02">
        <w:tc>
          <w:tcPr>
            <w:tcW w:w="1843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 w:hint="eastAsia"/>
                <w:szCs w:val="21"/>
              </w:rPr>
              <w:t>top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r w:rsidRPr="005900CB">
              <w:rPr>
                <w:rFonts w:hint="eastAsia"/>
              </w:rPr>
              <w:t>int</w:t>
            </w:r>
          </w:p>
        </w:tc>
        <w:tc>
          <w:tcPr>
            <w:tcW w:w="3572" w:type="dxa"/>
            <w:tcMar>
              <w:top w:w="57" w:type="dxa"/>
              <w:bottom w:w="57" w:type="dxa"/>
            </w:tcMar>
          </w:tcPr>
          <w:p w:rsidR="00437B02" w:rsidRPr="005900CB" w:rsidRDefault="00437B02" w:rsidP="00437B02">
            <w:pPr>
              <w:rPr>
                <w:rFonts w:ascii="Calibri" w:hAnsi="Calibri"/>
                <w:szCs w:val="21"/>
              </w:rPr>
            </w:pPr>
            <w:r w:rsidRPr="005900CB">
              <w:rPr>
                <w:rFonts w:ascii="Calibri" w:hAnsi="Calibri" w:hint="eastAsia"/>
                <w:szCs w:val="21"/>
              </w:rPr>
              <w:t>top</w:t>
            </w:r>
          </w:p>
        </w:tc>
      </w:tr>
    </w:tbl>
    <w:p w:rsidR="00437B02" w:rsidRDefault="00437B02" w:rsidP="00437B02">
      <w:pPr>
        <w:ind w:firstLineChars="450" w:firstLine="10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49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6F1DD2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"fcmp_cap_channel":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"face_type":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注册类型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"fcmp_socre":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相似度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fcap_obj_img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抓拍照片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ft_image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首选展示照片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ftdb_id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template_db_name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库名称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>"uuid":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标识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"fcmp_fobj_name":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姓名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"fcmp_cap_channel":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抓拍通道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"fcap_time":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抓拍时间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"face_type":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注册类型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"fcmp_socre":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相似度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"ft_uuid":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模板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uuid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通道名称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"channel_longitude":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视频源经度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"channel_latitude":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视频源纬度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"ch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annel_direct":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视频源方向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fcap_obj_img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抓拍照片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ft_image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首选展示照片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ftdb_id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库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6F1DD2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template_db_name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": 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库名称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}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……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"error": 0,</w:t>
      </w:r>
    </w:p>
    <w:p w:rsidR="00437B02" w:rsidRPr="006162C0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Default="00437B02" w:rsidP="00437B02">
      <w:pPr>
        <w:pStyle w:val="af5"/>
        <w:ind w:leftChars="286" w:left="601" w:firstLineChars="655" w:firstLine="1572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6162C0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5900CB" w:rsidRDefault="00437B02" w:rsidP="00437B02">
      <w:pPr>
        <w:pStyle w:val="af5"/>
        <w:ind w:left="600" w:firstLineChars="0" w:firstLine="495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5900CB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Pr="003C74F4" w:rsidRDefault="00437B02" w:rsidP="00437B02">
      <w:pPr>
        <w:pStyle w:val="1"/>
        <w:spacing w:before="156" w:after="156"/>
      </w:pPr>
      <w:bookmarkStart w:id="64" w:name="_Toc480892443"/>
      <w:r w:rsidRPr="003C74F4">
        <w:rPr>
          <w:rFonts w:hint="eastAsia"/>
        </w:rPr>
        <w:t>标签管理</w:t>
      </w:r>
      <w:bookmarkEnd w:id="64"/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5" w:name="_Toc480892444"/>
      <w:r w:rsidRPr="0073627D">
        <w:rPr>
          <w:rFonts w:hint="eastAsia"/>
          <w:kern w:val="0"/>
        </w:rPr>
        <w:t>添加标签</w:t>
      </w:r>
      <w:r w:rsidRPr="0073627D">
        <w:rPr>
          <w:rFonts w:hint="eastAsia"/>
          <w:kern w:val="0"/>
        </w:rPr>
        <w:t>/</w:t>
      </w:r>
      <w:r w:rsidRPr="0073627D">
        <w:rPr>
          <w:kern w:val="0"/>
        </w:rPr>
        <w:t>AddTag</w:t>
      </w:r>
      <w:bookmarkEnd w:id="65"/>
    </w:p>
    <w:p w:rsidR="00437B02" w:rsidRPr="00C3737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#id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设置为自增，插入成功时，返回该标签的标签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</w:p>
    <w:p w:rsidR="00437B02" w:rsidRPr="00C3737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当添加的标签存在时，为正常情况，此时返回此标签的标签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id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70779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</w:t>
      </w:r>
      <w:r w:rsidRPr="00470779">
        <w:rPr>
          <w:rFonts w:ascii="Helvetica" w:hAnsi="Helvetica"/>
          <w:szCs w:val="21"/>
          <w:shd w:val="clear" w:color="auto" w:fill="FAFAFA"/>
        </w:rPr>
        <w:t>FaceTags/AddTag</w:t>
      </w:r>
    </w:p>
    <w:p w:rsidR="00437B02" w:rsidRPr="00470779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2175"/>
        <w:gridCol w:w="1794"/>
        <w:gridCol w:w="2693"/>
      </w:tblGrid>
      <w:tr w:rsidR="00437B02" w:rsidTr="00437B02">
        <w:tc>
          <w:tcPr>
            <w:tcW w:w="217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794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2693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217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tag_name</w:t>
            </w:r>
          </w:p>
        </w:tc>
        <w:tc>
          <w:tcPr>
            <w:tcW w:w="1794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693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标签名称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470779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lastRenderedPageBreak/>
        <w:t xml:space="preserve"> "error": 0,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"id":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"message": ""</w:t>
      </w:r>
    </w:p>
    <w:p w:rsidR="00437B02" w:rsidRPr="0073627D" w:rsidRDefault="00437B02" w:rsidP="00437B02">
      <w:pPr>
        <w:pStyle w:val="af5"/>
        <w:ind w:leftChars="286" w:left="601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6" w:name="_Toc480892445"/>
      <w:r w:rsidRPr="0073627D">
        <w:rPr>
          <w:rFonts w:hint="eastAsia"/>
          <w:kern w:val="0"/>
        </w:rPr>
        <w:t>查询所有标签</w:t>
      </w:r>
      <w:r w:rsidRPr="0073627D">
        <w:rPr>
          <w:rFonts w:hint="eastAsia"/>
          <w:kern w:val="0"/>
        </w:rPr>
        <w:t>/</w:t>
      </w:r>
      <w:r w:rsidRPr="0073627D">
        <w:rPr>
          <w:kern w:val="0"/>
        </w:rPr>
        <w:t>ListAllTags</w:t>
      </w:r>
      <w:bookmarkEnd w:id="66"/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70779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</w:t>
      </w:r>
      <w:r w:rsidRPr="00470779">
        <w:rPr>
          <w:rFonts w:ascii="Helvetica" w:hAnsi="Helvetica"/>
          <w:szCs w:val="21"/>
          <w:shd w:val="clear" w:color="auto" w:fill="FAFAFA"/>
        </w:rPr>
        <w:t>FaceTags/ ListAllTags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470779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Pr="00470779" w:rsidRDefault="00437B02" w:rsidP="00437B02">
      <w:pPr>
        <w:ind w:firstLineChars="425" w:firstLine="10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"data": [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"tag_id":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"tag_name":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标签名称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"tag_id": 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“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ID</w:t>
      </w: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”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"tag_name": "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标签名称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</w:t>
      </w:r>
    </w:p>
    <w:p w:rsidR="00437B02" w:rsidRDefault="00437B02" w:rsidP="00437B02">
      <w:pPr>
        <w:pStyle w:val="af5"/>
        <w:ind w:leftChars="286" w:left="601" w:firstLineChars="1100" w:firstLine="264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},</w:t>
      </w:r>
    </w:p>
    <w:p w:rsidR="00437B02" w:rsidRPr="00470779" w:rsidRDefault="00437B02" w:rsidP="00437B02">
      <w:pPr>
        <w:pStyle w:val="af5"/>
        <w:ind w:leftChars="286" w:left="601" w:firstLineChars="1050" w:firstLine="25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],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 xml:space="preserve"> "error": 0,</w:t>
      </w:r>
    </w:p>
    <w:p w:rsidR="00437B02" w:rsidRPr="00470779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Default="00437B02" w:rsidP="00437B02">
      <w:pPr>
        <w:pStyle w:val="af5"/>
        <w:ind w:leftChars="286" w:left="601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73627D" w:rsidRDefault="00437B02" w:rsidP="00437B02">
      <w:pPr>
        <w:pStyle w:val="af5"/>
        <w:ind w:leftChars="286" w:left="601" w:firstLineChars="650" w:firstLine="156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AD7F1C" w:rsidRDefault="00437B02" w:rsidP="00437B02">
      <w:pPr>
        <w:ind w:firstLineChars="442" w:firstLine="1061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其中，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data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为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对象数组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，</w:t>
      </w:r>
      <w:r w:rsidRPr="001F54B8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每个元素表示一个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标签</w:t>
      </w:r>
      <w:r w:rsidRPr="001F54B8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对象</w:t>
      </w: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7" w:name="_Toc480892446"/>
      <w:r w:rsidRPr="0073627D">
        <w:rPr>
          <w:rFonts w:hint="eastAsia"/>
          <w:kern w:val="0"/>
        </w:rPr>
        <w:t>给人脸对象添加标签</w:t>
      </w:r>
      <w:r w:rsidRPr="0073627D">
        <w:rPr>
          <w:rFonts w:hint="eastAsia"/>
          <w:kern w:val="0"/>
        </w:rPr>
        <w:t>/</w:t>
      </w:r>
      <w:r w:rsidRPr="0073627D">
        <w:rPr>
          <w:kern w:val="0"/>
        </w:rPr>
        <w:t>AddTagToFaceObj</w:t>
      </w:r>
      <w:bookmarkEnd w:id="67"/>
    </w:p>
    <w:p w:rsidR="00437B02" w:rsidRPr="00C3737D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根据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tag_id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获得标签名称，再将标签名称加入人脸对象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obj_id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的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tags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字段，以“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tag1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tag2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C3737D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…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”形式存储到数据库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</w:t>
      </w:r>
      <w:r w:rsidRPr="00470779">
        <w:rPr>
          <w:rFonts w:ascii="Helvetica" w:hAnsi="Helvetica"/>
          <w:szCs w:val="21"/>
          <w:shd w:val="clear" w:color="auto" w:fill="FAFAFA"/>
        </w:rPr>
        <w:t>FaceTags/ AddTagToFaceObj</w:t>
      </w:r>
    </w:p>
    <w:p w:rsidR="00437B02" w:rsidRPr="00AD7F1C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2151"/>
        <w:gridCol w:w="1818"/>
        <w:gridCol w:w="2409"/>
      </w:tblGrid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tag_id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标签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obj_id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人脸对象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lastRenderedPageBreak/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470779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73627D" w:rsidRDefault="00437B02" w:rsidP="00437B02">
      <w:pPr>
        <w:pStyle w:val="af5"/>
        <w:ind w:leftChars="286" w:left="601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73627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8" w:name="_Toc480892447"/>
      <w:r w:rsidRPr="0073627D">
        <w:rPr>
          <w:rFonts w:hint="eastAsia"/>
          <w:kern w:val="0"/>
        </w:rPr>
        <w:t>删除人脸对象的标签</w:t>
      </w:r>
      <w:r w:rsidRPr="0073627D">
        <w:rPr>
          <w:rFonts w:hint="eastAsia"/>
          <w:kern w:val="0"/>
        </w:rPr>
        <w:t>/</w:t>
      </w:r>
      <w:r w:rsidRPr="0073627D">
        <w:rPr>
          <w:kern w:val="0"/>
        </w:rPr>
        <w:t>DelTagFromFaceObj</w:t>
      </w:r>
      <w:bookmarkEnd w:id="68"/>
    </w:p>
    <w:p w:rsidR="00437B02" w:rsidRPr="00C3737D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根据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tag_id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获得标签名称，再将人脸对象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obj_id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的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tags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字段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中与所获得的标签名称相同的子串删掉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若删除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tag2</w:t>
      </w:r>
      <w:r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，则最后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以“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tag1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，</w:t>
      </w:r>
      <w:r w:rsidRPr="00C3737D"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  <w:t>…</w:t>
      </w:r>
      <w:r w:rsidRPr="00C3737D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”形式存储到数据库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70779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</w:t>
      </w:r>
      <w:r w:rsidRPr="00470779">
        <w:rPr>
          <w:rFonts w:ascii="Helvetica" w:hAnsi="Helvetica"/>
          <w:szCs w:val="21"/>
          <w:shd w:val="clear" w:color="auto" w:fill="FAFAFA"/>
        </w:rPr>
        <w:t>FaceTags/ DelTagFromFaceObj</w:t>
      </w:r>
    </w:p>
    <w:p w:rsidR="00437B02" w:rsidRPr="00AD7F1C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2151"/>
        <w:gridCol w:w="1818"/>
        <w:gridCol w:w="2409"/>
      </w:tblGrid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tag_id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标签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  <w:tr w:rsidR="00437B02" w:rsidTr="00437B02">
        <w:tc>
          <w:tcPr>
            <w:tcW w:w="2151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obj_id</w:t>
            </w:r>
          </w:p>
        </w:tc>
        <w:tc>
          <w:tcPr>
            <w:tcW w:w="1818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409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人脸对象</w:t>
            </w: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ID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470779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AD7F1C" w:rsidRDefault="00437B02" w:rsidP="00437B02">
      <w:pPr>
        <w:pStyle w:val="af5"/>
        <w:ind w:leftChars="286" w:left="601" w:firstLineChars="250" w:firstLine="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73627D" w:rsidRDefault="00437B02" w:rsidP="00437B02">
      <w:pPr>
        <w:pStyle w:val="af5"/>
        <w:ind w:leftChars="286" w:left="601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73627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73627D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</w:p>
    <w:p w:rsidR="00437B02" w:rsidRDefault="00437B02" w:rsidP="00437B02">
      <w:pPr>
        <w:pStyle w:val="2"/>
        <w:spacing w:before="156" w:after="156"/>
        <w:rPr>
          <w:kern w:val="0"/>
        </w:rPr>
      </w:pPr>
      <w:bookmarkStart w:id="69" w:name="_Toc480892448"/>
      <w:r w:rsidRPr="0073627D">
        <w:rPr>
          <w:rFonts w:hint="eastAsia"/>
          <w:kern w:val="0"/>
        </w:rPr>
        <w:t>查询相似标签</w:t>
      </w:r>
      <w:r w:rsidRPr="0073627D">
        <w:rPr>
          <w:rFonts w:hint="eastAsia"/>
          <w:kern w:val="0"/>
        </w:rPr>
        <w:t>/</w:t>
      </w:r>
      <w:r w:rsidRPr="0073627D">
        <w:rPr>
          <w:kern w:val="0"/>
        </w:rPr>
        <w:t>SuggestTags</w:t>
      </w:r>
      <w:bookmarkEnd w:id="69"/>
    </w:p>
    <w:p w:rsidR="00437B02" w:rsidRPr="003659E6" w:rsidRDefault="00437B02" w:rsidP="00437B02">
      <w:pPr>
        <w:pStyle w:val="af5"/>
        <w:ind w:leftChars="286" w:left="1071" w:hangingChars="196" w:hanging="470"/>
        <w:jc w:val="left"/>
        <w:rPr>
          <w:rFonts w:asciiTheme="majorHAnsi" w:eastAsiaTheme="majorEastAsia" w:hAnsiTheme="majorHAnsi" w:cstheme="majorBidi"/>
          <w:bCs/>
          <w:color w:val="0070C0"/>
          <w:kern w:val="0"/>
          <w:sz w:val="24"/>
          <w:szCs w:val="24"/>
        </w:rPr>
      </w:pP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#</w:t>
      </w: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查询标签表里标签名称中包含</w:t>
      </w: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tag_name</w:t>
      </w: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的数据，并返回前</w:t>
      </w: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count</w:t>
      </w:r>
      <w:r w:rsidRPr="003659E6">
        <w:rPr>
          <w:rFonts w:asciiTheme="majorHAnsi" w:eastAsiaTheme="majorEastAsia" w:hAnsiTheme="majorHAnsi" w:cstheme="majorBidi" w:hint="eastAsia"/>
          <w:bCs/>
          <w:color w:val="0070C0"/>
          <w:kern w:val="0"/>
          <w:sz w:val="24"/>
          <w:szCs w:val="24"/>
        </w:rPr>
        <w:t>条所查询得到的数据</w:t>
      </w:r>
    </w:p>
    <w:p w:rsidR="00437B02" w:rsidRDefault="00437B02" w:rsidP="00437B02">
      <w:pPr>
        <w:pStyle w:val="af5"/>
        <w:ind w:leftChars="286" w:left="601" w:firstLineChars="147" w:firstLine="353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请求方式：</w:t>
      </w: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post</w:t>
      </w:r>
    </w:p>
    <w:p w:rsidR="00437B02" w:rsidRPr="00470779" w:rsidRDefault="00437B02" w:rsidP="00437B02">
      <w:pPr>
        <w:pStyle w:val="af5"/>
        <w:ind w:left="600" w:firstLineChars="0" w:firstLine="0"/>
        <w:jc w:val="left"/>
        <w:rPr>
          <w:rFonts w:ascii="Helvetica" w:hAnsi="Helvetica"/>
          <w:szCs w:val="21"/>
          <w:shd w:val="clear" w:color="auto" w:fill="FAFAFA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请求地址：</w:t>
      </w:r>
      <w:r w:rsidRPr="005900CB">
        <w:rPr>
          <w:rFonts w:ascii="Helvetica" w:hAnsi="Helvetica"/>
          <w:szCs w:val="21"/>
          <w:shd w:val="clear" w:color="auto" w:fill="FAFAFA"/>
        </w:rPr>
        <w:t>http://</w:t>
      </w:r>
      <w:r w:rsidRPr="005900CB">
        <w:rPr>
          <w:rFonts w:ascii="Helvetica" w:hAnsi="Helvetica" w:hint="eastAsia"/>
          <w:szCs w:val="21"/>
          <w:shd w:val="clear" w:color="auto" w:fill="FAFAFA"/>
        </w:rPr>
        <w:t>192.168.1.129:8400</w:t>
      </w:r>
      <w:r w:rsidRPr="005900CB">
        <w:rPr>
          <w:rFonts w:ascii="Helvetica" w:hAnsi="Helvetica"/>
          <w:szCs w:val="21"/>
          <w:shd w:val="clear" w:color="auto" w:fill="FAFAFA"/>
        </w:rPr>
        <w:t>/</w:t>
      </w:r>
      <w:r w:rsidRPr="00470779">
        <w:rPr>
          <w:rFonts w:ascii="Helvetica" w:hAnsi="Helvetica"/>
          <w:szCs w:val="21"/>
          <w:shd w:val="clear" w:color="auto" w:fill="FAFAFA"/>
        </w:rPr>
        <w:t>FaceTags/ SuggestTags</w:t>
      </w:r>
    </w:p>
    <w:p w:rsidR="00437B02" w:rsidRPr="00AD7F1C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请求数据：</w:t>
      </w:r>
    </w:p>
    <w:tbl>
      <w:tblPr>
        <w:tblStyle w:val="ae"/>
        <w:tblW w:w="0" w:type="auto"/>
        <w:tblInd w:w="1101" w:type="dxa"/>
        <w:tblLook w:val="04A0"/>
      </w:tblPr>
      <w:tblGrid>
        <w:gridCol w:w="1842"/>
        <w:gridCol w:w="1985"/>
        <w:gridCol w:w="2410"/>
      </w:tblGrid>
      <w:tr w:rsidR="00437B02" w:rsidTr="00437B02">
        <w:tc>
          <w:tcPr>
            <w:tcW w:w="1842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98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类型</w:t>
            </w:r>
          </w:p>
        </w:tc>
        <w:tc>
          <w:tcPr>
            <w:tcW w:w="2410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描述</w:t>
            </w:r>
          </w:p>
        </w:tc>
      </w:tr>
      <w:tr w:rsidR="00437B02" w:rsidTr="00437B02">
        <w:tc>
          <w:tcPr>
            <w:tcW w:w="1842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tag_name</w:t>
            </w:r>
          </w:p>
        </w:tc>
        <w:tc>
          <w:tcPr>
            <w:tcW w:w="198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标签名称</w:t>
            </w:r>
          </w:p>
        </w:tc>
      </w:tr>
      <w:tr w:rsidR="00437B02" w:rsidTr="00437B02">
        <w:tc>
          <w:tcPr>
            <w:tcW w:w="1842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count</w:t>
            </w:r>
          </w:p>
        </w:tc>
        <w:tc>
          <w:tcPr>
            <w:tcW w:w="1985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:rsidR="00437B02" w:rsidRDefault="00437B02" w:rsidP="00437B02">
            <w:pPr>
              <w:pStyle w:val="af5"/>
              <w:ind w:firstLineChars="0" w:firstLine="0"/>
              <w:jc w:val="left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24"/>
                <w:szCs w:val="24"/>
              </w:rPr>
              <w:t>返回行数</w:t>
            </w:r>
          </w:p>
        </w:tc>
      </w:tr>
    </w:tbl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返回值：</w:t>
      </w:r>
    </w:p>
    <w:p w:rsidR="00437B02" w:rsidRPr="00F30B26" w:rsidRDefault="00437B02" w:rsidP="00437B02">
      <w:pPr>
        <w:pStyle w:val="af5"/>
        <w:ind w:left="465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出错时：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{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 xml:space="preserve">“error” : 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码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,</w:t>
      </w:r>
    </w:p>
    <w:p w:rsidR="00437B02" w:rsidRPr="00F30B26" w:rsidRDefault="00437B02" w:rsidP="00437B02">
      <w:pPr>
        <w:pStyle w:val="af5"/>
        <w:ind w:leftChars="221" w:left="464" w:firstLineChars="800" w:firstLine="192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“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message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: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  <w:r w:rsidRPr="00F30B26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错误信息</w:t>
      </w:r>
      <w:r w:rsidRPr="00F30B26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”</w:t>
      </w:r>
    </w:p>
    <w:p w:rsidR="00437B02" w:rsidRPr="00470779" w:rsidRDefault="00437B02" w:rsidP="00437B02">
      <w:pPr>
        <w:ind w:firstLineChars="875" w:firstLine="21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</w:pP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}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(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详情见文档顶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部</w:t>
      </w:r>
      <w:r w:rsidRPr="00470779"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  <w:lang w:val="zh-CN"/>
        </w:rPr>
        <w:t>红字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说明</w:t>
      </w:r>
      <w:r w:rsidRPr="00470779">
        <w:rPr>
          <w:rFonts w:asciiTheme="majorHAnsi" w:eastAsiaTheme="majorEastAsia" w:hAnsiTheme="majorHAnsi" w:cstheme="majorBidi"/>
          <w:bCs/>
          <w:kern w:val="0"/>
          <w:sz w:val="24"/>
          <w:szCs w:val="24"/>
          <w:lang w:val="zh-CN"/>
        </w:rPr>
        <w:t>)</w:t>
      </w:r>
    </w:p>
    <w:p w:rsidR="00437B02" w:rsidRDefault="00437B02" w:rsidP="00437B02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</w:p>
    <w:p w:rsidR="00437B02" w:rsidRPr="00AD7F1C" w:rsidRDefault="00437B02" w:rsidP="00437B02">
      <w:pPr>
        <w:pStyle w:val="af5"/>
        <w:ind w:leftChars="286" w:left="601" w:firstLineChars="250" w:firstLine="60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Cs/>
          <w:kern w:val="0"/>
          <w:sz w:val="24"/>
          <w:szCs w:val="24"/>
        </w:rPr>
        <w:t>正常时：</w:t>
      </w: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{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"error": 0,</w:t>
      </w:r>
    </w:p>
    <w:p w:rsidR="00437B02" w:rsidRPr="00AD7F1C" w:rsidRDefault="00437B02" w:rsidP="00437B02">
      <w:pPr>
        <w:pStyle w:val="af5"/>
        <w:ind w:left="600" w:firstLine="4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"message": ""</w:t>
      </w:r>
    </w:p>
    <w:p w:rsidR="00437B02" w:rsidRPr="0073627D" w:rsidRDefault="00437B02" w:rsidP="00437B02">
      <w:pPr>
        <w:pStyle w:val="af5"/>
        <w:ind w:leftChars="286" w:left="601" w:firstLineChars="700" w:firstLine="1680"/>
        <w:jc w:val="left"/>
        <w:rPr>
          <w:rFonts w:asciiTheme="majorHAnsi" w:eastAsiaTheme="majorEastAsia" w:hAnsiTheme="majorHAnsi" w:cstheme="majorBidi"/>
          <w:bCs/>
          <w:kern w:val="0"/>
          <w:sz w:val="24"/>
          <w:szCs w:val="24"/>
        </w:rPr>
      </w:pPr>
      <w:r w:rsidRPr="00AD7F1C">
        <w:rPr>
          <w:rFonts w:asciiTheme="majorHAnsi" w:eastAsiaTheme="majorEastAsia" w:hAnsiTheme="majorHAnsi" w:cstheme="majorBidi"/>
          <w:bCs/>
          <w:kern w:val="0"/>
          <w:sz w:val="24"/>
          <w:szCs w:val="24"/>
        </w:rPr>
        <w:t>}</w:t>
      </w:r>
    </w:p>
    <w:p w:rsidR="00437B02" w:rsidRPr="00EE645C" w:rsidRDefault="00437B02" w:rsidP="00437B02">
      <w:pPr>
        <w:pStyle w:val="1"/>
        <w:spacing w:before="156" w:after="156"/>
      </w:pPr>
      <w:bookmarkStart w:id="70" w:name="OLE_LINK5"/>
      <w:bookmarkStart w:id="71" w:name="OLE_LINK6"/>
      <w:r w:rsidRPr="00EE645C">
        <w:rPr>
          <w:rFonts w:hint="eastAsia"/>
        </w:rPr>
        <w:t>告警</w:t>
      </w:r>
      <w:r w:rsidRPr="00EE645C">
        <w:rPr>
          <w:rFonts w:hint="eastAsia"/>
        </w:rPr>
        <w:t>/</w:t>
      </w:r>
      <w:r w:rsidRPr="00EE645C">
        <w:rPr>
          <w:rFonts w:hint="eastAsia"/>
        </w:rPr>
        <w:t>报警消息管理</w:t>
      </w:r>
      <w:r>
        <w:rPr>
          <w:rFonts w:hint="eastAsia"/>
        </w:rPr>
        <w:t>/Alerts</w:t>
      </w:r>
    </w:p>
    <w:p w:rsidR="00237D6C" w:rsidRPr="00237D6C" w:rsidRDefault="00437B02" w:rsidP="00237D6C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查询告警提示</w:t>
      </w:r>
      <w:r w:rsidRPr="0073627D">
        <w:rPr>
          <w:rFonts w:hint="eastAsia"/>
          <w:kern w:val="0"/>
        </w:rPr>
        <w:t>/</w:t>
      </w:r>
      <w:r w:rsidRPr="00437B02">
        <w:rPr>
          <w:kern w:val="0"/>
        </w:rPr>
        <w:t>QueryOriginalAlerts</w:t>
      </w:r>
    </w:p>
    <w:p w:rsidR="00A94728" w:rsidRPr="00A94728" w:rsidRDefault="00A94728" w:rsidP="00A94728">
      <w:pPr>
        <w:pStyle w:val="a0"/>
        <w:ind w:firstLine="480"/>
      </w:pPr>
      <w:r>
        <w:rPr>
          <w:rFonts w:hint="eastAsia"/>
        </w:rPr>
        <w:t>参数：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1: string uid;        // </w:t>
      </w:r>
      <w:r w:rsidRPr="00D8561A">
        <w:rPr>
          <w:rFonts w:hint="eastAsia"/>
        </w:rPr>
        <w:t>告警</w:t>
      </w:r>
      <w:r w:rsidRPr="00D8561A">
        <w:rPr>
          <w:rFonts w:hint="eastAsia"/>
        </w:rPr>
        <w:t xml:space="preserve">ID   </w:t>
      </w:r>
      <w:r w:rsidRPr="00D8561A">
        <w:rPr>
          <w:rFonts w:hint="eastAsia"/>
        </w:rPr>
        <w:t>与其他条件互斥，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>2:</w:t>
      </w:r>
      <w:r w:rsidR="00D8561A">
        <w:rPr>
          <w:rFonts w:hint="eastAsia"/>
        </w:rPr>
        <w:t xml:space="preserve"> </w:t>
      </w:r>
      <w:r w:rsidRPr="00D8561A">
        <w:rPr>
          <w:rFonts w:hint="eastAsia"/>
        </w:rPr>
        <w:t xml:space="preserve">i32 start_num;        // </w:t>
      </w:r>
      <w:r w:rsidRPr="00D8561A">
        <w:rPr>
          <w:rFonts w:hint="eastAsia"/>
        </w:rPr>
        <w:t>起始行</w:t>
      </w:r>
      <w:r w:rsidRPr="00D8561A">
        <w:rPr>
          <w:rFonts w:hint="eastAsia"/>
        </w:rPr>
        <w:t xml:space="preserve"> 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3: i32 count;           // </w:t>
      </w:r>
      <w:r w:rsidRPr="00D8561A">
        <w:rPr>
          <w:rFonts w:hint="eastAsia"/>
        </w:rPr>
        <w:t>读取行数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4: string fcmp_cap_channel;  // </w:t>
      </w:r>
      <w:r w:rsidRPr="00D8561A">
        <w:rPr>
          <w:rFonts w:hint="eastAsia"/>
        </w:rPr>
        <w:t>抓拍通道</w:t>
      </w:r>
      <w:r w:rsidRPr="00D8561A">
        <w:rPr>
          <w:rFonts w:hint="eastAsia"/>
        </w:rPr>
        <w:t xml:space="preserve">ID </w:t>
      </w:r>
      <w:r w:rsidRPr="00D8561A">
        <w:rPr>
          <w:rFonts w:hint="eastAsia"/>
        </w:rPr>
        <w:t>空字符表示全部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5: i32 ftdb_id;        // </w:t>
      </w:r>
      <w:r w:rsidRPr="00D8561A">
        <w:rPr>
          <w:rFonts w:hint="eastAsia"/>
        </w:rPr>
        <w:t>库</w:t>
      </w:r>
      <w:r w:rsidRPr="00D8561A">
        <w:rPr>
          <w:rFonts w:hint="eastAsia"/>
        </w:rPr>
        <w:t>id      0</w:t>
      </w:r>
      <w:r w:rsidRPr="00D8561A">
        <w:rPr>
          <w:rFonts w:hint="eastAsia"/>
        </w:rPr>
        <w:t>表示全部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6: i64 fcap_start_time;     // </w:t>
      </w:r>
      <w:r w:rsidRPr="00D8561A">
        <w:rPr>
          <w:rFonts w:hint="eastAsia"/>
        </w:rPr>
        <w:t>抓拍起始时间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7: i64 fcap_end_time;    // </w:t>
      </w:r>
      <w:r w:rsidRPr="00D8561A">
        <w:rPr>
          <w:rFonts w:hint="eastAsia"/>
        </w:rPr>
        <w:t>抓拍结束时间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8: i32 ack_stat;      // </w:t>
      </w:r>
      <w:r w:rsidRPr="00D8561A">
        <w:rPr>
          <w:rFonts w:hint="eastAsia"/>
        </w:rPr>
        <w:t>确认状态</w:t>
      </w:r>
      <w:r w:rsidRPr="00D8561A">
        <w:rPr>
          <w:rFonts w:hint="eastAsia"/>
        </w:rPr>
        <w:t xml:space="preserve">   0</w:t>
      </w:r>
      <w:r w:rsidRPr="00D8561A">
        <w:rPr>
          <w:rFonts w:hint="eastAsia"/>
        </w:rPr>
        <w:t>表示全部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 xml:space="preserve">9: i32 pub_stat;      // </w:t>
      </w:r>
      <w:r w:rsidRPr="00D8561A">
        <w:rPr>
          <w:rFonts w:hint="eastAsia"/>
        </w:rPr>
        <w:t>推送状态</w:t>
      </w:r>
    </w:p>
    <w:p w:rsidR="00437B02" w:rsidRPr="00D8561A" w:rsidRDefault="00437B02" w:rsidP="00D8561A">
      <w:pPr>
        <w:pStyle w:val="a0"/>
        <w:ind w:firstLine="480"/>
      </w:pPr>
      <w:r w:rsidRPr="00D8561A">
        <w:rPr>
          <w:rFonts w:hint="eastAsia"/>
        </w:rPr>
        <w:t>10: string key_words;    //</w:t>
      </w:r>
      <w:r w:rsidRPr="00D8561A">
        <w:rPr>
          <w:rFonts w:hint="eastAsia"/>
        </w:rPr>
        <w:t>关键字</w:t>
      </w:r>
      <w:r w:rsidRPr="00D8561A">
        <w:rPr>
          <w:rFonts w:hint="eastAsia"/>
        </w:rPr>
        <w:t xml:space="preserve">  </w:t>
      </w:r>
      <w:r w:rsidRPr="00D8561A">
        <w:rPr>
          <w:rFonts w:hint="eastAsia"/>
        </w:rPr>
        <w:t>人名，或编号，空字符表示</w:t>
      </w:r>
    </w:p>
    <w:p w:rsidR="00437B02" w:rsidRDefault="00A94728" w:rsidP="00A94728">
      <w:pPr>
        <w:pStyle w:val="a0"/>
        <w:ind w:firstLine="480"/>
        <w:rPr>
          <w:kern w:val="0"/>
        </w:rPr>
      </w:pPr>
      <w:r>
        <w:rPr>
          <w:rFonts w:hint="eastAsia"/>
          <w:kern w:val="0"/>
        </w:rPr>
        <w:t>示例：</w:t>
      </w:r>
    </w:p>
    <w:p w:rsidR="00A94728" w:rsidRPr="00A94728" w:rsidRDefault="00A94728" w:rsidP="00A94728">
      <w:pPr>
        <w:pStyle w:val="a0"/>
        <w:ind w:firstLine="480"/>
        <w:rPr>
          <w:kern w:val="0"/>
        </w:rPr>
      </w:pPr>
      <w:r w:rsidRPr="00A94728">
        <w:rPr>
          <w:kern w:val="0"/>
        </w:rPr>
        <w:t>{"start_num":0,</w:t>
      </w:r>
    </w:p>
    <w:p w:rsidR="00A94728" w:rsidRPr="00A94728" w:rsidRDefault="00A94728" w:rsidP="00A94728">
      <w:pPr>
        <w:pStyle w:val="a0"/>
        <w:ind w:firstLine="480"/>
        <w:rPr>
          <w:kern w:val="0"/>
        </w:rPr>
      </w:pPr>
      <w:r w:rsidRPr="00A94728">
        <w:rPr>
          <w:kern w:val="0"/>
        </w:rPr>
        <w:t>"count":100,</w:t>
      </w:r>
    </w:p>
    <w:p w:rsidR="00A94728" w:rsidRPr="00A94728" w:rsidRDefault="00A94728" w:rsidP="00A94728">
      <w:pPr>
        <w:pStyle w:val="a0"/>
        <w:ind w:firstLine="480"/>
        <w:rPr>
          <w:kern w:val="0"/>
        </w:rPr>
      </w:pPr>
      <w:r w:rsidRPr="00A94728">
        <w:rPr>
          <w:kern w:val="0"/>
        </w:rPr>
        <w:t>"fcmp_cap_channel":"3b42702548d84f14b1fa96bbdda77bca",</w:t>
      </w:r>
    </w:p>
    <w:p w:rsidR="00A94728" w:rsidRDefault="00A94728" w:rsidP="00A94728">
      <w:pPr>
        <w:pStyle w:val="a0"/>
        <w:ind w:firstLine="480"/>
        <w:rPr>
          <w:kern w:val="0"/>
        </w:rPr>
      </w:pPr>
      <w:r w:rsidRPr="00A94728">
        <w:rPr>
          <w:kern w:val="0"/>
        </w:rPr>
        <w:t xml:space="preserve">"fcap_end_time":1494844868}  </w:t>
      </w:r>
    </w:p>
    <w:p w:rsidR="00A94728" w:rsidRDefault="00A94728" w:rsidP="00A94728">
      <w:pPr>
        <w:pStyle w:val="a0"/>
        <w:ind w:firstLine="480"/>
        <w:rPr>
          <w:kern w:val="0"/>
        </w:rPr>
      </w:pPr>
      <w:r>
        <w:rPr>
          <w:rFonts w:hint="eastAsia"/>
          <w:kern w:val="0"/>
        </w:rPr>
        <w:t>结果：</w:t>
      </w:r>
    </w:p>
    <w:p w:rsidR="00A94728" w:rsidRDefault="00A94728" w:rsidP="00A94728">
      <w:pPr>
        <w:pStyle w:val="a0"/>
        <w:ind w:firstLine="480"/>
        <w:rPr>
          <w:kern w:val="0"/>
        </w:rPr>
      </w:pPr>
      <w:r w:rsidRPr="00A94728">
        <w:rPr>
          <w:kern w:val="0"/>
        </w:rPr>
        <w:t xml:space="preserve">  </w:t>
      </w:r>
    </w:p>
    <w:p w:rsidR="00A94728" w:rsidRPr="00A94728" w:rsidRDefault="00A94728" w:rsidP="00A94728">
      <w:pPr>
        <w:pStyle w:val="a0"/>
        <w:ind w:firstLine="480"/>
      </w:pPr>
      <w:r w:rsidRPr="00A94728">
        <w:rPr>
          <w:rFonts w:hint="eastAsia"/>
        </w:rPr>
        <w:t>[</w:t>
      </w:r>
      <w:r w:rsidRPr="00A94728">
        <w:t>{ "uuid": "EEFCC06EEC5F4FEBB4B32C0EDB5BFC05",</w:t>
      </w:r>
    </w:p>
    <w:p w:rsidR="00A94728" w:rsidRPr="00A94728" w:rsidRDefault="00A94728" w:rsidP="00A94728">
      <w:pPr>
        <w:pStyle w:val="a0"/>
        <w:ind w:firstLine="480"/>
      </w:pPr>
      <w:r w:rsidRPr="00A94728">
        <w:t>"fcmp_cap_id": "EEFCC06EEC5F4FEBB4B32C0EDB5BFC05",</w:t>
      </w:r>
    </w:p>
    <w:p w:rsidR="00A94728" w:rsidRPr="00A94728" w:rsidRDefault="00A94728" w:rsidP="00A94728">
      <w:pPr>
        <w:pStyle w:val="a0"/>
        <w:ind w:firstLine="480"/>
      </w:pPr>
      <w:r w:rsidRPr="00A94728">
        <w:t>"fcmp_fobj_id": "320722198810275426",</w:t>
      </w:r>
    </w:p>
    <w:p w:rsidR="00A94728" w:rsidRPr="00A94728" w:rsidRDefault="00A94728" w:rsidP="00A94728">
      <w:pPr>
        <w:pStyle w:val="a0"/>
        <w:ind w:firstLine="480"/>
      </w:pPr>
      <w:r w:rsidRPr="00A94728">
        <w:t>"fcmp_fobj_name": "name",</w:t>
      </w:r>
    </w:p>
    <w:p w:rsidR="00A94728" w:rsidRPr="00A94728" w:rsidRDefault="00A94728" w:rsidP="00A94728">
      <w:pPr>
        <w:pStyle w:val="a0"/>
        <w:ind w:firstLine="480"/>
      </w:pPr>
      <w:r w:rsidRPr="00A94728">
        <w:t>"id_numb": "1",</w:t>
      </w:r>
    </w:p>
    <w:p w:rsidR="00A94728" w:rsidRPr="00A94728" w:rsidRDefault="00A94728" w:rsidP="00A94728">
      <w:pPr>
        <w:pStyle w:val="a0"/>
        <w:ind w:firstLine="480"/>
      </w:pPr>
      <w:r w:rsidRPr="00A94728">
        <w:t>"fcap_time": 1494844862,</w:t>
      </w:r>
    </w:p>
    <w:p w:rsidR="00A94728" w:rsidRPr="00A94728" w:rsidRDefault="00A94728" w:rsidP="00A94728">
      <w:pPr>
        <w:pStyle w:val="a0"/>
        <w:ind w:firstLine="480"/>
      </w:pPr>
      <w:r w:rsidRPr="00A94728">
        <w:lastRenderedPageBreak/>
        <w:t>"fcmp_cap_channel": "3b42702548d84f14b1fa96bbdda77bca",</w:t>
      </w:r>
    </w:p>
    <w:p w:rsidR="00A94728" w:rsidRPr="00A94728" w:rsidRDefault="00A94728" w:rsidP="00A94728">
      <w:pPr>
        <w:pStyle w:val="a0"/>
        <w:ind w:firstLine="480"/>
      </w:pPr>
      <w:r w:rsidRPr="00A94728">
        <w:t>"fcap_obj_img":”</w:t>
      </w:r>
      <w:r w:rsidRPr="00A94728">
        <w:rPr>
          <w:rFonts w:hint="eastAsia"/>
        </w:rPr>
        <w:t>XXXXX</w:t>
      </w:r>
      <w:r w:rsidRPr="00A94728">
        <w:t>”</w:t>
      </w:r>
      <w:r w:rsidRPr="00A94728">
        <w:rPr>
          <w:rFonts w:hint="eastAsia"/>
        </w:rPr>
        <w:t>,</w:t>
      </w:r>
    </w:p>
    <w:p w:rsidR="00A94728" w:rsidRPr="00A94728" w:rsidRDefault="00A94728" w:rsidP="00A94728">
      <w:pPr>
        <w:pStyle w:val="a0"/>
        <w:ind w:firstLine="480"/>
      </w:pPr>
      <w:r w:rsidRPr="00A94728">
        <w:t>"channel_longitude": 0,</w:t>
      </w:r>
    </w:p>
    <w:p w:rsidR="00A94728" w:rsidRPr="00A94728" w:rsidRDefault="00A94728" w:rsidP="00A94728">
      <w:pPr>
        <w:pStyle w:val="a0"/>
        <w:ind w:firstLine="480"/>
      </w:pPr>
      <w:r w:rsidRPr="00A94728">
        <w:t>"channel_latitude": 0,</w:t>
      </w:r>
    </w:p>
    <w:p w:rsidR="00A94728" w:rsidRPr="00A94728" w:rsidRDefault="00A94728" w:rsidP="00A94728">
      <w:pPr>
        <w:pStyle w:val="a0"/>
        <w:ind w:firstLine="480"/>
      </w:pPr>
      <w:r w:rsidRPr="00A94728">
        <w:t>"channel_direct": 0,</w:t>
      </w:r>
    </w:p>
    <w:p w:rsidR="00A94728" w:rsidRPr="00A94728" w:rsidRDefault="00A94728" w:rsidP="00A94728">
      <w:pPr>
        <w:pStyle w:val="a0"/>
        <w:ind w:firstLine="480"/>
      </w:pPr>
      <w:r w:rsidRPr="00A94728">
        <w:t>"channel_name": "No1",</w:t>
      </w:r>
    </w:p>
    <w:p w:rsidR="00A94728" w:rsidRPr="00A94728" w:rsidRDefault="00A94728" w:rsidP="00A94728">
      <w:pPr>
        <w:pStyle w:val="a0"/>
        <w:ind w:firstLine="480"/>
        <w:rPr>
          <w:szCs w:val="24"/>
        </w:rPr>
      </w:pPr>
      <w:r w:rsidRPr="00A94728">
        <w:t>"ft_image":”</w:t>
      </w:r>
      <w:r w:rsidRPr="00A94728">
        <w:rPr>
          <w:rFonts w:hint="eastAsia"/>
        </w:rPr>
        <w:t>XXXXXXXXX</w:t>
      </w:r>
      <w:r w:rsidRPr="00A94728">
        <w:t>”</w:t>
      </w:r>
      <w:r w:rsidRPr="00A94728">
        <w:rPr>
          <w:rFonts w:hint="eastAsia"/>
        </w:rPr>
        <w:t>,</w:t>
      </w:r>
    </w:p>
    <w:p w:rsidR="00A94728" w:rsidRPr="00A94728" w:rsidRDefault="00A94728" w:rsidP="00A94728">
      <w:pPr>
        <w:pStyle w:val="a0"/>
        <w:ind w:firstLine="480"/>
      </w:pPr>
      <w:r w:rsidRPr="00A94728">
        <w:t>"fcmp_ft_id": "",</w:t>
      </w:r>
    </w:p>
    <w:p w:rsidR="00A94728" w:rsidRPr="00A94728" w:rsidRDefault="00A94728" w:rsidP="00A94728">
      <w:pPr>
        <w:pStyle w:val="a0"/>
        <w:ind w:firstLine="480"/>
      </w:pPr>
      <w:r w:rsidRPr="00A94728">
        <w:t>"ftdb_id": 1,</w:t>
      </w:r>
    </w:p>
    <w:p w:rsidR="00A94728" w:rsidRPr="00A94728" w:rsidRDefault="00A94728" w:rsidP="00A94728">
      <w:pPr>
        <w:pStyle w:val="a0"/>
        <w:ind w:firstLine="480"/>
      </w:pPr>
      <w:r w:rsidRPr="00A94728">
        <w:rPr>
          <w:rFonts w:hint="eastAsia"/>
        </w:rPr>
        <w:t>"template_db_name": "</w:t>
      </w:r>
      <w:r w:rsidRPr="00A94728">
        <w:rPr>
          <w:rFonts w:hint="eastAsia"/>
        </w:rPr>
        <w:t>测试一</w:t>
      </w:r>
      <w:r w:rsidRPr="00A94728">
        <w:rPr>
          <w:rFonts w:hint="eastAsia"/>
        </w:rPr>
        <w:t>",</w:t>
      </w:r>
    </w:p>
    <w:p w:rsidR="00A94728" w:rsidRPr="00A94728" w:rsidRDefault="00A94728" w:rsidP="00A94728">
      <w:pPr>
        <w:pStyle w:val="a0"/>
        <w:ind w:firstLine="480"/>
      </w:pPr>
      <w:r w:rsidRPr="00A94728">
        <w:t>"ruler_id": 0,</w:t>
      </w:r>
    </w:p>
    <w:p w:rsidR="00A94728" w:rsidRPr="00A94728" w:rsidRDefault="00A94728" w:rsidP="00A94728">
      <w:pPr>
        <w:pStyle w:val="a0"/>
        <w:ind w:firstLine="480"/>
      </w:pPr>
      <w:r w:rsidRPr="00A94728">
        <w:t>"ft_image_time": 0,</w:t>
      </w:r>
    </w:p>
    <w:p w:rsidR="00A94728" w:rsidRPr="00A94728" w:rsidRDefault="00A94728" w:rsidP="00A94728">
      <w:pPr>
        <w:pStyle w:val="a0"/>
        <w:ind w:firstLine="480"/>
      </w:pPr>
      <w:r w:rsidRPr="00A94728">
        <w:t>"fcmp_socre": 0.6042215824127197,</w:t>
      </w:r>
    </w:p>
    <w:p w:rsidR="00A94728" w:rsidRPr="00A94728" w:rsidRDefault="00A94728" w:rsidP="00A94728">
      <w:pPr>
        <w:pStyle w:val="a0"/>
        <w:ind w:firstLine="480"/>
      </w:pPr>
      <w:r w:rsidRPr="00A94728">
        <w:t>"ack_stat": 1,</w:t>
      </w:r>
    </w:p>
    <w:p w:rsidR="00A94728" w:rsidRPr="00A94728" w:rsidRDefault="00A94728" w:rsidP="00A94728">
      <w:pPr>
        <w:pStyle w:val="a0"/>
        <w:ind w:firstLine="480"/>
      </w:pPr>
      <w:r>
        <w:rPr>
          <w:rFonts w:hint="eastAsia"/>
        </w:rPr>
        <w:t>"</w:t>
      </w:r>
      <w:r w:rsidRPr="00A94728">
        <w:t>ack_time": 0,</w:t>
      </w:r>
    </w:p>
    <w:p w:rsidR="00A94728" w:rsidRPr="00A94728" w:rsidRDefault="00A94728" w:rsidP="00A94728">
      <w:pPr>
        <w:pStyle w:val="a0"/>
        <w:ind w:firstLine="480"/>
      </w:pPr>
      <w:r w:rsidRPr="00A94728">
        <w:t>"acker": "mzw",</w:t>
      </w:r>
    </w:p>
    <w:p w:rsidR="00A94728" w:rsidRPr="00A94728" w:rsidRDefault="00A94728" w:rsidP="00A94728">
      <w:pPr>
        <w:pStyle w:val="a0"/>
        <w:ind w:firstLine="480"/>
      </w:pPr>
      <w:r w:rsidRPr="00A94728">
        <w:t>"pub_stat": 1,</w:t>
      </w:r>
    </w:p>
    <w:p w:rsidR="00A94728" w:rsidRPr="00A94728" w:rsidRDefault="00A94728" w:rsidP="00A94728">
      <w:pPr>
        <w:pStyle w:val="a0"/>
        <w:ind w:firstLine="480"/>
      </w:pPr>
      <w:r w:rsidRPr="00A94728">
        <w:t>"pub_time": 0,</w:t>
      </w:r>
    </w:p>
    <w:p w:rsidR="00A94728" w:rsidRDefault="00A94728" w:rsidP="00A94728">
      <w:pPr>
        <w:pStyle w:val="a0"/>
        <w:ind w:firstLine="480"/>
        <w:rPr>
          <w:kern w:val="0"/>
        </w:rPr>
      </w:pPr>
      <w:r w:rsidRPr="00A94728">
        <w:t>"puber": ""}]</w:t>
      </w:r>
    </w:p>
    <w:p w:rsidR="00437B02" w:rsidRDefault="000F1F75" w:rsidP="000F1F75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告警提示判决</w:t>
      </w:r>
      <w:r w:rsidR="00184C19" w:rsidRPr="00184C19">
        <w:rPr>
          <w:kern w:val="0"/>
        </w:rPr>
        <w:t>/AckOriginalAlert</w:t>
      </w:r>
    </w:p>
    <w:p w:rsidR="000F1F75" w:rsidRDefault="000F1F75" w:rsidP="000F1F75">
      <w:pPr>
        <w:pStyle w:val="a0"/>
        <w:ind w:firstLine="480"/>
      </w:pPr>
      <w:bookmarkStart w:id="72" w:name="OLE_LINK3"/>
      <w:bookmarkStart w:id="73" w:name="OLE_LINK4"/>
      <w:r>
        <w:rPr>
          <w:rFonts w:hint="eastAsia"/>
        </w:rPr>
        <w:t>参数：</w:t>
      </w:r>
    </w:p>
    <w:p w:rsidR="000F1F75" w:rsidRDefault="000F1F75" w:rsidP="000F1F75">
      <w:pPr>
        <w:pStyle w:val="a0"/>
        <w:ind w:firstLine="480"/>
      </w:pPr>
      <w:r>
        <w:tab/>
        <w:t>1: string uuid;</w:t>
      </w:r>
      <w:r>
        <w:tab/>
      </w:r>
      <w:r>
        <w:tab/>
      </w:r>
      <w:r>
        <w:tab/>
        <w:t>//UUID</w:t>
      </w:r>
    </w:p>
    <w:p w:rsidR="000F1F75" w:rsidRDefault="000F1F75" w:rsidP="000F1F75">
      <w:pPr>
        <w:pStyle w:val="a0"/>
        <w:ind w:firstLine="480"/>
      </w:pPr>
      <w:r>
        <w:rPr>
          <w:rFonts w:hint="eastAsia"/>
        </w:rPr>
        <w:tab/>
        <w:t>2: string oper;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操作人</w:t>
      </w:r>
    </w:p>
    <w:p w:rsidR="000F1F75" w:rsidRDefault="000F1F75" w:rsidP="000F1F75">
      <w:pPr>
        <w:pStyle w:val="a0"/>
        <w:ind w:firstLine="480"/>
      </w:pPr>
      <w:r>
        <w:rPr>
          <w:rFonts w:hint="eastAsia"/>
        </w:rPr>
        <w:tab/>
        <w:t>3: i32 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操作状态</w:t>
      </w:r>
    </w:p>
    <w:p w:rsidR="000F1F75" w:rsidRDefault="000F1F75" w:rsidP="000F1F75">
      <w:pPr>
        <w:pStyle w:val="a0"/>
        <w:ind w:firstLine="480"/>
      </w:pPr>
      <w:r>
        <w:rPr>
          <w:rFonts w:hint="eastAsia"/>
        </w:rPr>
        <w:tab/>
        <w:t>4: i64 timestamp;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操作时间</w:t>
      </w:r>
    </w:p>
    <w:p w:rsidR="000F1F75" w:rsidRDefault="000F1F75" w:rsidP="000F1F75">
      <w:pPr>
        <w:pStyle w:val="a0"/>
        <w:ind w:firstLine="480"/>
      </w:pPr>
      <w:r>
        <w:rPr>
          <w:rFonts w:hint="eastAsia"/>
        </w:rPr>
        <w:tab/>
        <w:t>5: bool force;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强制</w:t>
      </w:r>
    </w:p>
    <w:p w:rsidR="000F1F75" w:rsidRDefault="000F1F75" w:rsidP="000F1F75">
      <w:pPr>
        <w:pStyle w:val="a0"/>
        <w:ind w:firstLine="480"/>
      </w:pPr>
      <w:r>
        <w:rPr>
          <w:rFonts w:hint="eastAsia"/>
        </w:rPr>
        <w:t>示例：</w:t>
      </w:r>
    </w:p>
    <w:p w:rsidR="006E5708" w:rsidRDefault="006E5708" w:rsidP="000F1F75">
      <w:pPr>
        <w:pStyle w:val="a0"/>
        <w:ind w:firstLine="480"/>
      </w:pPr>
      <w:r w:rsidRPr="006E5708">
        <w:t>{"uui":"fd3dac8b-312d-447c-9c76-1374608c4fae","ope":"mo111","stat":2,"force":true}</w:t>
      </w:r>
    </w:p>
    <w:p w:rsidR="000F1F75" w:rsidRPr="000F1F75" w:rsidRDefault="000F1F75" w:rsidP="000F1F75">
      <w:pPr>
        <w:pStyle w:val="a0"/>
        <w:ind w:firstLine="480"/>
      </w:pPr>
      <w:r>
        <w:rPr>
          <w:rFonts w:hint="eastAsia"/>
        </w:rPr>
        <w:t>结果：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>{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"error": 0,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"message": "",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"oper": "",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"stat": 0,</w:t>
      </w:r>
    </w:p>
    <w:p w:rsidR="006E5708" w:rsidRPr="006E5708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"timestamp": 0</w:t>
      </w:r>
    </w:p>
    <w:p w:rsidR="00437B02" w:rsidRDefault="006E5708" w:rsidP="006E5708">
      <w:pPr>
        <w:pStyle w:val="a0"/>
        <w:ind w:firstLine="480"/>
        <w:rPr>
          <w:kern w:val="0"/>
        </w:rPr>
      </w:pPr>
      <w:r w:rsidRPr="006E5708">
        <w:rPr>
          <w:kern w:val="0"/>
        </w:rPr>
        <w:t>}</w:t>
      </w:r>
    </w:p>
    <w:bookmarkEnd w:id="72"/>
    <w:bookmarkEnd w:id="73"/>
    <w:p w:rsidR="00437B02" w:rsidRDefault="00227DE7" w:rsidP="00227DE7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告警提示推送</w:t>
      </w:r>
      <w:r w:rsidR="00184C19" w:rsidRPr="00184C19">
        <w:rPr>
          <w:kern w:val="0"/>
        </w:rPr>
        <w:t>/PubOriginalAlert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t>参数：</w:t>
      </w:r>
    </w:p>
    <w:p w:rsidR="00227DE7" w:rsidRDefault="00227DE7" w:rsidP="00227DE7">
      <w:pPr>
        <w:pStyle w:val="a0"/>
        <w:ind w:firstLine="480"/>
      </w:pPr>
      <w:r>
        <w:tab/>
        <w:t>1: string uuid;</w:t>
      </w:r>
      <w:r>
        <w:tab/>
      </w:r>
      <w:r>
        <w:tab/>
      </w:r>
      <w:r>
        <w:tab/>
        <w:t>//UUID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lastRenderedPageBreak/>
        <w:tab/>
        <w:t>2: string oper;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操作人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tab/>
        <w:t>3: i32 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操作状态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tab/>
        <w:t>4: i64 timestamp;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操作时间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tab/>
        <w:t>5: bool force;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强制</w:t>
      </w:r>
    </w:p>
    <w:p w:rsidR="00227DE7" w:rsidRDefault="00227DE7" w:rsidP="00227DE7">
      <w:pPr>
        <w:pStyle w:val="a0"/>
        <w:ind w:firstLine="480"/>
      </w:pPr>
      <w:r>
        <w:rPr>
          <w:rFonts w:hint="eastAsia"/>
        </w:rPr>
        <w:t>示例：</w:t>
      </w:r>
    </w:p>
    <w:p w:rsidR="00227DE7" w:rsidRDefault="00227DE7" w:rsidP="00227DE7">
      <w:pPr>
        <w:pStyle w:val="a0"/>
        <w:ind w:firstLine="480"/>
      </w:pPr>
      <w:r w:rsidRPr="006E5708">
        <w:t>{"uui":"fd3dac8b-312d-447c-9c76-1374608c4fae","ope":"mo111","stat":2,"force":true}</w:t>
      </w:r>
    </w:p>
    <w:p w:rsidR="00227DE7" w:rsidRPr="000F1F75" w:rsidRDefault="00227DE7" w:rsidP="00227DE7">
      <w:pPr>
        <w:pStyle w:val="a0"/>
        <w:ind w:firstLine="480"/>
      </w:pPr>
      <w:r>
        <w:rPr>
          <w:rFonts w:hint="eastAsia"/>
        </w:rPr>
        <w:t>结果：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>{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"error": 0,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"message": "",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"oper": "",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"stat": 0,</w:t>
      </w:r>
    </w:p>
    <w:p w:rsidR="00227DE7" w:rsidRPr="006E5708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"timestamp": 0</w:t>
      </w:r>
    </w:p>
    <w:p w:rsidR="00227DE7" w:rsidRDefault="00227DE7" w:rsidP="00227DE7">
      <w:pPr>
        <w:pStyle w:val="a0"/>
        <w:ind w:firstLine="480"/>
        <w:rPr>
          <w:kern w:val="0"/>
        </w:rPr>
      </w:pPr>
      <w:r w:rsidRPr="006E5708">
        <w:rPr>
          <w:kern w:val="0"/>
        </w:rPr>
        <w:t>}</w:t>
      </w:r>
    </w:p>
    <w:p w:rsidR="00237D6C" w:rsidRPr="00237D6C" w:rsidRDefault="00237D6C" w:rsidP="00237D6C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查询报警消息</w:t>
      </w:r>
      <w:r w:rsidRPr="0073627D">
        <w:rPr>
          <w:rFonts w:hint="eastAsia"/>
          <w:kern w:val="0"/>
        </w:rPr>
        <w:t>/</w:t>
      </w:r>
      <w:r w:rsidRPr="00437B02">
        <w:rPr>
          <w:kern w:val="0"/>
        </w:rPr>
        <w:t>Query</w:t>
      </w:r>
      <w:r>
        <w:rPr>
          <w:rFonts w:hint="eastAsia"/>
          <w:kern w:val="0"/>
        </w:rPr>
        <w:t>Sec</w:t>
      </w:r>
      <w:r w:rsidRPr="00437B02">
        <w:rPr>
          <w:kern w:val="0"/>
        </w:rPr>
        <w:t>Alerts</w:t>
      </w:r>
    </w:p>
    <w:p w:rsidR="00237D6C" w:rsidRPr="00A94728" w:rsidRDefault="00237D6C" w:rsidP="00237D6C">
      <w:pPr>
        <w:pStyle w:val="a0"/>
        <w:ind w:firstLine="480"/>
      </w:pPr>
      <w:r>
        <w:rPr>
          <w:rFonts w:hint="eastAsia"/>
        </w:rPr>
        <w:t>参数：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1: string uid;        // </w:t>
      </w:r>
      <w:r w:rsidRPr="00D8561A">
        <w:rPr>
          <w:rFonts w:hint="eastAsia"/>
        </w:rPr>
        <w:t>告警</w:t>
      </w:r>
      <w:r w:rsidRPr="00D8561A">
        <w:rPr>
          <w:rFonts w:hint="eastAsia"/>
        </w:rPr>
        <w:t xml:space="preserve">ID   </w:t>
      </w:r>
      <w:r w:rsidRPr="00D8561A">
        <w:rPr>
          <w:rFonts w:hint="eastAsia"/>
        </w:rPr>
        <w:t>与其他条件互斥，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>2:</w:t>
      </w:r>
      <w:r>
        <w:rPr>
          <w:rFonts w:hint="eastAsia"/>
        </w:rPr>
        <w:t xml:space="preserve"> </w:t>
      </w:r>
      <w:r w:rsidRPr="00D8561A">
        <w:rPr>
          <w:rFonts w:hint="eastAsia"/>
        </w:rPr>
        <w:t xml:space="preserve">i32 start_num;        // </w:t>
      </w:r>
      <w:r w:rsidRPr="00D8561A">
        <w:rPr>
          <w:rFonts w:hint="eastAsia"/>
        </w:rPr>
        <w:t>起始行</w:t>
      </w:r>
      <w:r w:rsidRPr="00D8561A">
        <w:rPr>
          <w:rFonts w:hint="eastAsia"/>
        </w:rPr>
        <w:t xml:space="preserve"> 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3: i32 count;           // </w:t>
      </w:r>
      <w:r w:rsidRPr="00D8561A">
        <w:rPr>
          <w:rFonts w:hint="eastAsia"/>
        </w:rPr>
        <w:t>读取行数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4: string fcmp_cap_channel;  // </w:t>
      </w:r>
      <w:r w:rsidRPr="00D8561A">
        <w:rPr>
          <w:rFonts w:hint="eastAsia"/>
        </w:rPr>
        <w:t>抓拍通道</w:t>
      </w:r>
      <w:r w:rsidRPr="00D8561A">
        <w:rPr>
          <w:rFonts w:hint="eastAsia"/>
        </w:rPr>
        <w:t xml:space="preserve">ID </w:t>
      </w:r>
      <w:r w:rsidRPr="00D8561A">
        <w:rPr>
          <w:rFonts w:hint="eastAsia"/>
        </w:rPr>
        <w:t>空字符表示全部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5: i32 ftdb_id;        // </w:t>
      </w:r>
      <w:r w:rsidRPr="00D8561A">
        <w:rPr>
          <w:rFonts w:hint="eastAsia"/>
        </w:rPr>
        <w:t>库</w:t>
      </w:r>
      <w:r w:rsidRPr="00D8561A">
        <w:rPr>
          <w:rFonts w:hint="eastAsia"/>
        </w:rPr>
        <w:t>id      0</w:t>
      </w:r>
      <w:r w:rsidRPr="00D8561A">
        <w:rPr>
          <w:rFonts w:hint="eastAsia"/>
        </w:rPr>
        <w:t>表示全部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6: i64 fcap_start_time;     // </w:t>
      </w:r>
      <w:r w:rsidRPr="00D8561A">
        <w:rPr>
          <w:rFonts w:hint="eastAsia"/>
        </w:rPr>
        <w:t>抓拍起始时间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7: i64 fcap_end_time;    // </w:t>
      </w:r>
      <w:r w:rsidRPr="00D8561A">
        <w:rPr>
          <w:rFonts w:hint="eastAsia"/>
        </w:rPr>
        <w:t>抓拍结束时间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8: i32 ack_stat;      // </w:t>
      </w:r>
      <w:r w:rsidRPr="00D8561A">
        <w:rPr>
          <w:rFonts w:hint="eastAsia"/>
        </w:rPr>
        <w:t>确认状态</w:t>
      </w:r>
      <w:r w:rsidRPr="00D8561A">
        <w:rPr>
          <w:rFonts w:hint="eastAsia"/>
        </w:rPr>
        <w:t xml:space="preserve">   0</w:t>
      </w:r>
      <w:r w:rsidRPr="00D8561A">
        <w:rPr>
          <w:rFonts w:hint="eastAsia"/>
        </w:rPr>
        <w:t>表示全部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 xml:space="preserve">9: i32 pub_stat;      // </w:t>
      </w:r>
      <w:r w:rsidRPr="00D8561A">
        <w:rPr>
          <w:rFonts w:hint="eastAsia"/>
        </w:rPr>
        <w:t>推送状态</w:t>
      </w:r>
    </w:p>
    <w:p w:rsidR="00237D6C" w:rsidRPr="00D8561A" w:rsidRDefault="00237D6C" w:rsidP="00237D6C">
      <w:pPr>
        <w:pStyle w:val="a0"/>
        <w:ind w:firstLine="480"/>
      </w:pPr>
      <w:r w:rsidRPr="00D8561A">
        <w:rPr>
          <w:rFonts w:hint="eastAsia"/>
        </w:rPr>
        <w:t>10: string key_words;    //</w:t>
      </w:r>
      <w:r w:rsidRPr="00D8561A">
        <w:rPr>
          <w:rFonts w:hint="eastAsia"/>
        </w:rPr>
        <w:t>关键字</w:t>
      </w:r>
      <w:r w:rsidRPr="00D8561A">
        <w:rPr>
          <w:rFonts w:hint="eastAsia"/>
        </w:rPr>
        <w:t xml:space="preserve">  </w:t>
      </w:r>
      <w:r w:rsidRPr="00D8561A">
        <w:rPr>
          <w:rFonts w:hint="eastAsia"/>
        </w:rPr>
        <w:t>人名，或编号，空字符表示</w:t>
      </w:r>
    </w:p>
    <w:p w:rsidR="00237D6C" w:rsidRDefault="00237D6C" w:rsidP="00237D6C">
      <w:pPr>
        <w:pStyle w:val="a0"/>
        <w:ind w:firstLine="480"/>
        <w:rPr>
          <w:kern w:val="0"/>
        </w:rPr>
      </w:pPr>
      <w:r>
        <w:rPr>
          <w:rFonts w:hint="eastAsia"/>
          <w:kern w:val="0"/>
        </w:rPr>
        <w:t>示例：</w:t>
      </w:r>
    </w:p>
    <w:p w:rsidR="00237D6C" w:rsidRPr="00A94728" w:rsidRDefault="00237D6C" w:rsidP="00237D6C">
      <w:pPr>
        <w:pStyle w:val="a0"/>
        <w:ind w:firstLine="480"/>
        <w:rPr>
          <w:kern w:val="0"/>
        </w:rPr>
      </w:pPr>
      <w:r w:rsidRPr="00A94728">
        <w:rPr>
          <w:kern w:val="0"/>
        </w:rPr>
        <w:t>{"start_num":0,</w:t>
      </w:r>
    </w:p>
    <w:p w:rsidR="00237D6C" w:rsidRPr="00A94728" w:rsidRDefault="00237D6C" w:rsidP="00237D6C">
      <w:pPr>
        <w:pStyle w:val="a0"/>
        <w:ind w:firstLine="480"/>
        <w:rPr>
          <w:kern w:val="0"/>
        </w:rPr>
      </w:pPr>
      <w:r w:rsidRPr="00A94728">
        <w:rPr>
          <w:kern w:val="0"/>
        </w:rPr>
        <w:t>"count":100,</w:t>
      </w:r>
    </w:p>
    <w:p w:rsidR="00237D6C" w:rsidRPr="00A94728" w:rsidRDefault="00237D6C" w:rsidP="00237D6C">
      <w:pPr>
        <w:pStyle w:val="a0"/>
        <w:ind w:firstLine="480"/>
        <w:rPr>
          <w:kern w:val="0"/>
        </w:rPr>
      </w:pPr>
      <w:r w:rsidRPr="00A94728">
        <w:rPr>
          <w:kern w:val="0"/>
        </w:rPr>
        <w:t>"fcmp_cap_channel":"3b42702548d84f14b1fa96bbdda77bca",</w:t>
      </w:r>
    </w:p>
    <w:p w:rsidR="00237D6C" w:rsidRDefault="00237D6C" w:rsidP="00237D6C">
      <w:pPr>
        <w:pStyle w:val="a0"/>
        <w:ind w:firstLine="480"/>
        <w:rPr>
          <w:kern w:val="0"/>
        </w:rPr>
      </w:pPr>
      <w:r w:rsidRPr="00A94728">
        <w:rPr>
          <w:kern w:val="0"/>
        </w:rPr>
        <w:t xml:space="preserve">"fcap_end_time":1494844868}  </w:t>
      </w:r>
    </w:p>
    <w:p w:rsidR="00237D6C" w:rsidRDefault="00237D6C" w:rsidP="00237D6C">
      <w:pPr>
        <w:pStyle w:val="a0"/>
        <w:ind w:firstLine="480"/>
        <w:rPr>
          <w:kern w:val="0"/>
        </w:rPr>
      </w:pPr>
      <w:r>
        <w:rPr>
          <w:rFonts w:hint="eastAsia"/>
          <w:kern w:val="0"/>
        </w:rPr>
        <w:t>结果：</w:t>
      </w:r>
    </w:p>
    <w:p w:rsidR="00237D6C" w:rsidRDefault="00237D6C" w:rsidP="00237D6C">
      <w:pPr>
        <w:pStyle w:val="a0"/>
        <w:ind w:firstLine="480"/>
        <w:rPr>
          <w:kern w:val="0"/>
        </w:rPr>
      </w:pPr>
      <w:r w:rsidRPr="00A94728">
        <w:rPr>
          <w:kern w:val="0"/>
        </w:rPr>
        <w:t xml:space="preserve">  </w:t>
      </w:r>
    </w:p>
    <w:p w:rsidR="00237D6C" w:rsidRPr="00A94728" w:rsidRDefault="00237D6C" w:rsidP="00237D6C">
      <w:pPr>
        <w:pStyle w:val="a0"/>
        <w:ind w:firstLine="480"/>
      </w:pPr>
      <w:r w:rsidRPr="00A94728">
        <w:rPr>
          <w:rFonts w:hint="eastAsia"/>
        </w:rPr>
        <w:t>[</w:t>
      </w:r>
      <w:r w:rsidRPr="00A94728">
        <w:t>{ "uuid": "EEFCC06EEC5F4FEBB4B32C0EDB5BFC05",</w:t>
      </w:r>
    </w:p>
    <w:p w:rsidR="00237D6C" w:rsidRPr="00A94728" w:rsidRDefault="00237D6C" w:rsidP="00237D6C">
      <w:pPr>
        <w:pStyle w:val="a0"/>
        <w:ind w:firstLine="480"/>
      </w:pPr>
      <w:r w:rsidRPr="00A94728">
        <w:t>"fcmp_cap_id": "EEFCC06EEC5F4FEBB4B32C0EDB5BFC05",</w:t>
      </w:r>
    </w:p>
    <w:p w:rsidR="00237D6C" w:rsidRPr="00A94728" w:rsidRDefault="00237D6C" w:rsidP="00237D6C">
      <w:pPr>
        <w:pStyle w:val="a0"/>
        <w:ind w:firstLine="480"/>
      </w:pPr>
      <w:r w:rsidRPr="00A94728">
        <w:t>"fcmp_fobj_id": "320722198810275426",</w:t>
      </w:r>
    </w:p>
    <w:p w:rsidR="00237D6C" w:rsidRPr="00A94728" w:rsidRDefault="00237D6C" w:rsidP="00237D6C">
      <w:pPr>
        <w:pStyle w:val="a0"/>
        <w:ind w:firstLine="480"/>
      </w:pPr>
      <w:r w:rsidRPr="00A94728">
        <w:t>"fcmp_fobj_name": "name",</w:t>
      </w:r>
    </w:p>
    <w:p w:rsidR="00237D6C" w:rsidRPr="00A94728" w:rsidRDefault="00237D6C" w:rsidP="00237D6C">
      <w:pPr>
        <w:pStyle w:val="a0"/>
        <w:ind w:firstLine="480"/>
      </w:pPr>
      <w:r w:rsidRPr="00A94728">
        <w:t>"id_numb": "1",</w:t>
      </w:r>
    </w:p>
    <w:p w:rsidR="00237D6C" w:rsidRPr="00A94728" w:rsidRDefault="00237D6C" w:rsidP="00237D6C">
      <w:pPr>
        <w:pStyle w:val="a0"/>
        <w:ind w:firstLine="480"/>
      </w:pPr>
      <w:r w:rsidRPr="00A94728">
        <w:t>"fcap_time": 1494844862,</w:t>
      </w:r>
    </w:p>
    <w:p w:rsidR="00237D6C" w:rsidRPr="00A94728" w:rsidRDefault="00237D6C" w:rsidP="00237D6C">
      <w:pPr>
        <w:pStyle w:val="a0"/>
        <w:ind w:firstLine="480"/>
      </w:pPr>
      <w:r w:rsidRPr="00A94728">
        <w:t>"fcmp_cap_channel": "3b42702548d84f14b1fa96bbdda77bca",</w:t>
      </w:r>
    </w:p>
    <w:p w:rsidR="00237D6C" w:rsidRPr="00A94728" w:rsidRDefault="00237D6C" w:rsidP="00237D6C">
      <w:pPr>
        <w:pStyle w:val="a0"/>
        <w:ind w:firstLine="480"/>
      </w:pPr>
      <w:r w:rsidRPr="00A94728">
        <w:t>"fcap_obj_img":”</w:t>
      </w:r>
      <w:r w:rsidRPr="00A94728">
        <w:rPr>
          <w:rFonts w:hint="eastAsia"/>
        </w:rPr>
        <w:t>XXXXX</w:t>
      </w:r>
      <w:r w:rsidRPr="00A94728">
        <w:t>”</w:t>
      </w:r>
      <w:r w:rsidRPr="00A94728">
        <w:rPr>
          <w:rFonts w:hint="eastAsia"/>
        </w:rPr>
        <w:t>,</w:t>
      </w:r>
    </w:p>
    <w:p w:rsidR="00237D6C" w:rsidRPr="00A94728" w:rsidRDefault="00237D6C" w:rsidP="00237D6C">
      <w:pPr>
        <w:pStyle w:val="a0"/>
        <w:ind w:firstLine="480"/>
      </w:pPr>
      <w:r w:rsidRPr="00A94728">
        <w:t>"channel_longitude": 0,</w:t>
      </w:r>
    </w:p>
    <w:p w:rsidR="00237D6C" w:rsidRPr="00A94728" w:rsidRDefault="00237D6C" w:rsidP="00237D6C">
      <w:pPr>
        <w:pStyle w:val="a0"/>
        <w:ind w:firstLine="480"/>
      </w:pPr>
      <w:r w:rsidRPr="00A94728">
        <w:lastRenderedPageBreak/>
        <w:t>"channel_latitude": 0,</w:t>
      </w:r>
    </w:p>
    <w:p w:rsidR="00237D6C" w:rsidRPr="00A94728" w:rsidRDefault="00237D6C" w:rsidP="00237D6C">
      <w:pPr>
        <w:pStyle w:val="a0"/>
        <w:ind w:firstLine="480"/>
      </w:pPr>
      <w:r w:rsidRPr="00A94728">
        <w:t>"channel_direct": 0,</w:t>
      </w:r>
    </w:p>
    <w:p w:rsidR="00237D6C" w:rsidRPr="00A94728" w:rsidRDefault="00237D6C" w:rsidP="00237D6C">
      <w:pPr>
        <w:pStyle w:val="a0"/>
        <w:ind w:firstLine="480"/>
      </w:pPr>
      <w:r w:rsidRPr="00A94728">
        <w:t>"channel_name": "No1",</w:t>
      </w:r>
    </w:p>
    <w:p w:rsidR="00237D6C" w:rsidRPr="00A94728" w:rsidRDefault="00237D6C" w:rsidP="00237D6C">
      <w:pPr>
        <w:pStyle w:val="a0"/>
        <w:ind w:firstLine="480"/>
        <w:rPr>
          <w:szCs w:val="24"/>
        </w:rPr>
      </w:pPr>
      <w:r w:rsidRPr="00A94728">
        <w:t>"ft_image":”</w:t>
      </w:r>
      <w:r w:rsidRPr="00A94728">
        <w:rPr>
          <w:rFonts w:hint="eastAsia"/>
        </w:rPr>
        <w:t>XXXXXXXXX</w:t>
      </w:r>
      <w:r w:rsidRPr="00A94728">
        <w:t>”</w:t>
      </w:r>
      <w:r w:rsidRPr="00A94728">
        <w:rPr>
          <w:rFonts w:hint="eastAsia"/>
        </w:rPr>
        <w:t>,</w:t>
      </w:r>
    </w:p>
    <w:p w:rsidR="00237D6C" w:rsidRPr="00A94728" w:rsidRDefault="00237D6C" w:rsidP="00237D6C">
      <w:pPr>
        <w:pStyle w:val="a0"/>
        <w:ind w:firstLine="480"/>
      </w:pPr>
      <w:r w:rsidRPr="00A94728">
        <w:t>"fcmp_ft_id": "",</w:t>
      </w:r>
    </w:p>
    <w:p w:rsidR="00237D6C" w:rsidRPr="00A94728" w:rsidRDefault="00237D6C" w:rsidP="00237D6C">
      <w:pPr>
        <w:pStyle w:val="a0"/>
        <w:ind w:firstLine="480"/>
      </w:pPr>
      <w:r w:rsidRPr="00A94728">
        <w:t>"ftdb_id": 1,</w:t>
      </w:r>
    </w:p>
    <w:p w:rsidR="00237D6C" w:rsidRPr="00A94728" w:rsidRDefault="00237D6C" w:rsidP="00237D6C">
      <w:pPr>
        <w:pStyle w:val="a0"/>
        <w:ind w:firstLine="480"/>
      </w:pPr>
      <w:r w:rsidRPr="00A94728">
        <w:rPr>
          <w:rFonts w:hint="eastAsia"/>
        </w:rPr>
        <w:t>"template_db_name": "</w:t>
      </w:r>
      <w:r w:rsidRPr="00A94728">
        <w:rPr>
          <w:rFonts w:hint="eastAsia"/>
        </w:rPr>
        <w:t>测试一</w:t>
      </w:r>
      <w:r w:rsidRPr="00A94728">
        <w:rPr>
          <w:rFonts w:hint="eastAsia"/>
        </w:rPr>
        <w:t>",</w:t>
      </w:r>
    </w:p>
    <w:p w:rsidR="00237D6C" w:rsidRPr="00A94728" w:rsidRDefault="00237D6C" w:rsidP="00237D6C">
      <w:pPr>
        <w:pStyle w:val="a0"/>
        <w:ind w:firstLine="480"/>
      </w:pPr>
      <w:r w:rsidRPr="00A94728">
        <w:t>"ruler_id": 0,</w:t>
      </w:r>
    </w:p>
    <w:p w:rsidR="00237D6C" w:rsidRPr="00A94728" w:rsidRDefault="00237D6C" w:rsidP="00237D6C">
      <w:pPr>
        <w:pStyle w:val="a0"/>
        <w:ind w:firstLine="480"/>
      </w:pPr>
      <w:r w:rsidRPr="00A94728">
        <w:t>"ft_image_time": 0,</w:t>
      </w:r>
    </w:p>
    <w:p w:rsidR="00237D6C" w:rsidRPr="00A94728" w:rsidRDefault="00237D6C" w:rsidP="00237D6C">
      <w:pPr>
        <w:pStyle w:val="a0"/>
        <w:ind w:firstLine="480"/>
      </w:pPr>
      <w:r w:rsidRPr="00A94728">
        <w:t>"fcmp_socre": 0.6042215824127197,</w:t>
      </w:r>
    </w:p>
    <w:p w:rsidR="00237D6C" w:rsidRPr="00A94728" w:rsidRDefault="00237D6C" w:rsidP="00237D6C">
      <w:pPr>
        <w:pStyle w:val="a0"/>
        <w:ind w:firstLine="480"/>
      </w:pPr>
      <w:r w:rsidRPr="00A94728">
        <w:t>"ack_stat": 1,</w:t>
      </w:r>
    </w:p>
    <w:p w:rsidR="00237D6C" w:rsidRPr="00A94728" w:rsidRDefault="00237D6C" w:rsidP="00237D6C">
      <w:pPr>
        <w:pStyle w:val="a0"/>
        <w:ind w:firstLine="480"/>
      </w:pPr>
      <w:r>
        <w:rPr>
          <w:rFonts w:hint="eastAsia"/>
        </w:rPr>
        <w:t>"</w:t>
      </w:r>
      <w:r w:rsidRPr="00A94728">
        <w:t>ack_time": 0,</w:t>
      </w:r>
    </w:p>
    <w:p w:rsidR="00237D6C" w:rsidRPr="00A94728" w:rsidRDefault="00237D6C" w:rsidP="00237D6C">
      <w:pPr>
        <w:pStyle w:val="a0"/>
        <w:ind w:firstLine="480"/>
      </w:pPr>
      <w:r w:rsidRPr="00A94728">
        <w:t>"acker": "mzw",</w:t>
      </w:r>
    </w:p>
    <w:p w:rsidR="00237D6C" w:rsidRPr="00A94728" w:rsidRDefault="00237D6C" w:rsidP="00237D6C">
      <w:pPr>
        <w:pStyle w:val="a0"/>
        <w:ind w:firstLine="480"/>
      </w:pPr>
      <w:r w:rsidRPr="00A94728">
        <w:t>"pub_stat": 1,</w:t>
      </w:r>
    </w:p>
    <w:p w:rsidR="00237D6C" w:rsidRPr="00A94728" w:rsidRDefault="00237D6C" w:rsidP="00237D6C">
      <w:pPr>
        <w:pStyle w:val="a0"/>
        <w:ind w:firstLine="480"/>
      </w:pPr>
      <w:r w:rsidRPr="00A94728">
        <w:t>"pub_time": 0,</w:t>
      </w:r>
    </w:p>
    <w:p w:rsidR="00237D6C" w:rsidRDefault="00237D6C" w:rsidP="00237D6C">
      <w:pPr>
        <w:pStyle w:val="a0"/>
        <w:ind w:firstLine="480"/>
        <w:rPr>
          <w:kern w:val="0"/>
        </w:rPr>
      </w:pPr>
      <w:r w:rsidRPr="00A94728">
        <w:t>"puber": ""}]</w:t>
      </w:r>
    </w:p>
    <w:p w:rsidR="00237D6C" w:rsidRDefault="00237D6C" w:rsidP="00237D6C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报警消息判决</w:t>
      </w:r>
      <w:r w:rsidRPr="00184C19">
        <w:rPr>
          <w:kern w:val="0"/>
        </w:rPr>
        <w:t>/Ack</w:t>
      </w:r>
      <w:r>
        <w:rPr>
          <w:rFonts w:hint="eastAsia"/>
          <w:kern w:val="0"/>
        </w:rPr>
        <w:t>Sec</w:t>
      </w:r>
      <w:r w:rsidRPr="00184C19">
        <w:rPr>
          <w:kern w:val="0"/>
        </w:rPr>
        <w:t>Alert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>参数：</w:t>
      </w:r>
    </w:p>
    <w:p w:rsidR="00237D6C" w:rsidRDefault="00237D6C" w:rsidP="00237D6C">
      <w:pPr>
        <w:pStyle w:val="a0"/>
        <w:ind w:firstLine="480"/>
      </w:pPr>
      <w:r>
        <w:tab/>
        <w:t>1: string uuid;</w:t>
      </w:r>
      <w:r>
        <w:tab/>
      </w:r>
      <w:r>
        <w:tab/>
      </w:r>
      <w:r>
        <w:tab/>
        <w:t>//UUID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2: string oper;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操作人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3: i32 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0CA2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操作状态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4: i64 timestamp;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操作时间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5: bool force;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强制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>示例：</w:t>
      </w:r>
    </w:p>
    <w:p w:rsidR="00237D6C" w:rsidRDefault="00237D6C" w:rsidP="00237D6C">
      <w:pPr>
        <w:pStyle w:val="a0"/>
        <w:ind w:firstLine="480"/>
      </w:pPr>
      <w:r w:rsidRPr="006E5708">
        <w:t>{"uui":"fd3dac8b-312d-447c-9c76-1374608c4fae","ope":"mo111","stat":2,"force":true}</w:t>
      </w:r>
    </w:p>
    <w:p w:rsidR="00237D6C" w:rsidRPr="000F1F75" w:rsidRDefault="00237D6C" w:rsidP="00237D6C">
      <w:pPr>
        <w:pStyle w:val="a0"/>
        <w:ind w:firstLine="480"/>
      </w:pPr>
      <w:r>
        <w:rPr>
          <w:rFonts w:hint="eastAsia"/>
        </w:rPr>
        <w:t>结果：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>{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"error": 0,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"message": "",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"oper": "",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"stat": 0,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"timestamp": 0</w:t>
      </w:r>
    </w:p>
    <w:p w:rsidR="00237D6C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>}</w:t>
      </w:r>
    </w:p>
    <w:p w:rsidR="00237D6C" w:rsidRDefault="00864ABC" w:rsidP="00237D6C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报警消息</w:t>
      </w:r>
      <w:r w:rsidR="00237D6C">
        <w:rPr>
          <w:rFonts w:hint="eastAsia"/>
          <w:kern w:val="0"/>
        </w:rPr>
        <w:t>推送</w:t>
      </w:r>
      <w:r w:rsidR="00237D6C" w:rsidRPr="00184C19">
        <w:rPr>
          <w:kern w:val="0"/>
        </w:rPr>
        <w:t>/Pub</w:t>
      </w:r>
      <w:r>
        <w:rPr>
          <w:rFonts w:hint="eastAsia"/>
          <w:kern w:val="0"/>
        </w:rPr>
        <w:t>Sec</w:t>
      </w:r>
      <w:r w:rsidR="00237D6C" w:rsidRPr="00184C19">
        <w:rPr>
          <w:kern w:val="0"/>
        </w:rPr>
        <w:t>Alert</w:t>
      </w:r>
    </w:p>
    <w:p w:rsidR="00237D6C" w:rsidRDefault="00237D6C" w:rsidP="00237D6C">
      <w:pPr>
        <w:pStyle w:val="a0"/>
        <w:ind w:firstLine="480"/>
      </w:pPr>
      <w:bookmarkStart w:id="74" w:name="OLE_LINK1"/>
      <w:bookmarkStart w:id="75" w:name="OLE_LINK2"/>
      <w:r>
        <w:rPr>
          <w:rFonts w:hint="eastAsia"/>
        </w:rPr>
        <w:t>参数：</w:t>
      </w:r>
    </w:p>
    <w:bookmarkEnd w:id="74"/>
    <w:bookmarkEnd w:id="75"/>
    <w:p w:rsidR="00237D6C" w:rsidRDefault="00237D6C" w:rsidP="00237D6C">
      <w:pPr>
        <w:pStyle w:val="a0"/>
        <w:ind w:firstLine="480"/>
      </w:pPr>
      <w:r>
        <w:tab/>
        <w:t>1: string uuid;</w:t>
      </w:r>
      <w:r>
        <w:tab/>
      </w:r>
      <w:r>
        <w:tab/>
      </w:r>
      <w:r>
        <w:tab/>
        <w:t>//UUID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2: string oper;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操作人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3: i32 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操作状态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ab/>
        <w:t>4: i64 timestamp;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操作时间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lastRenderedPageBreak/>
        <w:tab/>
        <w:t>5: bool force;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强制</w:t>
      </w:r>
    </w:p>
    <w:p w:rsidR="00237D6C" w:rsidRDefault="00237D6C" w:rsidP="00237D6C">
      <w:pPr>
        <w:pStyle w:val="a0"/>
        <w:ind w:firstLine="480"/>
      </w:pPr>
      <w:r>
        <w:rPr>
          <w:rFonts w:hint="eastAsia"/>
        </w:rPr>
        <w:t>示例：</w:t>
      </w:r>
    </w:p>
    <w:p w:rsidR="00237D6C" w:rsidRDefault="00237D6C" w:rsidP="00237D6C">
      <w:pPr>
        <w:pStyle w:val="a0"/>
        <w:ind w:firstLine="480"/>
      </w:pPr>
      <w:r w:rsidRPr="006E5708">
        <w:t>{"uui":"fd3dac8b-312d-447c-9c76-1374608c4fae","ope":"mo111","stat":2,"force":true}</w:t>
      </w:r>
    </w:p>
    <w:p w:rsidR="00237D6C" w:rsidRPr="000F1F75" w:rsidRDefault="00237D6C" w:rsidP="00237D6C">
      <w:pPr>
        <w:pStyle w:val="a0"/>
        <w:ind w:firstLine="480"/>
      </w:pPr>
      <w:r>
        <w:rPr>
          <w:rFonts w:hint="eastAsia"/>
        </w:rPr>
        <w:t>结果：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>{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"error": 0,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"message": "",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"oper": "",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"stat": 0,</w:t>
      </w:r>
    </w:p>
    <w:p w:rsidR="00237D6C" w:rsidRPr="006E5708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 xml:space="preserve">  "timestamp": 0</w:t>
      </w:r>
    </w:p>
    <w:p w:rsidR="00237D6C" w:rsidRDefault="00237D6C" w:rsidP="00237D6C">
      <w:pPr>
        <w:pStyle w:val="a0"/>
        <w:ind w:firstLine="480"/>
        <w:rPr>
          <w:kern w:val="0"/>
        </w:rPr>
      </w:pPr>
      <w:r w:rsidRPr="006E5708">
        <w:rPr>
          <w:kern w:val="0"/>
        </w:rPr>
        <w:t>}</w:t>
      </w:r>
    </w:p>
    <w:p w:rsidR="00B30A8A" w:rsidRDefault="00B30A8A" w:rsidP="00B30A8A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报警消息存储</w:t>
      </w:r>
      <w:r w:rsidRPr="00184C19">
        <w:rPr>
          <w:kern w:val="0"/>
        </w:rPr>
        <w:t>/</w:t>
      </w:r>
      <w:r>
        <w:rPr>
          <w:rFonts w:hint="eastAsia"/>
          <w:kern w:val="0"/>
        </w:rPr>
        <w:t>AddSec</w:t>
      </w:r>
      <w:r w:rsidRPr="00184C19">
        <w:rPr>
          <w:kern w:val="0"/>
        </w:rPr>
        <w:t>Alert</w:t>
      </w:r>
      <w:r>
        <w:rPr>
          <w:rFonts w:hint="eastAsia"/>
          <w:kern w:val="0"/>
        </w:rPr>
        <w:t>s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>参数：</w:t>
      </w:r>
    </w:p>
    <w:p w:rsidR="00B30A8A" w:rsidRDefault="00B30A8A" w:rsidP="00B30A8A">
      <w:pPr>
        <w:pStyle w:val="a0"/>
        <w:ind w:firstLineChars="350" w:firstLine="840"/>
      </w:pPr>
      <w:r>
        <w:t>1: string uuid;</w:t>
      </w:r>
      <w:r>
        <w:rPr>
          <w:rFonts w:hint="eastAsia"/>
        </w:rPr>
        <w:t xml:space="preserve">   //</w:t>
      </w:r>
      <w:r>
        <w:rPr>
          <w:rFonts w:hint="eastAsia"/>
        </w:rPr>
        <w:t>对应的告警提示的</w:t>
      </w:r>
      <w:r>
        <w:rPr>
          <w:rFonts w:hint="eastAsia"/>
        </w:rPr>
        <w:t>UUID</w:t>
      </w:r>
      <w:r>
        <w:rPr>
          <w:rFonts w:hint="eastAsia"/>
        </w:rPr>
        <w:t>（报警消息是由告警提示生成的）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5: i64 fcap_time;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抓拍时间</w:t>
      </w:r>
    </w:p>
    <w:p w:rsidR="00B30A8A" w:rsidRDefault="00B30A8A" w:rsidP="00B30A8A">
      <w:pPr>
        <w:pStyle w:val="a0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>10: i32 ack_stat;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确认状态</w:t>
      </w:r>
      <w:r>
        <w:rPr>
          <w:rFonts w:hint="eastAsia"/>
        </w:rPr>
        <w:t xml:space="preserve"> 1</w:t>
      </w:r>
      <w:r>
        <w:rPr>
          <w:rFonts w:hint="eastAsia"/>
        </w:rPr>
        <w:t>，未确认；</w:t>
      </w:r>
      <w:r>
        <w:rPr>
          <w:rFonts w:hint="eastAsia"/>
        </w:rPr>
        <w:t>2</w:t>
      </w:r>
      <w:r>
        <w:rPr>
          <w:rFonts w:hint="eastAsia"/>
        </w:rPr>
        <w:t>，已确认；</w:t>
      </w:r>
      <w:r>
        <w:rPr>
          <w:rFonts w:hint="eastAsia"/>
        </w:rPr>
        <w:t>3</w:t>
      </w:r>
      <w:r>
        <w:rPr>
          <w:rFonts w:hint="eastAsia"/>
        </w:rPr>
        <w:t>已否决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11: i64 ack_time;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确认时间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12: string acker;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确认人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13: i32 pub_stat;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推送状态</w:t>
      </w:r>
      <w:r>
        <w:rPr>
          <w:rFonts w:hint="eastAsia"/>
        </w:rPr>
        <w:t xml:space="preserve"> 1</w:t>
      </w:r>
      <w:r>
        <w:rPr>
          <w:rFonts w:hint="eastAsia"/>
        </w:rPr>
        <w:t>，未推送</w:t>
      </w:r>
      <w:r>
        <w:rPr>
          <w:rFonts w:hint="eastAsia"/>
        </w:rPr>
        <w:t xml:space="preserve"> 2</w:t>
      </w:r>
      <w:r>
        <w:rPr>
          <w:rFonts w:hint="eastAsia"/>
        </w:rPr>
        <w:t>，已推送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14: i64 pub_time;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推送时间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ab/>
        <w:t>15: string puber;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推送人</w:t>
      </w:r>
    </w:p>
    <w:p w:rsidR="00B30A8A" w:rsidRDefault="00B30A8A" w:rsidP="00B30A8A">
      <w:pPr>
        <w:pStyle w:val="a0"/>
        <w:ind w:firstLine="480"/>
      </w:pPr>
      <w:r>
        <w:rPr>
          <w:rFonts w:hint="eastAsia"/>
        </w:rPr>
        <w:t>示例：</w:t>
      </w:r>
    </w:p>
    <w:p w:rsidR="00B30A8A" w:rsidRDefault="00B30A8A" w:rsidP="00B30A8A">
      <w:pPr>
        <w:pStyle w:val="a0"/>
        <w:ind w:firstLine="480"/>
      </w:pPr>
      <w:r>
        <w:t>[{"uuid":"123",</w:t>
      </w:r>
    </w:p>
    <w:p w:rsidR="00B30A8A" w:rsidRDefault="00B30A8A" w:rsidP="002E2A2D">
      <w:pPr>
        <w:pStyle w:val="a0"/>
        <w:ind w:firstLineChars="500" w:firstLine="1200"/>
      </w:pPr>
      <w:r>
        <w:t>"ack_stat": 1,</w:t>
      </w:r>
    </w:p>
    <w:p w:rsidR="00B30A8A" w:rsidRDefault="00B30A8A" w:rsidP="00B30A8A">
      <w:pPr>
        <w:pStyle w:val="a0"/>
        <w:ind w:firstLine="480"/>
      </w:pPr>
      <w:r>
        <w:t xml:space="preserve">      "ack_time": 0,</w:t>
      </w:r>
    </w:p>
    <w:p w:rsidR="00B30A8A" w:rsidRDefault="00B30A8A" w:rsidP="00B30A8A">
      <w:pPr>
        <w:pStyle w:val="a0"/>
        <w:ind w:firstLine="480"/>
      </w:pPr>
      <w:r>
        <w:t xml:space="preserve">      "acker": "",</w:t>
      </w:r>
    </w:p>
    <w:p w:rsidR="00B30A8A" w:rsidRDefault="00B30A8A" w:rsidP="00B30A8A">
      <w:pPr>
        <w:pStyle w:val="a0"/>
        <w:ind w:firstLine="480"/>
      </w:pPr>
      <w:r>
        <w:t xml:space="preserve">      "pub_stat": 1,</w:t>
      </w:r>
    </w:p>
    <w:p w:rsidR="00B30A8A" w:rsidRDefault="00B30A8A" w:rsidP="00B30A8A">
      <w:pPr>
        <w:pStyle w:val="a0"/>
        <w:ind w:firstLine="480"/>
      </w:pPr>
      <w:r>
        <w:t xml:space="preserve">      "pub_time": 0,</w:t>
      </w:r>
    </w:p>
    <w:p w:rsidR="00B30A8A" w:rsidRDefault="00B30A8A" w:rsidP="00B30A8A">
      <w:pPr>
        <w:pStyle w:val="a0"/>
        <w:ind w:firstLine="480"/>
      </w:pPr>
      <w:r>
        <w:t xml:space="preserve">      "puber": "",</w:t>
      </w:r>
    </w:p>
    <w:p w:rsidR="00B30A8A" w:rsidRDefault="00B30A8A" w:rsidP="00B30A8A">
      <w:pPr>
        <w:pStyle w:val="a0"/>
        <w:ind w:firstLine="480"/>
      </w:pPr>
      <w:r>
        <w:t xml:space="preserve">      "fcap_time": 1111}]</w:t>
      </w:r>
    </w:p>
    <w:p w:rsidR="00B30A8A" w:rsidRPr="00B30A8A" w:rsidRDefault="00B30A8A" w:rsidP="00B30A8A">
      <w:pPr>
        <w:pStyle w:val="a0"/>
        <w:ind w:firstLine="480"/>
      </w:pPr>
    </w:p>
    <w:p w:rsidR="00B30A8A" w:rsidRPr="00B30A8A" w:rsidRDefault="00B30A8A" w:rsidP="00B30A8A">
      <w:pPr>
        <w:pStyle w:val="a0"/>
        <w:ind w:firstLine="480"/>
      </w:pPr>
      <w:r>
        <w:rPr>
          <w:rFonts w:hint="eastAsia"/>
        </w:rPr>
        <w:t>结果：</w:t>
      </w:r>
    </w:p>
    <w:p w:rsidR="003A01E1" w:rsidRDefault="003A01E1" w:rsidP="003A01E1">
      <w:pPr>
        <w:pStyle w:val="a0"/>
        <w:ind w:firstLine="480"/>
      </w:pPr>
      <w:r>
        <w:t>{</w:t>
      </w:r>
    </w:p>
    <w:p w:rsidR="003A01E1" w:rsidRDefault="003A01E1" w:rsidP="003A01E1">
      <w:pPr>
        <w:pStyle w:val="a0"/>
        <w:ind w:firstLine="480"/>
      </w:pPr>
      <w:r>
        <w:t xml:space="preserve">  "error": 0,</w:t>
      </w:r>
    </w:p>
    <w:p w:rsidR="003A01E1" w:rsidRDefault="003A01E1" w:rsidP="003A01E1">
      <w:pPr>
        <w:pStyle w:val="a0"/>
        <w:ind w:firstLine="480"/>
      </w:pPr>
      <w:r>
        <w:t xml:space="preserve">  "message": ""</w:t>
      </w:r>
    </w:p>
    <w:p w:rsidR="00B30A8A" w:rsidRPr="00B30A8A" w:rsidRDefault="003A01E1" w:rsidP="003A01E1">
      <w:pPr>
        <w:pStyle w:val="a0"/>
        <w:ind w:firstLine="480"/>
      </w:pPr>
      <w:r>
        <w:t>}</w:t>
      </w:r>
    </w:p>
    <w:p w:rsidR="00237D6C" w:rsidRDefault="00237D6C" w:rsidP="00227DE7">
      <w:pPr>
        <w:pStyle w:val="a0"/>
        <w:ind w:firstLine="480"/>
        <w:rPr>
          <w:kern w:val="0"/>
        </w:rPr>
      </w:pPr>
    </w:p>
    <w:p w:rsidR="00437B02" w:rsidRDefault="00437B02" w:rsidP="00437B02">
      <w:pPr>
        <w:pStyle w:val="1"/>
        <w:spacing w:before="156" w:after="156"/>
      </w:pPr>
      <w:bookmarkStart w:id="76" w:name="_Toc480892449"/>
      <w:bookmarkEnd w:id="70"/>
      <w:bookmarkEnd w:id="71"/>
      <w:r>
        <w:rPr>
          <w:rFonts w:hint="eastAsia"/>
        </w:rPr>
        <w:t>附录</w:t>
      </w:r>
      <w:r>
        <w:rPr>
          <w:rFonts w:hint="eastAsia"/>
        </w:rPr>
        <w:t>1</w:t>
      </w:r>
      <w:r>
        <w:t>：错误码对照表</w:t>
      </w:r>
      <w:r>
        <w:rPr>
          <w:rFonts w:hint="eastAsia"/>
        </w:rPr>
        <w:t>（逐步</w:t>
      </w:r>
      <w:r>
        <w:t>完善）</w:t>
      </w:r>
      <w:bookmarkEnd w:id="76"/>
    </w:p>
    <w:p w:rsidR="00437B02" w:rsidRDefault="00437B02" w:rsidP="00437B02">
      <w:r>
        <w:rPr>
          <w:rFonts w:hint="eastAsia"/>
        </w:rPr>
        <w:t>前</w:t>
      </w:r>
      <w:r>
        <w:t>期</w:t>
      </w:r>
      <w:r>
        <w:rPr>
          <w:rFonts w:hint="eastAsia"/>
        </w:rPr>
        <w:t>可</w:t>
      </w:r>
      <w:r>
        <w:t>制成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t>或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放</w:t>
      </w:r>
      <w:r>
        <w:t>在服务端更新覆盖</w:t>
      </w:r>
      <w:r>
        <w:rPr>
          <w:rFonts w:hint="eastAsia"/>
        </w:rPr>
        <w:t>，各</w:t>
      </w:r>
      <w:r>
        <w:t>客户端启动时获取最新错误码表</w:t>
      </w:r>
    </w:p>
    <w:p w:rsidR="0076113C" w:rsidRPr="0076113C" w:rsidRDefault="0076113C" w:rsidP="00761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6113C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   </w:t>
      </w:r>
      <w:r w:rsidRPr="0076113C">
        <w:rPr>
          <w:rFonts w:ascii="宋体" w:eastAsia="宋体" w:hAnsi="宋体" w:cs="宋体"/>
          <w:b/>
          <w:kern w:val="0"/>
          <w:sz w:val="24"/>
          <w:szCs w:val="24"/>
        </w:rPr>
        <w:t> ERR_UNKNOW           = -99</w:t>
      </w:r>
    </w:p>
    <w:p w:rsidR="0076113C" w:rsidRPr="0076113C" w:rsidRDefault="0076113C" w:rsidP="00761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6113C">
        <w:rPr>
          <w:rFonts w:ascii="宋体" w:eastAsia="宋体" w:hAnsi="宋体" w:cs="宋体"/>
          <w:b/>
          <w:kern w:val="0"/>
          <w:sz w:val="24"/>
          <w:szCs w:val="24"/>
        </w:rPr>
        <w:t xml:space="preserve">    ERR_OPERATION_DENIED = -3 </w:t>
      </w:r>
      <w:r w:rsidRPr="0076113C">
        <w:rPr>
          <w:rFonts w:ascii="宋体" w:eastAsia="宋体" w:hAnsi="宋体" w:cs="宋体"/>
          <w:b/>
          <w:i/>
          <w:iCs/>
          <w:kern w:val="0"/>
          <w:sz w:val="24"/>
          <w:szCs w:val="24"/>
        </w:rPr>
        <w:t>//操作被拒绝</w:t>
      </w:r>
    </w:p>
    <w:p w:rsidR="0076113C" w:rsidRPr="0076113C" w:rsidRDefault="0076113C" w:rsidP="00761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6113C">
        <w:rPr>
          <w:rFonts w:ascii="宋体" w:eastAsia="宋体" w:hAnsi="宋体" w:cs="宋体"/>
          <w:b/>
          <w:kern w:val="0"/>
          <w:sz w:val="24"/>
          <w:szCs w:val="24"/>
        </w:rPr>
        <w:t xml:space="preserve">    ERR_PARAM_FORMAT_ERR = -2 </w:t>
      </w:r>
      <w:r w:rsidRPr="0076113C">
        <w:rPr>
          <w:rFonts w:ascii="宋体" w:eastAsia="宋体" w:hAnsi="宋体" w:cs="宋体"/>
          <w:b/>
          <w:i/>
          <w:iCs/>
          <w:kern w:val="0"/>
          <w:sz w:val="24"/>
          <w:szCs w:val="24"/>
        </w:rPr>
        <w:t>//参数格式有误（HTTP的json）</w:t>
      </w:r>
    </w:p>
    <w:p w:rsidR="0076113C" w:rsidRPr="0076113C" w:rsidRDefault="0076113C" w:rsidP="007611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6113C">
        <w:rPr>
          <w:rFonts w:ascii="宋体" w:eastAsia="宋体" w:hAnsi="宋体" w:cs="宋体"/>
          <w:b/>
          <w:kern w:val="0"/>
          <w:sz w:val="24"/>
          <w:szCs w:val="24"/>
        </w:rPr>
        <w:t xml:space="preserve">    ERR_DB_ERR           = -1 </w:t>
      </w:r>
      <w:r w:rsidRPr="0076113C">
        <w:rPr>
          <w:rFonts w:ascii="宋体" w:eastAsia="宋体" w:hAnsi="宋体" w:cs="宋体"/>
          <w:b/>
          <w:i/>
          <w:iCs/>
          <w:kern w:val="0"/>
          <w:sz w:val="24"/>
          <w:szCs w:val="24"/>
        </w:rPr>
        <w:t>//操作数据库返回的错误</w:t>
      </w:r>
    </w:p>
    <w:p w:rsidR="00437B02" w:rsidRPr="0076113C" w:rsidRDefault="0076113C" w:rsidP="0076113C">
      <w:pPr>
        <w:pStyle w:val="af5"/>
        <w:ind w:left="600" w:firstLineChars="0" w:firstLine="0"/>
        <w:jc w:val="left"/>
        <w:rPr>
          <w:rFonts w:asciiTheme="majorHAnsi" w:eastAsiaTheme="majorEastAsia" w:hAnsiTheme="majorHAnsi" w:cstheme="majorBidi"/>
          <w:b/>
          <w:bCs/>
          <w:kern w:val="0"/>
          <w:sz w:val="24"/>
          <w:szCs w:val="24"/>
        </w:rPr>
      </w:pPr>
      <w:r w:rsidRPr="0076113C">
        <w:rPr>
          <w:rFonts w:ascii="宋体" w:eastAsia="宋体" w:hAnsi="宋体" w:cs="宋体"/>
          <w:b/>
          <w:kern w:val="0"/>
          <w:sz w:val="24"/>
          <w:szCs w:val="24"/>
        </w:rPr>
        <w:t xml:space="preserve">  OK = 0 </w:t>
      </w:r>
      <w:r w:rsidRPr="0076113C">
        <w:rPr>
          <w:rFonts w:ascii="宋体" w:eastAsia="宋体" w:hAnsi="宋体" w:cs="宋体"/>
          <w:b/>
          <w:i/>
          <w:iCs/>
          <w:kern w:val="0"/>
          <w:sz w:val="24"/>
          <w:szCs w:val="24"/>
        </w:rPr>
        <w:t>//成功</w:t>
      </w:r>
    </w:p>
    <w:bookmarkEnd w:id="2"/>
    <w:bookmarkEnd w:id="3"/>
    <w:p w:rsidR="00817308" w:rsidRPr="00437B02" w:rsidRDefault="00817308" w:rsidP="00437B02"/>
    <w:sectPr w:rsidR="00817308" w:rsidRPr="00437B02" w:rsidSect="008A3CC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134" w:bottom="1418" w:left="1701" w:header="1135" w:footer="992" w:gutter="0"/>
      <w:pgNumType w:start="0" w:chapSep="emDash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admin" w:date="2017-05-22T15:05:00Z" w:initials="a">
    <w:p w:rsidR="00F35A3F" w:rsidRDefault="00F35A3F" w:rsidP="00437B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注明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表示查所有</w:t>
      </w:r>
    </w:p>
  </w:comment>
  <w:comment w:id="7" w:author="admin" w:date="2017-05-22T15:05:00Z" w:initials="a">
    <w:p w:rsidR="00F35A3F" w:rsidRDefault="00F35A3F" w:rsidP="00437B0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这个不应该有</w:t>
      </w:r>
      <w:r>
        <w:rPr>
          <w:rFonts w:hint="eastAsia"/>
        </w:rPr>
        <w:t>regionID</w:t>
      </w:r>
      <w:r>
        <w:rPr>
          <w:rFonts w:hint="eastAsia"/>
        </w:rPr>
        <w:t>参数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0B1" w:rsidRDefault="009940B1" w:rsidP="00B00E5E">
      <w:r>
        <w:separator/>
      </w:r>
    </w:p>
  </w:endnote>
  <w:endnote w:type="continuationSeparator" w:id="1">
    <w:p w:rsidR="009940B1" w:rsidRDefault="009940B1" w:rsidP="00B0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A3F" w:rsidRDefault="0020501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F35A3F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35A3F" w:rsidRDefault="00F35A3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A3F" w:rsidRDefault="00F35A3F" w:rsidP="00491467">
    <w:pPr>
      <w:pStyle w:val="a5"/>
      <w:ind w:right="360"/>
    </w:pPr>
    <w:r>
      <w:rPr>
        <w:rFonts w:hint="eastAsia"/>
        <w:sz w:val="21"/>
      </w:rPr>
      <w:t>深醒科技</w:t>
    </w:r>
    <w:r w:rsidRPr="00C44718">
      <w:rPr>
        <w:sz w:val="21"/>
      </w:rPr>
      <w:t>版权所有</w:t>
    </w:r>
    <w:r>
      <w:rPr>
        <w:rFonts w:hint="eastAsia"/>
      </w:rPr>
      <w:tab/>
    </w:r>
    <w:r w:rsidR="00205019"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="00205019" w:rsidRPr="00A00A09">
      <w:rPr>
        <w:sz w:val="22"/>
        <w:szCs w:val="22"/>
      </w:rPr>
      <w:fldChar w:fldCharType="separate"/>
    </w:r>
    <w:r w:rsidR="00563585" w:rsidRPr="00563585">
      <w:rPr>
        <w:noProof/>
        <w:sz w:val="22"/>
        <w:szCs w:val="22"/>
        <w:lang w:val="zh-CN"/>
      </w:rPr>
      <w:t>15</w:t>
    </w:r>
    <w:r w:rsidR="00205019" w:rsidRPr="00A00A09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0B1" w:rsidRDefault="009940B1" w:rsidP="00B00E5E">
      <w:r>
        <w:separator/>
      </w:r>
    </w:p>
  </w:footnote>
  <w:footnote w:type="continuationSeparator" w:id="1">
    <w:p w:rsidR="009940B1" w:rsidRDefault="009940B1" w:rsidP="00B00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A3F" w:rsidRDefault="0020501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4" o:spid="_x0000_s2053" type="#_x0000_t75" style="position:absolute;left:0;text-align:left;margin-left:0;margin-top:0;width:453.4pt;height:453.4pt;z-index:-251657216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A3F" w:rsidRPr="00D44464" w:rsidRDefault="00205019" w:rsidP="002A3FAE">
    <w:pPr>
      <w:pStyle w:val="a4"/>
      <w:pBdr>
        <w:bottom w:val="single" w:sz="6" w:space="0" w:color="auto"/>
      </w:pBdr>
      <w:tabs>
        <w:tab w:val="clear" w:pos="8306"/>
        <w:tab w:val="right" w:pos="8364"/>
      </w:tabs>
      <w:ind w:right="-1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5" o:spid="_x0000_s2054" type="#_x0000_t75" style="position:absolute;margin-left:0;margin-top:0;width:453.4pt;height:453.4pt;z-index:-251656192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  <w:r w:rsidR="00F35A3F">
      <w:rPr>
        <w:rFonts w:hint="eastAsia"/>
        <w:noProof/>
      </w:rPr>
      <w:drawing>
        <wp:inline distT="0" distB="0" distL="0" distR="0">
          <wp:extent cx="904461" cy="310101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singtec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933" cy="741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5A3F">
      <w:rPr>
        <w:rFonts w:hint="eastAsia"/>
      </w:rPr>
      <w:t>仅供内部使用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42F"/>
    <w:multiLevelType w:val="hybridMultilevel"/>
    <w:tmpl w:val="B6929DD0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395667A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47671"/>
    <w:multiLevelType w:val="hybridMultilevel"/>
    <w:tmpl w:val="292A9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1FC92595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276154"/>
    <w:multiLevelType w:val="multilevel"/>
    <w:tmpl w:val="2227615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560445"/>
    <w:multiLevelType w:val="hybridMultilevel"/>
    <w:tmpl w:val="B7442774"/>
    <w:lvl w:ilvl="0" w:tplc="80AEF8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34245EE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8B5121"/>
    <w:multiLevelType w:val="hybridMultilevel"/>
    <w:tmpl w:val="D85A9C40"/>
    <w:lvl w:ilvl="0" w:tplc="135E5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070FD"/>
    <w:multiLevelType w:val="hybridMultilevel"/>
    <w:tmpl w:val="EF320810"/>
    <w:lvl w:ilvl="0" w:tplc="78A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153006"/>
    <w:multiLevelType w:val="hybridMultilevel"/>
    <w:tmpl w:val="EDFCA628"/>
    <w:lvl w:ilvl="0" w:tplc="029C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077279"/>
    <w:multiLevelType w:val="hybridMultilevel"/>
    <w:tmpl w:val="7B14296C"/>
    <w:lvl w:ilvl="0" w:tplc="F20C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5F3E6B"/>
    <w:multiLevelType w:val="hybridMultilevel"/>
    <w:tmpl w:val="98D8080E"/>
    <w:lvl w:ilvl="0" w:tplc="BFFEE8D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4C34AF"/>
    <w:multiLevelType w:val="hybridMultilevel"/>
    <w:tmpl w:val="42CE4DF8"/>
    <w:lvl w:ilvl="0" w:tplc="ADEA674C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465D3F"/>
    <w:multiLevelType w:val="hybridMultilevel"/>
    <w:tmpl w:val="D7E28966"/>
    <w:lvl w:ilvl="0" w:tplc="4CBC4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C01FAA"/>
    <w:multiLevelType w:val="multilevel"/>
    <w:tmpl w:val="E9B0B72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5" w:hanging="4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4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5" w:hanging="4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4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5" w:hanging="4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5" w:hanging="4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5" w:hanging="465"/>
      </w:pPr>
      <w:rPr>
        <w:rFonts w:hint="default"/>
      </w:rPr>
    </w:lvl>
  </w:abstractNum>
  <w:abstractNum w:abstractNumId="17">
    <w:nsid w:val="41A21432"/>
    <w:multiLevelType w:val="hybridMultilevel"/>
    <w:tmpl w:val="5C84B21E"/>
    <w:lvl w:ilvl="0" w:tplc="7712804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901836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503286"/>
    <w:multiLevelType w:val="hybridMultilevel"/>
    <w:tmpl w:val="7EB2FAB4"/>
    <w:lvl w:ilvl="0" w:tplc="1E18C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A431E7"/>
    <w:multiLevelType w:val="hybridMultilevel"/>
    <w:tmpl w:val="B00C5AD2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208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EC7190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4717B1"/>
    <w:multiLevelType w:val="hybridMultilevel"/>
    <w:tmpl w:val="7E1A3D92"/>
    <w:lvl w:ilvl="0" w:tplc="1F541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50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191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-49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59" w:hanging="1559"/>
      </w:pPr>
      <w:rPr>
        <w:rFonts w:hint="eastAsia"/>
      </w:rPr>
    </w:lvl>
  </w:abstractNum>
  <w:abstractNum w:abstractNumId="24">
    <w:nsid w:val="51FF6099"/>
    <w:multiLevelType w:val="multilevel"/>
    <w:tmpl w:val="51FF6099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C394BC5"/>
    <w:multiLevelType w:val="hybridMultilevel"/>
    <w:tmpl w:val="FB3249FC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736101"/>
    <w:multiLevelType w:val="hybridMultilevel"/>
    <w:tmpl w:val="F4F60E7A"/>
    <w:lvl w:ilvl="0" w:tplc="94449D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F305EA1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B758D4"/>
    <w:multiLevelType w:val="hybridMultilevel"/>
    <w:tmpl w:val="B45CA7F0"/>
    <w:lvl w:ilvl="0" w:tplc="45369E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7D795D"/>
    <w:multiLevelType w:val="multilevel"/>
    <w:tmpl w:val="5C22DD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30">
    <w:nsid w:val="7CDA1489"/>
    <w:multiLevelType w:val="hybridMultilevel"/>
    <w:tmpl w:val="2B78E026"/>
    <w:lvl w:ilvl="0" w:tplc="64A0ED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F552A69"/>
    <w:multiLevelType w:val="hybridMultilevel"/>
    <w:tmpl w:val="6D968E36"/>
    <w:lvl w:ilvl="0" w:tplc="04090001">
      <w:start w:val="1"/>
      <w:numFmt w:val="bullet"/>
      <w:lvlText w:val="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32">
    <w:nsid w:val="7FA10523"/>
    <w:multiLevelType w:val="hybridMultilevel"/>
    <w:tmpl w:val="74E4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22"/>
  </w:num>
  <w:num w:numId="5">
    <w:abstractNumId w:val="9"/>
  </w:num>
  <w:num w:numId="6">
    <w:abstractNumId w:val="8"/>
  </w:num>
  <w:num w:numId="7">
    <w:abstractNumId w:val="5"/>
  </w:num>
  <w:num w:numId="8">
    <w:abstractNumId w:val="21"/>
  </w:num>
  <w:num w:numId="9">
    <w:abstractNumId w:val="18"/>
  </w:num>
  <w:num w:numId="10">
    <w:abstractNumId w:val="2"/>
  </w:num>
  <w:num w:numId="11">
    <w:abstractNumId w:val="27"/>
  </w:num>
  <w:num w:numId="12">
    <w:abstractNumId w:val="25"/>
  </w:num>
  <w:num w:numId="13">
    <w:abstractNumId w:val="0"/>
  </w:num>
  <w:num w:numId="14">
    <w:abstractNumId w:val="28"/>
  </w:num>
  <w:num w:numId="15">
    <w:abstractNumId w:val="11"/>
  </w:num>
  <w:num w:numId="16">
    <w:abstractNumId w:val="7"/>
  </w:num>
  <w:num w:numId="17">
    <w:abstractNumId w:val="19"/>
  </w:num>
  <w:num w:numId="18">
    <w:abstractNumId w:val="20"/>
  </w:num>
  <w:num w:numId="19">
    <w:abstractNumId w:val="15"/>
  </w:num>
  <w:num w:numId="20">
    <w:abstractNumId w:val="6"/>
  </w:num>
  <w:num w:numId="21">
    <w:abstractNumId w:val="24"/>
  </w:num>
  <w:num w:numId="22">
    <w:abstractNumId w:val="26"/>
  </w:num>
  <w:num w:numId="23">
    <w:abstractNumId w:val="14"/>
  </w:num>
  <w:num w:numId="24">
    <w:abstractNumId w:val="30"/>
  </w:num>
  <w:num w:numId="25">
    <w:abstractNumId w:val="32"/>
  </w:num>
  <w:num w:numId="26">
    <w:abstractNumId w:val="12"/>
  </w:num>
  <w:num w:numId="27">
    <w:abstractNumId w:val="10"/>
  </w:num>
  <w:num w:numId="28">
    <w:abstractNumId w:val="13"/>
  </w:num>
  <w:num w:numId="29">
    <w:abstractNumId w:val="17"/>
  </w:num>
  <w:num w:numId="30">
    <w:abstractNumId w:val="29"/>
  </w:num>
  <w:num w:numId="31">
    <w:abstractNumId w:val="16"/>
  </w:num>
  <w:num w:numId="32">
    <w:abstractNumId w:val="31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66D"/>
    <w:rsid w:val="00000397"/>
    <w:rsid w:val="000015EA"/>
    <w:rsid w:val="00005707"/>
    <w:rsid w:val="00006EA1"/>
    <w:rsid w:val="000100EA"/>
    <w:rsid w:val="00012161"/>
    <w:rsid w:val="00013084"/>
    <w:rsid w:val="000134EA"/>
    <w:rsid w:val="00013CDC"/>
    <w:rsid w:val="00013DDA"/>
    <w:rsid w:val="00014D66"/>
    <w:rsid w:val="00014E83"/>
    <w:rsid w:val="00017502"/>
    <w:rsid w:val="00020BE1"/>
    <w:rsid w:val="00020E3D"/>
    <w:rsid w:val="000261B8"/>
    <w:rsid w:val="000305F8"/>
    <w:rsid w:val="0003354E"/>
    <w:rsid w:val="00034A9F"/>
    <w:rsid w:val="00034B5C"/>
    <w:rsid w:val="00036D99"/>
    <w:rsid w:val="000420F8"/>
    <w:rsid w:val="00044D58"/>
    <w:rsid w:val="00045322"/>
    <w:rsid w:val="00045E1B"/>
    <w:rsid w:val="000507C9"/>
    <w:rsid w:val="00050943"/>
    <w:rsid w:val="00053D0F"/>
    <w:rsid w:val="0005566D"/>
    <w:rsid w:val="00055762"/>
    <w:rsid w:val="0005624E"/>
    <w:rsid w:val="00062265"/>
    <w:rsid w:val="00064646"/>
    <w:rsid w:val="00065FAE"/>
    <w:rsid w:val="00066258"/>
    <w:rsid w:val="00072598"/>
    <w:rsid w:val="0007474E"/>
    <w:rsid w:val="00075644"/>
    <w:rsid w:val="0007663D"/>
    <w:rsid w:val="0008245F"/>
    <w:rsid w:val="00083767"/>
    <w:rsid w:val="00083E94"/>
    <w:rsid w:val="000866F5"/>
    <w:rsid w:val="00087760"/>
    <w:rsid w:val="00090825"/>
    <w:rsid w:val="00092F3B"/>
    <w:rsid w:val="000958A8"/>
    <w:rsid w:val="00096C8C"/>
    <w:rsid w:val="000A10B4"/>
    <w:rsid w:val="000A1832"/>
    <w:rsid w:val="000A3533"/>
    <w:rsid w:val="000A378E"/>
    <w:rsid w:val="000A397C"/>
    <w:rsid w:val="000A6389"/>
    <w:rsid w:val="000B5326"/>
    <w:rsid w:val="000B5BAB"/>
    <w:rsid w:val="000C10B6"/>
    <w:rsid w:val="000C174C"/>
    <w:rsid w:val="000C3A9B"/>
    <w:rsid w:val="000C3D6F"/>
    <w:rsid w:val="000C5661"/>
    <w:rsid w:val="000C795C"/>
    <w:rsid w:val="000C7C3C"/>
    <w:rsid w:val="000D0186"/>
    <w:rsid w:val="000D0232"/>
    <w:rsid w:val="000D2524"/>
    <w:rsid w:val="000D2E7A"/>
    <w:rsid w:val="000D76ED"/>
    <w:rsid w:val="000E01ED"/>
    <w:rsid w:val="000E20F3"/>
    <w:rsid w:val="000E475C"/>
    <w:rsid w:val="000E57D7"/>
    <w:rsid w:val="000E66C7"/>
    <w:rsid w:val="000F0346"/>
    <w:rsid w:val="000F10ED"/>
    <w:rsid w:val="000F1176"/>
    <w:rsid w:val="000F11EA"/>
    <w:rsid w:val="000F1A57"/>
    <w:rsid w:val="000F1F75"/>
    <w:rsid w:val="000F20C1"/>
    <w:rsid w:val="000F3586"/>
    <w:rsid w:val="000F5B1F"/>
    <w:rsid w:val="000F6C61"/>
    <w:rsid w:val="000F6FD1"/>
    <w:rsid w:val="00112042"/>
    <w:rsid w:val="00120802"/>
    <w:rsid w:val="001251D2"/>
    <w:rsid w:val="00127697"/>
    <w:rsid w:val="001313C1"/>
    <w:rsid w:val="00131ADF"/>
    <w:rsid w:val="00131D6C"/>
    <w:rsid w:val="00133A9C"/>
    <w:rsid w:val="00135401"/>
    <w:rsid w:val="00137EF6"/>
    <w:rsid w:val="00142A91"/>
    <w:rsid w:val="0014634C"/>
    <w:rsid w:val="0015253F"/>
    <w:rsid w:val="00156285"/>
    <w:rsid w:val="00156AF0"/>
    <w:rsid w:val="00162EDE"/>
    <w:rsid w:val="0016416D"/>
    <w:rsid w:val="00164F16"/>
    <w:rsid w:val="001664F8"/>
    <w:rsid w:val="001674F5"/>
    <w:rsid w:val="0017040C"/>
    <w:rsid w:val="00171185"/>
    <w:rsid w:val="00174FAB"/>
    <w:rsid w:val="00175642"/>
    <w:rsid w:val="00182BDD"/>
    <w:rsid w:val="00184C19"/>
    <w:rsid w:val="0018505F"/>
    <w:rsid w:val="0018595F"/>
    <w:rsid w:val="00192093"/>
    <w:rsid w:val="001937C1"/>
    <w:rsid w:val="00194BB0"/>
    <w:rsid w:val="001A281E"/>
    <w:rsid w:val="001A56E8"/>
    <w:rsid w:val="001A7214"/>
    <w:rsid w:val="001A7FB2"/>
    <w:rsid w:val="001B01C7"/>
    <w:rsid w:val="001B147C"/>
    <w:rsid w:val="001B16D7"/>
    <w:rsid w:val="001B1890"/>
    <w:rsid w:val="001B3EAF"/>
    <w:rsid w:val="001B5DFD"/>
    <w:rsid w:val="001B61B8"/>
    <w:rsid w:val="001B6AAF"/>
    <w:rsid w:val="001B741A"/>
    <w:rsid w:val="001C05FD"/>
    <w:rsid w:val="001C1FBC"/>
    <w:rsid w:val="001C4595"/>
    <w:rsid w:val="001C4B82"/>
    <w:rsid w:val="001C6712"/>
    <w:rsid w:val="001C7FD4"/>
    <w:rsid w:val="001D30E6"/>
    <w:rsid w:val="001E3C44"/>
    <w:rsid w:val="001E3D37"/>
    <w:rsid w:val="001E53BE"/>
    <w:rsid w:val="001E635E"/>
    <w:rsid w:val="001F0F26"/>
    <w:rsid w:val="001F6B17"/>
    <w:rsid w:val="00205019"/>
    <w:rsid w:val="00206166"/>
    <w:rsid w:val="00206512"/>
    <w:rsid w:val="00216115"/>
    <w:rsid w:val="00220E4A"/>
    <w:rsid w:val="002223B0"/>
    <w:rsid w:val="00226FA5"/>
    <w:rsid w:val="00227DE7"/>
    <w:rsid w:val="00230BDF"/>
    <w:rsid w:val="0023419E"/>
    <w:rsid w:val="00235965"/>
    <w:rsid w:val="00237D6C"/>
    <w:rsid w:val="002405C8"/>
    <w:rsid w:val="00242105"/>
    <w:rsid w:val="00242644"/>
    <w:rsid w:val="0024329B"/>
    <w:rsid w:val="00243933"/>
    <w:rsid w:val="00243A49"/>
    <w:rsid w:val="00244DB5"/>
    <w:rsid w:val="002519FD"/>
    <w:rsid w:val="0025600A"/>
    <w:rsid w:val="00263265"/>
    <w:rsid w:val="00265ECC"/>
    <w:rsid w:val="002663B9"/>
    <w:rsid w:val="002678FB"/>
    <w:rsid w:val="00272098"/>
    <w:rsid w:val="00274669"/>
    <w:rsid w:val="002760A2"/>
    <w:rsid w:val="002812B6"/>
    <w:rsid w:val="002816C9"/>
    <w:rsid w:val="00282615"/>
    <w:rsid w:val="00282AD4"/>
    <w:rsid w:val="00282C6D"/>
    <w:rsid w:val="002830DA"/>
    <w:rsid w:val="002846A8"/>
    <w:rsid w:val="00284B42"/>
    <w:rsid w:val="00287857"/>
    <w:rsid w:val="0029046E"/>
    <w:rsid w:val="0029280E"/>
    <w:rsid w:val="002971E3"/>
    <w:rsid w:val="00297F60"/>
    <w:rsid w:val="002A1A58"/>
    <w:rsid w:val="002A24E2"/>
    <w:rsid w:val="002A36A3"/>
    <w:rsid w:val="002A3FAE"/>
    <w:rsid w:val="002A575C"/>
    <w:rsid w:val="002B1AAF"/>
    <w:rsid w:val="002B475C"/>
    <w:rsid w:val="002B6B54"/>
    <w:rsid w:val="002B7FEB"/>
    <w:rsid w:val="002C0AAB"/>
    <w:rsid w:val="002C3D8E"/>
    <w:rsid w:val="002D0DC6"/>
    <w:rsid w:val="002D1A97"/>
    <w:rsid w:val="002D2368"/>
    <w:rsid w:val="002D3524"/>
    <w:rsid w:val="002D3CC9"/>
    <w:rsid w:val="002D5BF2"/>
    <w:rsid w:val="002D6AF6"/>
    <w:rsid w:val="002D6DCC"/>
    <w:rsid w:val="002E1C51"/>
    <w:rsid w:val="002E2A2D"/>
    <w:rsid w:val="002E3164"/>
    <w:rsid w:val="002E3715"/>
    <w:rsid w:val="002E3963"/>
    <w:rsid w:val="002E3B5D"/>
    <w:rsid w:val="002F181B"/>
    <w:rsid w:val="002F4BA7"/>
    <w:rsid w:val="002F4EF6"/>
    <w:rsid w:val="002F503E"/>
    <w:rsid w:val="002F544A"/>
    <w:rsid w:val="002F7B11"/>
    <w:rsid w:val="002F7F72"/>
    <w:rsid w:val="003006B4"/>
    <w:rsid w:val="0030104B"/>
    <w:rsid w:val="00301D30"/>
    <w:rsid w:val="0030201D"/>
    <w:rsid w:val="00302BF0"/>
    <w:rsid w:val="00307AE0"/>
    <w:rsid w:val="00317C4C"/>
    <w:rsid w:val="0032258B"/>
    <w:rsid w:val="00322BC9"/>
    <w:rsid w:val="003257EA"/>
    <w:rsid w:val="00327DB1"/>
    <w:rsid w:val="00331198"/>
    <w:rsid w:val="003344EF"/>
    <w:rsid w:val="00337950"/>
    <w:rsid w:val="003379BA"/>
    <w:rsid w:val="00340C24"/>
    <w:rsid w:val="003411FB"/>
    <w:rsid w:val="00345DC0"/>
    <w:rsid w:val="00346852"/>
    <w:rsid w:val="00346B50"/>
    <w:rsid w:val="003475CE"/>
    <w:rsid w:val="00347E56"/>
    <w:rsid w:val="00352ADA"/>
    <w:rsid w:val="00353EF9"/>
    <w:rsid w:val="0035459C"/>
    <w:rsid w:val="00354C35"/>
    <w:rsid w:val="0036077A"/>
    <w:rsid w:val="00365371"/>
    <w:rsid w:val="0036580D"/>
    <w:rsid w:val="003674F5"/>
    <w:rsid w:val="003709FD"/>
    <w:rsid w:val="00370E30"/>
    <w:rsid w:val="00376AD3"/>
    <w:rsid w:val="00381079"/>
    <w:rsid w:val="00381DD0"/>
    <w:rsid w:val="003821E1"/>
    <w:rsid w:val="003822B2"/>
    <w:rsid w:val="003825CE"/>
    <w:rsid w:val="00386B87"/>
    <w:rsid w:val="00392F80"/>
    <w:rsid w:val="003931D1"/>
    <w:rsid w:val="0039409D"/>
    <w:rsid w:val="00394F77"/>
    <w:rsid w:val="00395F01"/>
    <w:rsid w:val="003A01E1"/>
    <w:rsid w:val="003A118E"/>
    <w:rsid w:val="003A557C"/>
    <w:rsid w:val="003A7232"/>
    <w:rsid w:val="003B0790"/>
    <w:rsid w:val="003B2D3F"/>
    <w:rsid w:val="003B7E4A"/>
    <w:rsid w:val="003C0893"/>
    <w:rsid w:val="003C39D2"/>
    <w:rsid w:val="003C3B14"/>
    <w:rsid w:val="003C46CE"/>
    <w:rsid w:val="003C7C53"/>
    <w:rsid w:val="003D3340"/>
    <w:rsid w:val="003D3C16"/>
    <w:rsid w:val="003D3DF8"/>
    <w:rsid w:val="003D7170"/>
    <w:rsid w:val="003E5814"/>
    <w:rsid w:val="003E6D7E"/>
    <w:rsid w:val="003F3187"/>
    <w:rsid w:val="003F464C"/>
    <w:rsid w:val="003F5C26"/>
    <w:rsid w:val="003F6CEF"/>
    <w:rsid w:val="00400FED"/>
    <w:rsid w:val="00401B19"/>
    <w:rsid w:val="00402AAA"/>
    <w:rsid w:val="00402BD2"/>
    <w:rsid w:val="0040396E"/>
    <w:rsid w:val="00404460"/>
    <w:rsid w:val="004065BB"/>
    <w:rsid w:val="00407D62"/>
    <w:rsid w:val="004118FD"/>
    <w:rsid w:val="004121EE"/>
    <w:rsid w:val="004139F0"/>
    <w:rsid w:val="0041476A"/>
    <w:rsid w:val="00414D79"/>
    <w:rsid w:val="00417E51"/>
    <w:rsid w:val="004229EA"/>
    <w:rsid w:val="0042421D"/>
    <w:rsid w:val="00426C02"/>
    <w:rsid w:val="004301EE"/>
    <w:rsid w:val="004369B0"/>
    <w:rsid w:val="00437B02"/>
    <w:rsid w:val="004407A8"/>
    <w:rsid w:val="0044103B"/>
    <w:rsid w:val="00441727"/>
    <w:rsid w:val="004417B6"/>
    <w:rsid w:val="00445383"/>
    <w:rsid w:val="004461C4"/>
    <w:rsid w:val="00451058"/>
    <w:rsid w:val="004519D8"/>
    <w:rsid w:val="00454940"/>
    <w:rsid w:val="00455139"/>
    <w:rsid w:val="0045594E"/>
    <w:rsid w:val="004573F5"/>
    <w:rsid w:val="004577D6"/>
    <w:rsid w:val="00461B97"/>
    <w:rsid w:val="00462F08"/>
    <w:rsid w:val="00463E99"/>
    <w:rsid w:val="00464535"/>
    <w:rsid w:val="00465324"/>
    <w:rsid w:val="004702BA"/>
    <w:rsid w:val="004747C1"/>
    <w:rsid w:val="0047554C"/>
    <w:rsid w:val="004762E3"/>
    <w:rsid w:val="00481874"/>
    <w:rsid w:val="00481F1A"/>
    <w:rsid w:val="00483084"/>
    <w:rsid w:val="00483E91"/>
    <w:rsid w:val="0048550B"/>
    <w:rsid w:val="004855D0"/>
    <w:rsid w:val="0048600F"/>
    <w:rsid w:val="00486D90"/>
    <w:rsid w:val="00490F11"/>
    <w:rsid w:val="00491467"/>
    <w:rsid w:val="00497DAD"/>
    <w:rsid w:val="004A06C8"/>
    <w:rsid w:val="004A580B"/>
    <w:rsid w:val="004A6FED"/>
    <w:rsid w:val="004B17B6"/>
    <w:rsid w:val="004B1AB3"/>
    <w:rsid w:val="004B23C1"/>
    <w:rsid w:val="004B4E9A"/>
    <w:rsid w:val="004B50B6"/>
    <w:rsid w:val="004B52D8"/>
    <w:rsid w:val="004B5F4F"/>
    <w:rsid w:val="004B61F9"/>
    <w:rsid w:val="004C0F95"/>
    <w:rsid w:val="004C1E33"/>
    <w:rsid w:val="004C2E10"/>
    <w:rsid w:val="004C4E7A"/>
    <w:rsid w:val="004C5332"/>
    <w:rsid w:val="004C5CE4"/>
    <w:rsid w:val="004C5E20"/>
    <w:rsid w:val="004C6146"/>
    <w:rsid w:val="004C7A9D"/>
    <w:rsid w:val="004C7DC0"/>
    <w:rsid w:val="004D2027"/>
    <w:rsid w:val="004D2D5F"/>
    <w:rsid w:val="004D604C"/>
    <w:rsid w:val="004E6FE3"/>
    <w:rsid w:val="004F212A"/>
    <w:rsid w:val="004F35B7"/>
    <w:rsid w:val="004F5508"/>
    <w:rsid w:val="004F58A9"/>
    <w:rsid w:val="004F5E6C"/>
    <w:rsid w:val="004F71F4"/>
    <w:rsid w:val="00500B11"/>
    <w:rsid w:val="00503053"/>
    <w:rsid w:val="005036EC"/>
    <w:rsid w:val="0050595B"/>
    <w:rsid w:val="005063B9"/>
    <w:rsid w:val="00511886"/>
    <w:rsid w:val="00513E50"/>
    <w:rsid w:val="00523C0F"/>
    <w:rsid w:val="00526AC8"/>
    <w:rsid w:val="00532012"/>
    <w:rsid w:val="00535964"/>
    <w:rsid w:val="00535B39"/>
    <w:rsid w:val="00535D06"/>
    <w:rsid w:val="005376CB"/>
    <w:rsid w:val="00542D00"/>
    <w:rsid w:val="005433B5"/>
    <w:rsid w:val="0054558A"/>
    <w:rsid w:val="00552ED3"/>
    <w:rsid w:val="00555212"/>
    <w:rsid w:val="00556AD0"/>
    <w:rsid w:val="00556C85"/>
    <w:rsid w:val="0055792B"/>
    <w:rsid w:val="00560955"/>
    <w:rsid w:val="00563585"/>
    <w:rsid w:val="00564672"/>
    <w:rsid w:val="00564B37"/>
    <w:rsid w:val="00564EBE"/>
    <w:rsid w:val="005663C8"/>
    <w:rsid w:val="00566AF9"/>
    <w:rsid w:val="00566EA2"/>
    <w:rsid w:val="005705C1"/>
    <w:rsid w:val="00572CCC"/>
    <w:rsid w:val="005778DA"/>
    <w:rsid w:val="005778F2"/>
    <w:rsid w:val="005816CB"/>
    <w:rsid w:val="00584139"/>
    <w:rsid w:val="00586459"/>
    <w:rsid w:val="00591EEE"/>
    <w:rsid w:val="00594130"/>
    <w:rsid w:val="005A19E0"/>
    <w:rsid w:val="005A23E1"/>
    <w:rsid w:val="005A2A25"/>
    <w:rsid w:val="005A58B9"/>
    <w:rsid w:val="005A610E"/>
    <w:rsid w:val="005A6573"/>
    <w:rsid w:val="005B03CF"/>
    <w:rsid w:val="005B39E2"/>
    <w:rsid w:val="005B4D14"/>
    <w:rsid w:val="005B5C55"/>
    <w:rsid w:val="005B6C8C"/>
    <w:rsid w:val="005C2A94"/>
    <w:rsid w:val="005D00D0"/>
    <w:rsid w:val="005D10B4"/>
    <w:rsid w:val="005D11A7"/>
    <w:rsid w:val="005D34CA"/>
    <w:rsid w:val="005D4167"/>
    <w:rsid w:val="005D41CA"/>
    <w:rsid w:val="005D7544"/>
    <w:rsid w:val="005E0A86"/>
    <w:rsid w:val="005E5406"/>
    <w:rsid w:val="005E6B83"/>
    <w:rsid w:val="005F3F04"/>
    <w:rsid w:val="005F70F9"/>
    <w:rsid w:val="00602626"/>
    <w:rsid w:val="00602ABB"/>
    <w:rsid w:val="00604B71"/>
    <w:rsid w:val="00610069"/>
    <w:rsid w:val="00610328"/>
    <w:rsid w:val="006109B5"/>
    <w:rsid w:val="006119B2"/>
    <w:rsid w:val="0061391F"/>
    <w:rsid w:val="006166D2"/>
    <w:rsid w:val="00616948"/>
    <w:rsid w:val="00620101"/>
    <w:rsid w:val="00620451"/>
    <w:rsid w:val="00625D5D"/>
    <w:rsid w:val="0063093D"/>
    <w:rsid w:val="00630E7C"/>
    <w:rsid w:val="00631431"/>
    <w:rsid w:val="00632B63"/>
    <w:rsid w:val="00633C10"/>
    <w:rsid w:val="006360FF"/>
    <w:rsid w:val="0064137E"/>
    <w:rsid w:val="00641B26"/>
    <w:rsid w:val="006433C7"/>
    <w:rsid w:val="0064416B"/>
    <w:rsid w:val="00644FBB"/>
    <w:rsid w:val="0065293C"/>
    <w:rsid w:val="0065548A"/>
    <w:rsid w:val="0065597E"/>
    <w:rsid w:val="00655C70"/>
    <w:rsid w:val="006568B8"/>
    <w:rsid w:val="00656F66"/>
    <w:rsid w:val="00657145"/>
    <w:rsid w:val="0066115E"/>
    <w:rsid w:val="00664095"/>
    <w:rsid w:val="00665BFB"/>
    <w:rsid w:val="00666F95"/>
    <w:rsid w:val="00667DAB"/>
    <w:rsid w:val="006708BA"/>
    <w:rsid w:val="00672D69"/>
    <w:rsid w:val="0067372B"/>
    <w:rsid w:val="0068078A"/>
    <w:rsid w:val="00680C8A"/>
    <w:rsid w:val="00687C87"/>
    <w:rsid w:val="00692D7C"/>
    <w:rsid w:val="006938D3"/>
    <w:rsid w:val="006968C7"/>
    <w:rsid w:val="00696D12"/>
    <w:rsid w:val="006A0D43"/>
    <w:rsid w:val="006A1AA1"/>
    <w:rsid w:val="006A1DF2"/>
    <w:rsid w:val="006A20B2"/>
    <w:rsid w:val="006A2498"/>
    <w:rsid w:val="006A36A7"/>
    <w:rsid w:val="006A493E"/>
    <w:rsid w:val="006A542D"/>
    <w:rsid w:val="006B57D5"/>
    <w:rsid w:val="006B5962"/>
    <w:rsid w:val="006C23DF"/>
    <w:rsid w:val="006C2F69"/>
    <w:rsid w:val="006C53D2"/>
    <w:rsid w:val="006C6CCF"/>
    <w:rsid w:val="006D3E4F"/>
    <w:rsid w:val="006D53CB"/>
    <w:rsid w:val="006D69DC"/>
    <w:rsid w:val="006E0E1B"/>
    <w:rsid w:val="006E2677"/>
    <w:rsid w:val="006E29DD"/>
    <w:rsid w:val="006E4040"/>
    <w:rsid w:val="006E56D4"/>
    <w:rsid w:val="006E5708"/>
    <w:rsid w:val="006E5A7C"/>
    <w:rsid w:val="006E5CC9"/>
    <w:rsid w:val="006F03D5"/>
    <w:rsid w:val="006F4060"/>
    <w:rsid w:val="00700EDF"/>
    <w:rsid w:val="00701940"/>
    <w:rsid w:val="0070223B"/>
    <w:rsid w:val="00702580"/>
    <w:rsid w:val="0070501D"/>
    <w:rsid w:val="0070545A"/>
    <w:rsid w:val="00706456"/>
    <w:rsid w:val="00707631"/>
    <w:rsid w:val="007077A1"/>
    <w:rsid w:val="0071235F"/>
    <w:rsid w:val="00713B6F"/>
    <w:rsid w:val="007148FF"/>
    <w:rsid w:val="00716F4D"/>
    <w:rsid w:val="00717AFB"/>
    <w:rsid w:val="007231DA"/>
    <w:rsid w:val="00725793"/>
    <w:rsid w:val="00726B93"/>
    <w:rsid w:val="00730363"/>
    <w:rsid w:val="007305D3"/>
    <w:rsid w:val="007313F0"/>
    <w:rsid w:val="00734841"/>
    <w:rsid w:val="00742D65"/>
    <w:rsid w:val="00745DCF"/>
    <w:rsid w:val="00745F4B"/>
    <w:rsid w:val="00746A68"/>
    <w:rsid w:val="00750D62"/>
    <w:rsid w:val="007511AE"/>
    <w:rsid w:val="00752202"/>
    <w:rsid w:val="007527E3"/>
    <w:rsid w:val="0076113C"/>
    <w:rsid w:val="007616F8"/>
    <w:rsid w:val="00762E7A"/>
    <w:rsid w:val="00764094"/>
    <w:rsid w:val="007702E1"/>
    <w:rsid w:val="00770B03"/>
    <w:rsid w:val="00772901"/>
    <w:rsid w:val="00775068"/>
    <w:rsid w:val="00775384"/>
    <w:rsid w:val="00776227"/>
    <w:rsid w:val="007820D8"/>
    <w:rsid w:val="00782786"/>
    <w:rsid w:val="00784E80"/>
    <w:rsid w:val="007850A7"/>
    <w:rsid w:val="00785D8B"/>
    <w:rsid w:val="00793F71"/>
    <w:rsid w:val="00796B8A"/>
    <w:rsid w:val="00797F4E"/>
    <w:rsid w:val="007A0CA2"/>
    <w:rsid w:val="007A2C0E"/>
    <w:rsid w:val="007A2D51"/>
    <w:rsid w:val="007A383F"/>
    <w:rsid w:val="007A3AB2"/>
    <w:rsid w:val="007A3C4F"/>
    <w:rsid w:val="007A6994"/>
    <w:rsid w:val="007B25B1"/>
    <w:rsid w:val="007B477C"/>
    <w:rsid w:val="007C18EF"/>
    <w:rsid w:val="007C24C3"/>
    <w:rsid w:val="007C4518"/>
    <w:rsid w:val="007C556D"/>
    <w:rsid w:val="007C6113"/>
    <w:rsid w:val="007C68C1"/>
    <w:rsid w:val="007C6A56"/>
    <w:rsid w:val="007C707E"/>
    <w:rsid w:val="007D05EF"/>
    <w:rsid w:val="007D2301"/>
    <w:rsid w:val="007D5FC9"/>
    <w:rsid w:val="007E092F"/>
    <w:rsid w:val="007E3290"/>
    <w:rsid w:val="007E4A1C"/>
    <w:rsid w:val="007F3BC0"/>
    <w:rsid w:val="007F7397"/>
    <w:rsid w:val="0080086D"/>
    <w:rsid w:val="00800C24"/>
    <w:rsid w:val="008066B5"/>
    <w:rsid w:val="008074F1"/>
    <w:rsid w:val="008111CB"/>
    <w:rsid w:val="0081281F"/>
    <w:rsid w:val="00813A95"/>
    <w:rsid w:val="00813B7B"/>
    <w:rsid w:val="008141C4"/>
    <w:rsid w:val="00814699"/>
    <w:rsid w:val="008150B6"/>
    <w:rsid w:val="00817308"/>
    <w:rsid w:val="00824B78"/>
    <w:rsid w:val="00824C9A"/>
    <w:rsid w:val="00830C12"/>
    <w:rsid w:val="00830D78"/>
    <w:rsid w:val="00835CA5"/>
    <w:rsid w:val="00837D7E"/>
    <w:rsid w:val="008406A3"/>
    <w:rsid w:val="008438D6"/>
    <w:rsid w:val="00843C6F"/>
    <w:rsid w:val="0084450D"/>
    <w:rsid w:val="00845055"/>
    <w:rsid w:val="00847BF1"/>
    <w:rsid w:val="0085063B"/>
    <w:rsid w:val="00852C5F"/>
    <w:rsid w:val="00854244"/>
    <w:rsid w:val="008561AD"/>
    <w:rsid w:val="00856409"/>
    <w:rsid w:val="008621A4"/>
    <w:rsid w:val="00863904"/>
    <w:rsid w:val="00863A64"/>
    <w:rsid w:val="0086450B"/>
    <w:rsid w:val="008647C5"/>
    <w:rsid w:val="00864ABC"/>
    <w:rsid w:val="008663A6"/>
    <w:rsid w:val="00866FB8"/>
    <w:rsid w:val="00867C40"/>
    <w:rsid w:val="008707D7"/>
    <w:rsid w:val="008715FF"/>
    <w:rsid w:val="00872CF7"/>
    <w:rsid w:val="00873BC0"/>
    <w:rsid w:val="00873D60"/>
    <w:rsid w:val="00875D86"/>
    <w:rsid w:val="008770EC"/>
    <w:rsid w:val="0088054F"/>
    <w:rsid w:val="008813FF"/>
    <w:rsid w:val="00881DF3"/>
    <w:rsid w:val="00886A28"/>
    <w:rsid w:val="00886F9D"/>
    <w:rsid w:val="00887024"/>
    <w:rsid w:val="0089055E"/>
    <w:rsid w:val="008919EC"/>
    <w:rsid w:val="0089299A"/>
    <w:rsid w:val="00893B23"/>
    <w:rsid w:val="00893D62"/>
    <w:rsid w:val="008942FC"/>
    <w:rsid w:val="00896776"/>
    <w:rsid w:val="008A0E44"/>
    <w:rsid w:val="008A1329"/>
    <w:rsid w:val="008A3CC9"/>
    <w:rsid w:val="008A41CB"/>
    <w:rsid w:val="008A628A"/>
    <w:rsid w:val="008A6628"/>
    <w:rsid w:val="008A760C"/>
    <w:rsid w:val="008B2929"/>
    <w:rsid w:val="008B2B1A"/>
    <w:rsid w:val="008B4E2E"/>
    <w:rsid w:val="008B579B"/>
    <w:rsid w:val="008B72BE"/>
    <w:rsid w:val="008B78B4"/>
    <w:rsid w:val="008C1E71"/>
    <w:rsid w:val="008C202F"/>
    <w:rsid w:val="008C32E5"/>
    <w:rsid w:val="008C3F45"/>
    <w:rsid w:val="008C4D26"/>
    <w:rsid w:val="008D0882"/>
    <w:rsid w:val="008D11BD"/>
    <w:rsid w:val="008D2598"/>
    <w:rsid w:val="008D5A27"/>
    <w:rsid w:val="008D6F23"/>
    <w:rsid w:val="008E3177"/>
    <w:rsid w:val="008F28F0"/>
    <w:rsid w:val="008F2B10"/>
    <w:rsid w:val="008F3559"/>
    <w:rsid w:val="008F6A9F"/>
    <w:rsid w:val="0090122D"/>
    <w:rsid w:val="00902AB6"/>
    <w:rsid w:val="00903F74"/>
    <w:rsid w:val="00905D61"/>
    <w:rsid w:val="00905E4A"/>
    <w:rsid w:val="00905F06"/>
    <w:rsid w:val="00907E8A"/>
    <w:rsid w:val="009105FB"/>
    <w:rsid w:val="00910C6D"/>
    <w:rsid w:val="009110D5"/>
    <w:rsid w:val="00911BF4"/>
    <w:rsid w:val="009149AA"/>
    <w:rsid w:val="00914B2F"/>
    <w:rsid w:val="00923322"/>
    <w:rsid w:val="00924AB5"/>
    <w:rsid w:val="00924EAE"/>
    <w:rsid w:val="0093483B"/>
    <w:rsid w:val="00940577"/>
    <w:rsid w:val="00940903"/>
    <w:rsid w:val="00941D5F"/>
    <w:rsid w:val="009436AF"/>
    <w:rsid w:val="0094601D"/>
    <w:rsid w:val="00952A6A"/>
    <w:rsid w:val="00952C1E"/>
    <w:rsid w:val="00952F9A"/>
    <w:rsid w:val="00960C0E"/>
    <w:rsid w:val="00963B2A"/>
    <w:rsid w:val="00963F4B"/>
    <w:rsid w:val="00965AB7"/>
    <w:rsid w:val="009672F2"/>
    <w:rsid w:val="00967B20"/>
    <w:rsid w:val="00972FA6"/>
    <w:rsid w:val="00973773"/>
    <w:rsid w:val="00973E95"/>
    <w:rsid w:val="00977B4B"/>
    <w:rsid w:val="00982734"/>
    <w:rsid w:val="00983EA5"/>
    <w:rsid w:val="00986468"/>
    <w:rsid w:val="0099070B"/>
    <w:rsid w:val="00993B28"/>
    <w:rsid w:val="00993DED"/>
    <w:rsid w:val="00993F68"/>
    <w:rsid w:val="009940B1"/>
    <w:rsid w:val="009955A7"/>
    <w:rsid w:val="009959BF"/>
    <w:rsid w:val="00996836"/>
    <w:rsid w:val="009974D3"/>
    <w:rsid w:val="009A1FC3"/>
    <w:rsid w:val="009A2C43"/>
    <w:rsid w:val="009A3636"/>
    <w:rsid w:val="009A4155"/>
    <w:rsid w:val="009B24EA"/>
    <w:rsid w:val="009B3039"/>
    <w:rsid w:val="009B5E1B"/>
    <w:rsid w:val="009B743E"/>
    <w:rsid w:val="009C68A4"/>
    <w:rsid w:val="009C710F"/>
    <w:rsid w:val="009D0AE2"/>
    <w:rsid w:val="009D1AAA"/>
    <w:rsid w:val="009D2A6B"/>
    <w:rsid w:val="009D3C5F"/>
    <w:rsid w:val="009D6947"/>
    <w:rsid w:val="009D6D0A"/>
    <w:rsid w:val="009D70A8"/>
    <w:rsid w:val="009E0A9A"/>
    <w:rsid w:val="009E22E2"/>
    <w:rsid w:val="009F106A"/>
    <w:rsid w:val="009F1417"/>
    <w:rsid w:val="009F170A"/>
    <w:rsid w:val="009F1765"/>
    <w:rsid w:val="009F3A48"/>
    <w:rsid w:val="009F3A7C"/>
    <w:rsid w:val="009F434E"/>
    <w:rsid w:val="009F7725"/>
    <w:rsid w:val="00A046AC"/>
    <w:rsid w:val="00A0597A"/>
    <w:rsid w:val="00A0717F"/>
    <w:rsid w:val="00A11ED9"/>
    <w:rsid w:val="00A132AE"/>
    <w:rsid w:val="00A15D1F"/>
    <w:rsid w:val="00A16549"/>
    <w:rsid w:val="00A16DE8"/>
    <w:rsid w:val="00A16ED6"/>
    <w:rsid w:val="00A2473A"/>
    <w:rsid w:val="00A24DAC"/>
    <w:rsid w:val="00A279D0"/>
    <w:rsid w:val="00A27C23"/>
    <w:rsid w:val="00A33689"/>
    <w:rsid w:val="00A439C2"/>
    <w:rsid w:val="00A47662"/>
    <w:rsid w:val="00A47B41"/>
    <w:rsid w:val="00A47CD6"/>
    <w:rsid w:val="00A52BDD"/>
    <w:rsid w:val="00A55372"/>
    <w:rsid w:val="00A57723"/>
    <w:rsid w:val="00A6135A"/>
    <w:rsid w:val="00A66478"/>
    <w:rsid w:val="00A66C7D"/>
    <w:rsid w:val="00A67C0A"/>
    <w:rsid w:val="00A72474"/>
    <w:rsid w:val="00A7435E"/>
    <w:rsid w:val="00A74C64"/>
    <w:rsid w:val="00A75C0A"/>
    <w:rsid w:val="00A775AE"/>
    <w:rsid w:val="00A80773"/>
    <w:rsid w:val="00A83AB9"/>
    <w:rsid w:val="00A84199"/>
    <w:rsid w:val="00A8582F"/>
    <w:rsid w:val="00A930A4"/>
    <w:rsid w:val="00A94728"/>
    <w:rsid w:val="00A95190"/>
    <w:rsid w:val="00AA023A"/>
    <w:rsid w:val="00AA0FE9"/>
    <w:rsid w:val="00AA4E86"/>
    <w:rsid w:val="00AB2073"/>
    <w:rsid w:val="00AB52EA"/>
    <w:rsid w:val="00AC27FC"/>
    <w:rsid w:val="00AC3E88"/>
    <w:rsid w:val="00AC6FF1"/>
    <w:rsid w:val="00AD0769"/>
    <w:rsid w:val="00AD1267"/>
    <w:rsid w:val="00AD5DF2"/>
    <w:rsid w:val="00AE04B8"/>
    <w:rsid w:val="00AE26D8"/>
    <w:rsid w:val="00AE6E30"/>
    <w:rsid w:val="00AE7B87"/>
    <w:rsid w:val="00AE7E15"/>
    <w:rsid w:val="00AF1EBE"/>
    <w:rsid w:val="00AF2E67"/>
    <w:rsid w:val="00AF2EB8"/>
    <w:rsid w:val="00AF34C5"/>
    <w:rsid w:val="00AF6B94"/>
    <w:rsid w:val="00AF79DC"/>
    <w:rsid w:val="00B00E5E"/>
    <w:rsid w:val="00B02689"/>
    <w:rsid w:val="00B0337E"/>
    <w:rsid w:val="00B038BD"/>
    <w:rsid w:val="00B04962"/>
    <w:rsid w:val="00B057FF"/>
    <w:rsid w:val="00B0775D"/>
    <w:rsid w:val="00B14A48"/>
    <w:rsid w:val="00B241D3"/>
    <w:rsid w:val="00B2474A"/>
    <w:rsid w:val="00B27ED4"/>
    <w:rsid w:val="00B27F56"/>
    <w:rsid w:val="00B3073A"/>
    <w:rsid w:val="00B30A8A"/>
    <w:rsid w:val="00B30BE2"/>
    <w:rsid w:val="00B321AD"/>
    <w:rsid w:val="00B340D7"/>
    <w:rsid w:val="00B34706"/>
    <w:rsid w:val="00B3633B"/>
    <w:rsid w:val="00B379EA"/>
    <w:rsid w:val="00B431C8"/>
    <w:rsid w:val="00B4338F"/>
    <w:rsid w:val="00B45771"/>
    <w:rsid w:val="00B50698"/>
    <w:rsid w:val="00B50A2E"/>
    <w:rsid w:val="00B52F26"/>
    <w:rsid w:val="00B53A52"/>
    <w:rsid w:val="00B53FB5"/>
    <w:rsid w:val="00B546AA"/>
    <w:rsid w:val="00B608CD"/>
    <w:rsid w:val="00B61BC6"/>
    <w:rsid w:val="00B640D1"/>
    <w:rsid w:val="00B65448"/>
    <w:rsid w:val="00B676F8"/>
    <w:rsid w:val="00B70D43"/>
    <w:rsid w:val="00B72875"/>
    <w:rsid w:val="00B73245"/>
    <w:rsid w:val="00B7334A"/>
    <w:rsid w:val="00B74874"/>
    <w:rsid w:val="00B77DA7"/>
    <w:rsid w:val="00B81C16"/>
    <w:rsid w:val="00B82373"/>
    <w:rsid w:val="00B82960"/>
    <w:rsid w:val="00B83AF4"/>
    <w:rsid w:val="00B84141"/>
    <w:rsid w:val="00B866BE"/>
    <w:rsid w:val="00B90617"/>
    <w:rsid w:val="00B90D82"/>
    <w:rsid w:val="00B9118C"/>
    <w:rsid w:val="00B955ED"/>
    <w:rsid w:val="00B95F0D"/>
    <w:rsid w:val="00BA035C"/>
    <w:rsid w:val="00BA06DB"/>
    <w:rsid w:val="00BA0FC5"/>
    <w:rsid w:val="00BA1BB7"/>
    <w:rsid w:val="00BA1D4B"/>
    <w:rsid w:val="00BA506C"/>
    <w:rsid w:val="00BA6F73"/>
    <w:rsid w:val="00BC31BC"/>
    <w:rsid w:val="00BC5669"/>
    <w:rsid w:val="00BC6CAC"/>
    <w:rsid w:val="00BC722A"/>
    <w:rsid w:val="00BC72F5"/>
    <w:rsid w:val="00BC78B2"/>
    <w:rsid w:val="00BD1766"/>
    <w:rsid w:val="00BD1ED9"/>
    <w:rsid w:val="00BD3F4D"/>
    <w:rsid w:val="00BD5F0B"/>
    <w:rsid w:val="00BD642D"/>
    <w:rsid w:val="00BE16A6"/>
    <w:rsid w:val="00BE3691"/>
    <w:rsid w:val="00BE4631"/>
    <w:rsid w:val="00BE47E8"/>
    <w:rsid w:val="00BE6C88"/>
    <w:rsid w:val="00BE6F29"/>
    <w:rsid w:val="00BE7CDF"/>
    <w:rsid w:val="00BF2D39"/>
    <w:rsid w:val="00BF4B45"/>
    <w:rsid w:val="00BF5108"/>
    <w:rsid w:val="00BF541A"/>
    <w:rsid w:val="00BF56E9"/>
    <w:rsid w:val="00BF59BC"/>
    <w:rsid w:val="00BF5F0D"/>
    <w:rsid w:val="00BF61E9"/>
    <w:rsid w:val="00BF7F30"/>
    <w:rsid w:val="00C023BB"/>
    <w:rsid w:val="00C02F3E"/>
    <w:rsid w:val="00C05240"/>
    <w:rsid w:val="00C0767A"/>
    <w:rsid w:val="00C127C3"/>
    <w:rsid w:val="00C14D80"/>
    <w:rsid w:val="00C15AC2"/>
    <w:rsid w:val="00C17D5B"/>
    <w:rsid w:val="00C219A5"/>
    <w:rsid w:val="00C22651"/>
    <w:rsid w:val="00C23C1D"/>
    <w:rsid w:val="00C245F2"/>
    <w:rsid w:val="00C26334"/>
    <w:rsid w:val="00C27972"/>
    <w:rsid w:val="00C32650"/>
    <w:rsid w:val="00C3307D"/>
    <w:rsid w:val="00C3530F"/>
    <w:rsid w:val="00C378D8"/>
    <w:rsid w:val="00C40486"/>
    <w:rsid w:val="00C40E76"/>
    <w:rsid w:val="00C41096"/>
    <w:rsid w:val="00C466E1"/>
    <w:rsid w:val="00C471EA"/>
    <w:rsid w:val="00C47455"/>
    <w:rsid w:val="00C47CC1"/>
    <w:rsid w:val="00C510C9"/>
    <w:rsid w:val="00C518C6"/>
    <w:rsid w:val="00C51D52"/>
    <w:rsid w:val="00C524B5"/>
    <w:rsid w:val="00C53BBB"/>
    <w:rsid w:val="00C57230"/>
    <w:rsid w:val="00C61943"/>
    <w:rsid w:val="00C64D73"/>
    <w:rsid w:val="00C66BA5"/>
    <w:rsid w:val="00C67A01"/>
    <w:rsid w:val="00C7034A"/>
    <w:rsid w:val="00C769F3"/>
    <w:rsid w:val="00C81FD8"/>
    <w:rsid w:val="00C8309F"/>
    <w:rsid w:val="00C85EC6"/>
    <w:rsid w:val="00C91F20"/>
    <w:rsid w:val="00C92C3E"/>
    <w:rsid w:val="00C95D78"/>
    <w:rsid w:val="00C9609F"/>
    <w:rsid w:val="00CA0FA2"/>
    <w:rsid w:val="00CA2C0E"/>
    <w:rsid w:val="00CA7294"/>
    <w:rsid w:val="00CB00EE"/>
    <w:rsid w:val="00CB1A9C"/>
    <w:rsid w:val="00CB340D"/>
    <w:rsid w:val="00CB5DE0"/>
    <w:rsid w:val="00CC0D3C"/>
    <w:rsid w:val="00CC26C7"/>
    <w:rsid w:val="00CC5F0B"/>
    <w:rsid w:val="00CC7067"/>
    <w:rsid w:val="00CD1E34"/>
    <w:rsid w:val="00CD2462"/>
    <w:rsid w:val="00CD3517"/>
    <w:rsid w:val="00CD392C"/>
    <w:rsid w:val="00CD6237"/>
    <w:rsid w:val="00CE118F"/>
    <w:rsid w:val="00CE15A0"/>
    <w:rsid w:val="00CE1AAF"/>
    <w:rsid w:val="00CF0A0D"/>
    <w:rsid w:val="00CF14D9"/>
    <w:rsid w:val="00CF4D2B"/>
    <w:rsid w:val="00CF5D21"/>
    <w:rsid w:val="00CF6F81"/>
    <w:rsid w:val="00CF787F"/>
    <w:rsid w:val="00D0079D"/>
    <w:rsid w:val="00D00954"/>
    <w:rsid w:val="00D0133D"/>
    <w:rsid w:val="00D03B2C"/>
    <w:rsid w:val="00D04AD7"/>
    <w:rsid w:val="00D06901"/>
    <w:rsid w:val="00D12F86"/>
    <w:rsid w:val="00D14DC9"/>
    <w:rsid w:val="00D15999"/>
    <w:rsid w:val="00D15AF1"/>
    <w:rsid w:val="00D20AA5"/>
    <w:rsid w:val="00D21B40"/>
    <w:rsid w:val="00D224A8"/>
    <w:rsid w:val="00D22F0D"/>
    <w:rsid w:val="00D272B5"/>
    <w:rsid w:val="00D31B6A"/>
    <w:rsid w:val="00D32192"/>
    <w:rsid w:val="00D32B60"/>
    <w:rsid w:val="00D33CE9"/>
    <w:rsid w:val="00D3552E"/>
    <w:rsid w:val="00D35D85"/>
    <w:rsid w:val="00D35F7D"/>
    <w:rsid w:val="00D36F51"/>
    <w:rsid w:val="00D40C6C"/>
    <w:rsid w:val="00D43AE6"/>
    <w:rsid w:val="00D471BB"/>
    <w:rsid w:val="00D47ED8"/>
    <w:rsid w:val="00D51548"/>
    <w:rsid w:val="00D526C1"/>
    <w:rsid w:val="00D5353D"/>
    <w:rsid w:val="00D5613A"/>
    <w:rsid w:val="00D567EA"/>
    <w:rsid w:val="00D6138A"/>
    <w:rsid w:val="00D64F60"/>
    <w:rsid w:val="00D664A3"/>
    <w:rsid w:val="00D71C44"/>
    <w:rsid w:val="00D71F01"/>
    <w:rsid w:val="00D73A4D"/>
    <w:rsid w:val="00D774F8"/>
    <w:rsid w:val="00D80CEA"/>
    <w:rsid w:val="00D81772"/>
    <w:rsid w:val="00D8177A"/>
    <w:rsid w:val="00D825CD"/>
    <w:rsid w:val="00D82F46"/>
    <w:rsid w:val="00D83ABF"/>
    <w:rsid w:val="00D84051"/>
    <w:rsid w:val="00D85169"/>
    <w:rsid w:val="00D8561A"/>
    <w:rsid w:val="00D8578D"/>
    <w:rsid w:val="00D90CFF"/>
    <w:rsid w:val="00D92096"/>
    <w:rsid w:val="00D94C32"/>
    <w:rsid w:val="00D94FE6"/>
    <w:rsid w:val="00D96D04"/>
    <w:rsid w:val="00DA0B16"/>
    <w:rsid w:val="00DA16DA"/>
    <w:rsid w:val="00DA330C"/>
    <w:rsid w:val="00DB12B0"/>
    <w:rsid w:val="00DB31B4"/>
    <w:rsid w:val="00DB5222"/>
    <w:rsid w:val="00DC34A8"/>
    <w:rsid w:val="00DC3CFD"/>
    <w:rsid w:val="00DC4F61"/>
    <w:rsid w:val="00DD0E64"/>
    <w:rsid w:val="00DD2975"/>
    <w:rsid w:val="00DD6080"/>
    <w:rsid w:val="00DD7544"/>
    <w:rsid w:val="00DE1DBF"/>
    <w:rsid w:val="00DE321A"/>
    <w:rsid w:val="00DE3239"/>
    <w:rsid w:val="00DF05C5"/>
    <w:rsid w:val="00DF1975"/>
    <w:rsid w:val="00DF5B5A"/>
    <w:rsid w:val="00E03D75"/>
    <w:rsid w:val="00E03ED8"/>
    <w:rsid w:val="00E0489C"/>
    <w:rsid w:val="00E10759"/>
    <w:rsid w:val="00E129D8"/>
    <w:rsid w:val="00E14CDB"/>
    <w:rsid w:val="00E1611E"/>
    <w:rsid w:val="00E20A45"/>
    <w:rsid w:val="00E21912"/>
    <w:rsid w:val="00E2265E"/>
    <w:rsid w:val="00E2311E"/>
    <w:rsid w:val="00E27627"/>
    <w:rsid w:val="00E27E14"/>
    <w:rsid w:val="00E30267"/>
    <w:rsid w:val="00E3209E"/>
    <w:rsid w:val="00E32F0E"/>
    <w:rsid w:val="00E32FEA"/>
    <w:rsid w:val="00E35077"/>
    <w:rsid w:val="00E424DD"/>
    <w:rsid w:val="00E45FE9"/>
    <w:rsid w:val="00E465E5"/>
    <w:rsid w:val="00E46DD2"/>
    <w:rsid w:val="00E47B12"/>
    <w:rsid w:val="00E53EFD"/>
    <w:rsid w:val="00E567AF"/>
    <w:rsid w:val="00E56F14"/>
    <w:rsid w:val="00E640B1"/>
    <w:rsid w:val="00E66581"/>
    <w:rsid w:val="00E716BF"/>
    <w:rsid w:val="00E74B0D"/>
    <w:rsid w:val="00E75918"/>
    <w:rsid w:val="00E76427"/>
    <w:rsid w:val="00E76D77"/>
    <w:rsid w:val="00E76ED9"/>
    <w:rsid w:val="00E80A7E"/>
    <w:rsid w:val="00E820D9"/>
    <w:rsid w:val="00E83B97"/>
    <w:rsid w:val="00E8602D"/>
    <w:rsid w:val="00E87A90"/>
    <w:rsid w:val="00E91003"/>
    <w:rsid w:val="00E91483"/>
    <w:rsid w:val="00E93B14"/>
    <w:rsid w:val="00E94CF4"/>
    <w:rsid w:val="00EA0E29"/>
    <w:rsid w:val="00EA1D92"/>
    <w:rsid w:val="00EA22ED"/>
    <w:rsid w:val="00EA2644"/>
    <w:rsid w:val="00EA3058"/>
    <w:rsid w:val="00EA31EE"/>
    <w:rsid w:val="00EA6796"/>
    <w:rsid w:val="00EB1940"/>
    <w:rsid w:val="00EB41EC"/>
    <w:rsid w:val="00EB58B3"/>
    <w:rsid w:val="00EB78C5"/>
    <w:rsid w:val="00EC14E6"/>
    <w:rsid w:val="00EC2BC3"/>
    <w:rsid w:val="00EC3320"/>
    <w:rsid w:val="00EC33DC"/>
    <w:rsid w:val="00EC4EA4"/>
    <w:rsid w:val="00EC6DC2"/>
    <w:rsid w:val="00ED029B"/>
    <w:rsid w:val="00ED1F3F"/>
    <w:rsid w:val="00ED6141"/>
    <w:rsid w:val="00ED70D4"/>
    <w:rsid w:val="00EE50C5"/>
    <w:rsid w:val="00EE5AFD"/>
    <w:rsid w:val="00EE5B74"/>
    <w:rsid w:val="00EE7599"/>
    <w:rsid w:val="00EF01A7"/>
    <w:rsid w:val="00EF210D"/>
    <w:rsid w:val="00EF40E7"/>
    <w:rsid w:val="00EF5683"/>
    <w:rsid w:val="00EF740C"/>
    <w:rsid w:val="00F010F5"/>
    <w:rsid w:val="00F01F66"/>
    <w:rsid w:val="00F039D5"/>
    <w:rsid w:val="00F04718"/>
    <w:rsid w:val="00F063F1"/>
    <w:rsid w:val="00F066B8"/>
    <w:rsid w:val="00F06820"/>
    <w:rsid w:val="00F106D3"/>
    <w:rsid w:val="00F109D4"/>
    <w:rsid w:val="00F149C8"/>
    <w:rsid w:val="00F17B94"/>
    <w:rsid w:val="00F27602"/>
    <w:rsid w:val="00F27E96"/>
    <w:rsid w:val="00F3038E"/>
    <w:rsid w:val="00F32304"/>
    <w:rsid w:val="00F33450"/>
    <w:rsid w:val="00F34CFD"/>
    <w:rsid w:val="00F358DD"/>
    <w:rsid w:val="00F35A3F"/>
    <w:rsid w:val="00F37957"/>
    <w:rsid w:val="00F43004"/>
    <w:rsid w:val="00F46ABF"/>
    <w:rsid w:val="00F51CFE"/>
    <w:rsid w:val="00F5217B"/>
    <w:rsid w:val="00F55A8D"/>
    <w:rsid w:val="00F56304"/>
    <w:rsid w:val="00F565E6"/>
    <w:rsid w:val="00F571E5"/>
    <w:rsid w:val="00F574EF"/>
    <w:rsid w:val="00F61593"/>
    <w:rsid w:val="00F61A98"/>
    <w:rsid w:val="00F61D18"/>
    <w:rsid w:val="00F64E22"/>
    <w:rsid w:val="00F65031"/>
    <w:rsid w:val="00F65932"/>
    <w:rsid w:val="00F70577"/>
    <w:rsid w:val="00F716E0"/>
    <w:rsid w:val="00F7460F"/>
    <w:rsid w:val="00F77C5A"/>
    <w:rsid w:val="00F84B72"/>
    <w:rsid w:val="00F85619"/>
    <w:rsid w:val="00F91B96"/>
    <w:rsid w:val="00FA104F"/>
    <w:rsid w:val="00FA5227"/>
    <w:rsid w:val="00FB0EA8"/>
    <w:rsid w:val="00FB1F0E"/>
    <w:rsid w:val="00FB217F"/>
    <w:rsid w:val="00FB3300"/>
    <w:rsid w:val="00FB34D4"/>
    <w:rsid w:val="00FB5D92"/>
    <w:rsid w:val="00FB621E"/>
    <w:rsid w:val="00FC0E14"/>
    <w:rsid w:val="00FC5CEF"/>
    <w:rsid w:val="00FD1ACF"/>
    <w:rsid w:val="00FD4548"/>
    <w:rsid w:val="00FD4863"/>
    <w:rsid w:val="00FD56CD"/>
    <w:rsid w:val="00FD6749"/>
    <w:rsid w:val="00FE0040"/>
    <w:rsid w:val="00FE0B57"/>
    <w:rsid w:val="00FE16EA"/>
    <w:rsid w:val="00FE2E88"/>
    <w:rsid w:val="00FE5770"/>
    <w:rsid w:val="00FF187C"/>
    <w:rsid w:val="00FF2AB9"/>
    <w:rsid w:val="00FF6FBC"/>
    <w:rsid w:val="00FF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B02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B00E5E"/>
    <w:pPr>
      <w:numPr>
        <w:numId w:val="1"/>
      </w:numPr>
      <w:spacing w:beforeLines="50" w:afterLines="50" w:line="360" w:lineRule="auto"/>
      <w:ind w:left="0"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uiPriority w:val="9"/>
    <w:qFormat/>
    <w:rsid w:val="00220E4A"/>
    <w:pPr>
      <w:numPr>
        <w:ilvl w:val="1"/>
        <w:numId w:val="1"/>
      </w:numPr>
      <w:spacing w:beforeLines="50" w:afterLines="50"/>
      <w:ind w:left="567"/>
      <w:jc w:val="left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00E5E"/>
    <w:pPr>
      <w:numPr>
        <w:ilvl w:val="2"/>
        <w:numId w:val="1"/>
      </w:numPr>
      <w:spacing w:beforeLines="50" w:afterLines="50" w:line="360" w:lineRule="auto"/>
      <w:outlineLvl w:val="2"/>
    </w:pPr>
    <w:rPr>
      <w:sz w:val="28"/>
      <w:szCs w:val="28"/>
    </w:rPr>
  </w:style>
  <w:style w:type="paragraph" w:styleId="40">
    <w:name w:val="heading 4"/>
    <w:basedOn w:val="a"/>
    <w:next w:val="a"/>
    <w:link w:val="4Char"/>
    <w:unhideWhenUsed/>
    <w:qFormat/>
    <w:rsid w:val="00C6194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Char"/>
    <w:qFormat/>
    <w:rsid w:val="00B00E5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qFormat/>
    <w:rsid w:val="00B00E5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B00E5E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00E5E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B00E5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0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00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00E5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B00E5E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220E4A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00E5E"/>
    <w:rPr>
      <w:rFonts w:ascii="Times New Roman" w:eastAsia="宋体" w:hAnsi="Times New Roman" w:cs="Times New Roman"/>
      <w:sz w:val="28"/>
      <w:szCs w:val="28"/>
    </w:rPr>
  </w:style>
  <w:style w:type="character" w:customStyle="1" w:styleId="5Char">
    <w:name w:val="标题 5 Char"/>
    <w:basedOn w:val="a1"/>
    <w:link w:val="50"/>
    <w:rsid w:val="00B00E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0"/>
    <w:rsid w:val="00B00E5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B00E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B00E5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B00E5E"/>
    <w:rPr>
      <w:rFonts w:ascii="Arial" w:eastAsia="黑体" w:hAnsi="Arial" w:cs="Times New Roman"/>
      <w:szCs w:val="21"/>
    </w:rPr>
  </w:style>
  <w:style w:type="paragraph" w:styleId="a6">
    <w:name w:val="Date"/>
    <w:basedOn w:val="a"/>
    <w:next w:val="a"/>
    <w:link w:val="Char1"/>
    <w:rsid w:val="00B00E5E"/>
    <w:pPr>
      <w:ind w:leftChars="2500" w:left="100"/>
    </w:pPr>
  </w:style>
  <w:style w:type="character" w:customStyle="1" w:styleId="Char1">
    <w:name w:val="日期 Char"/>
    <w:basedOn w:val="a1"/>
    <w:link w:val="a6"/>
    <w:rsid w:val="00B00E5E"/>
    <w:rPr>
      <w:rFonts w:ascii="Times New Roman" w:eastAsia="宋体" w:hAnsi="Times New Roman" w:cs="Times New Roman"/>
      <w:szCs w:val="21"/>
    </w:rPr>
  </w:style>
  <w:style w:type="character" w:styleId="a7">
    <w:name w:val="Hyperlink"/>
    <w:basedOn w:val="a1"/>
    <w:uiPriority w:val="99"/>
    <w:rsid w:val="00B00E5E"/>
    <w:rPr>
      <w:color w:val="0000FF"/>
      <w:u w:val="single"/>
    </w:rPr>
  </w:style>
  <w:style w:type="character" w:styleId="a8">
    <w:name w:val="page number"/>
    <w:basedOn w:val="a1"/>
    <w:rsid w:val="00B00E5E"/>
  </w:style>
  <w:style w:type="character" w:styleId="a9">
    <w:name w:val="FollowedHyperlink"/>
    <w:basedOn w:val="a1"/>
    <w:rsid w:val="00B00E5E"/>
    <w:rPr>
      <w:color w:val="800080"/>
      <w:u w:val="single"/>
    </w:rPr>
  </w:style>
  <w:style w:type="character" w:styleId="aa">
    <w:name w:val="annotation reference"/>
    <w:basedOn w:val="a1"/>
    <w:uiPriority w:val="99"/>
    <w:rsid w:val="00B00E5E"/>
    <w:rPr>
      <w:sz w:val="21"/>
      <w:szCs w:val="21"/>
    </w:rPr>
  </w:style>
  <w:style w:type="paragraph" w:styleId="ab">
    <w:name w:val="annotation text"/>
    <w:basedOn w:val="a"/>
    <w:link w:val="Char2"/>
    <w:uiPriority w:val="99"/>
    <w:rsid w:val="00B00E5E"/>
    <w:pPr>
      <w:jc w:val="left"/>
    </w:pPr>
  </w:style>
  <w:style w:type="character" w:customStyle="1" w:styleId="Char2">
    <w:name w:val="批注文字 Char"/>
    <w:basedOn w:val="a1"/>
    <w:link w:val="ab"/>
    <w:uiPriority w:val="99"/>
    <w:rsid w:val="00B00E5E"/>
    <w:rPr>
      <w:rFonts w:ascii="Times New Roman" w:eastAsia="宋体" w:hAnsi="Times New Roman" w:cs="Times New Roman"/>
      <w:szCs w:val="21"/>
    </w:rPr>
  </w:style>
  <w:style w:type="paragraph" w:styleId="ac">
    <w:name w:val="annotation subject"/>
    <w:basedOn w:val="ab"/>
    <w:next w:val="ab"/>
    <w:link w:val="Char3"/>
    <w:uiPriority w:val="99"/>
    <w:rsid w:val="00B00E5E"/>
    <w:rPr>
      <w:b/>
      <w:bCs/>
    </w:rPr>
  </w:style>
  <w:style w:type="character" w:customStyle="1" w:styleId="Char3">
    <w:name w:val="批注主题 Char"/>
    <w:basedOn w:val="Char2"/>
    <w:link w:val="ac"/>
    <w:uiPriority w:val="99"/>
    <w:rsid w:val="00B00E5E"/>
    <w:rPr>
      <w:rFonts w:ascii="Times New Roman" w:eastAsia="宋体" w:hAnsi="Times New Roman" w:cs="Times New Roman"/>
      <w:b/>
      <w:bCs/>
      <w:szCs w:val="21"/>
    </w:rPr>
  </w:style>
  <w:style w:type="paragraph" w:styleId="ad">
    <w:name w:val="Balloon Text"/>
    <w:basedOn w:val="a"/>
    <w:link w:val="Char4"/>
    <w:uiPriority w:val="99"/>
    <w:rsid w:val="00B00E5E"/>
    <w:rPr>
      <w:sz w:val="18"/>
      <w:szCs w:val="18"/>
    </w:rPr>
  </w:style>
  <w:style w:type="character" w:customStyle="1" w:styleId="Char4">
    <w:name w:val="批注框文本 Char"/>
    <w:basedOn w:val="a1"/>
    <w:link w:val="ad"/>
    <w:uiPriority w:val="99"/>
    <w:rsid w:val="00B00E5E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2"/>
    <w:uiPriority w:val="59"/>
    <w:rsid w:val="00B00E5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qFormat/>
    <w:rsid w:val="00B00E5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013DDA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B00E5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B00E5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0"/>
    <w:qFormat/>
    <w:rsid w:val="00B00E5E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0">
    <w:name w:val="标题4 Char"/>
    <w:basedOn w:val="a1"/>
    <w:link w:val="4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0"/>
    <w:qFormat/>
    <w:rsid w:val="00B00E5E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0">
    <w:name w:val="标题5 Char"/>
    <w:basedOn w:val="a1"/>
    <w:link w:val="5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0"/>
    <w:qFormat/>
    <w:rsid w:val="00B00E5E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0">
    <w:name w:val="标题6 Char"/>
    <w:basedOn w:val="a1"/>
    <w:link w:val="6"/>
    <w:rsid w:val="00B00E5E"/>
    <w:rPr>
      <w:rFonts w:ascii="Times New Roman" w:eastAsia="宋体" w:hAnsi="Times New Roman" w:cs="Times New Roman"/>
      <w:sz w:val="24"/>
      <w:szCs w:val="24"/>
    </w:rPr>
  </w:style>
  <w:style w:type="paragraph" w:styleId="af">
    <w:name w:val="Title"/>
    <w:basedOn w:val="a"/>
    <w:next w:val="a"/>
    <w:link w:val="Char5"/>
    <w:qFormat/>
    <w:rsid w:val="00B00E5E"/>
    <w:pPr>
      <w:jc w:val="center"/>
    </w:pPr>
    <w:rPr>
      <w:rFonts w:eastAsia="黑体"/>
      <w:sz w:val="44"/>
      <w:szCs w:val="44"/>
    </w:rPr>
  </w:style>
  <w:style w:type="character" w:customStyle="1" w:styleId="Char5">
    <w:name w:val="标题 Char"/>
    <w:basedOn w:val="a1"/>
    <w:link w:val="af"/>
    <w:rsid w:val="00B00E5E"/>
    <w:rPr>
      <w:rFonts w:ascii="Times New Roman" w:eastAsia="黑体" w:hAnsi="Times New Roman" w:cs="Times New Roman"/>
      <w:sz w:val="44"/>
      <w:szCs w:val="44"/>
    </w:rPr>
  </w:style>
  <w:style w:type="paragraph" w:styleId="41">
    <w:name w:val="toc 4"/>
    <w:basedOn w:val="a"/>
    <w:next w:val="a"/>
    <w:autoRedefine/>
    <w:uiPriority w:val="39"/>
    <w:rsid w:val="00B00E5E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B00E5E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B00E5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00E5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00E5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00E5E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link w:val="Char6"/>
    <w:rsid w:val="005433B5"/>
    <w:pPr>
      <w:ind w:firstLineChars="200" w:firstLine="200"/>
    </w:pPr>
    <w:rPr>
      <w:rFonts w:cs="宋体"/>
      <w:sz w:val="24"/>
      <w:szCs w:val="20"/>
    </w:rPr>
  </w:style>
  <w:style w:type="paragraph" w:styleId="af0">
    <w:name w:val="Plain Text"/>
    <w:basedOn w:val="a"/>
    <w:link w:val="Char7"/>
    <w:rsid w:val="00B00E5E"/>
    <w:rPr>
      <w:rFonts w:ascii="宋体" w:hAnsi="Courier New"/>
      <w:szCs w:val="20"/>
    </w:rPr>
  </w:style>
  <w:style w:type="character" w:customStyle="1" w:styleId="Char7">
    <w:name w:val="纯文本 Char"/>
    <w:basedOn w:val="a1"/>
    <w:link w:val="af0"/>
    <w:rsid w:val="00B00E5E"/>
    <w:rPr>
      <w:rFonts w:ascii="宋体" w:eastAsia="宋体" w:hAnsi="Courier New" w:cs="Times New Roman"/>
      <w:szCs w:val="20"/>
    </w:rPr>
  </w:style>
  <w:style w:type="paragraph" w:styleId="af1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0"/>
    <w:rsid w:val="00B00E5E"/>
    <w:pPr>
      <w:ind w:firstLine="420"/>
    </w:pPr>
    <w:rPr>
      <w:szCs w:val="20"/>
    </w:rPr>
  </w:style>
  <w:style w:type="character" w:customStyle="1" w:styleId="Char10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basedOn w:val="a1"/>
    <w:link w:val="af1"/>
    <w:rsid w:val="00B00E5E"/>
    <w:rPr>
      <w:rFonts w:ascii="Times New Roman" w:eastAsia="宋体" w:hAnsi="Times New Roman" w:cs="Times New Roman"/>
      <w:szCs w:val="20"/>
    </w:rPr>
  </w:style>
  <w:style w:type="paragraph" w:styleId="af2">
    <w:name w:val="Document Map"/>
    <w:basedOn w:val="a"/>
    <w:link w:val="Char8"/>
    <w:uiPriority w:val="99"/>
    <w:semiHidden/>
    <w:rsid w:val="00B00E5E"/>
    <w:pPr>
      <w:shd w:val="clear" w:color="auto" w:fill="000080"/>
    </w:pPr>
  </w:style>
  <w:style w:type="character" w:customStyle="1" w:styleId="Char8">
    <w:name w:val="文档结构图 Char"/>
    <w:basedOn w:val="a1"/>
    <w:link w:val="af2"/>
    <w:uiPriority w:val="99"/>
    <w:semiHidden/>
    <w:rsid w:val="00B00E5E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3">
    <w:name w:val="caption"/>
    <w:basedOn w:val="a"/>
    <w:next w:val="a"/>
    <w:qFormat/>
    <w:rsid w:val="00B00E5E"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customStyle="1" w:styleId="af4">
    <w:name w:val="正文新"/>
    <w:basedOn w:val="a"/>
    <w:link w:val="Char9"/>
    <w:qFormat/>
    <w:rsid w:val="00005707"/>
    <w:pPr>
      <w:spacing w:line="300" w:lineRule="auto"/>
      <w:ind w:firstLineChars="200" w:firstLine="420"/>
    </w:pPr>
  </w:style>
  <w:style w:type="character" w:customStyle="1" w:styleId="Char9">
    <w:name w:val="正文新 Char"/>
    <w:link w:val="af4"/>
    <w:rsid w:val="00005707"/>
    <w:rPr>
      <w:rFonts w:ascii="Times New Roman" w:eastAsia="宋体" w:hAnsi="Times New Roman" w:cs="Times New Roman"/>
      <w:szCs w:val="21"/>
    </w:rPr>
  </w:style>
  <w:style w:type="paragraph" w:styleId="af5">
    <w:name w:val="List Paragraph"/>
    <w:basedOn w:val="a"/>
    <w:uiPriority w:val="34"/>
    <w:qFormat/>
    <w:rsid w:val="00905F06"/>
    <w:pPr>
      <w:ind w:firstLineChars="200" w:firstLine="420"/>
    </w:pPr>
  </w:style>
  <w:style w:type="character" w:customStyle="1" w:styleId="4Char">
    <w:name w:val="标题 4 Char"/>
    <w:basedOn w:val="a1"/>
    <w:link w:val="40"/>
    <w:rsid w:val="00C61943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f6">
    <w:rsid w:val="00C619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1">
    <w:name w:val="样式 正文首行缩进 + 首行缩进:  1 字符"/>
    <w:basedOn w:val="af7"/>
    <w:rsid w:val="00C61943"/>
    <w:pPr>
      <w:spacing w:after="40"/>
      <w:ind w:firstLineChars="200" w:firstLine="200"/>
    </w:pPr>
    <w:rPr>
      <w:rFonts w:cs="宋体"/>
      <w:szCs w:val="20"/>
    </w:rPr>
  </w:style>
  <w:style w:type="paragraph" w:styleId="af8">
    <w:name w:val="Body Text"/>
    <w:basedOn w:val="a"/>
    <w:link w:val="Chara"/>
    <w:rsid w:val="00C61943"/>
    <w:pPr>
      <w:spacing w:after="120"/>
    </w:pPr>
  </w:style>
  <w:style w:type="character" w:customStyle="1" w:styleId="Chara">
    <w:name w:val="正文文本 Char"/>
    <w:basedOn w:val="a1"/>
    <w:link w:val="af8"/>
    <w:rsid w:val="00C61943"/>
    <w:rPr>
      <w:rFonts w:ascii="Times New Roman" w:eastAsia="宋体" w:hAnsi="Times New Roman" w:cs="Times New Roman"/>
      <w:szCs w:val="21"/>
    </w:rPr>
  </w:style>
  <w:style w:type="paragraph" w:styleId="af7">
    <w:name w:val="Body Text First Indent"/>
    <w:basedOn w:val="af8"/>
    <w:link w:val="Charb"/>
    <w:rsid w:val="00C61943"/>
    <w:pPr>
      <w:ind w:firstLineChars="100" w:firstLine="420"/>
    </w:pPr>
  </w:style>
  <w:style w:type="character" w:customStyle="1" w:styleId="Charb">
    <w:name w:val="正文首行缩进 Char"/>
    <w:basedOn w:val="Chara"/>
    <w:link w:val="af7"/>
    <w:rsid w:val="00C61943"/>
    <w:rPr>
      <w:rFonts w:ascii="Times New Roman" w:eastAsia="宋体" w:hAnsi="Times New Roman" w:cs="Times New Roman"/>
      <w:szCs w:val="21"/>
    </w:rPr>
  </w:style>
  <w:style w:type="paragraph" w:customStyle="1" w:styleId="af9">
    <w:name w:val="段落正文"/>
    <w:rsid w:val="00C61943"/>
    <w:pPr>
      <w:spacing w:before="60" w:after="60"/>
      <w:ind w:firstLineChars="200" w:firstLine="200"/>
      <w:jc w:val="both"/>
    </w:pPr>
    <w:rPr>
      <w:rFonts w:ascii="Arial" w:eastAsia="宋体" w:hAnsi="Arial" w:cs="Times New Roman"/>
      <w:sz w:val="24"/>
      <w:szCs w:val="24"/>
    </w:rPr>
  </w:style>
  <w:style w:type="paragraph" w:customStyle="1" w:styleId="InfoBlue">
    <w:name w:val="InfoBlue"/>
    <w:basedOn w:val="a"/>
    <w:next w:val="af8"/>
    <w:autoRedefine/>
    <w:rsid w:val="00C61943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character" w:customStyle="1" w:styleId="Char6">
    <w:name w:val="标准正文 Char"/>
    <w:link w:val="a0"/>
    <w:rsid w:val="005433B5"/>
    <w:rPr>
      <w:rFonts w:ascii="Times New Roman" w:eastAsia="宋体" w:hAnsi="Times New Roman" w:cs="宋体"/>
      <w:sz w:val="24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61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611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271;&#20140;&#28145;&#37266;&#31185;&#25216;&#21160;&#24577;&#20154;&#33080;&#35782;&#21035;&#31995;&#32479;20170213\&#36164;&#26009;\&#27169;&#26495;(V1.0.0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C20D7-35ED-45C7-AECD-4796D593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模板(V1.0.0).dotx</Template>
  <TotalTime>1274</TotalTime>
  <Pages>52</Pages>
  <Words>5616</Words>
  <Characters>32012</Characters>
  <Application>Microsoft Office Word</Application>
  <DocSecurity>0</DocSecurity>
  <Lines>266</Lines>
  <Paragraphs>75</Paragraphs>
  <ScaleCrop>false</ScaleCrop>
  <Company/>
  <LinksUpToDate>false</LinksUpToDate>
  <CharactersWithSpaces>37553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人证合一系统单机版概要设计说明书</dc:title>
  <dc:subject>人证合一系统单机版概要设计说明书(V1.0.0)</dc:subject>
  <dc:creator>admin</dc:creator>
  <cp:lastModifiedBy>admin</cp:lastModifiedBy>
  <cp:revision>19</cp:revision>
  <dcterms:created xsi:type="dcterms:W3CDTF">2017-05-22T07:05:00Z</dcterms:created>
  <dcterms:modified xsi:type="dcterms:W3CDTF">2017-06-08T06:29:00Z</dcterms:modified>
</cp:coreProperties>
</file>